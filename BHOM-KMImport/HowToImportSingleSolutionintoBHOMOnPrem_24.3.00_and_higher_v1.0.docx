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header6.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FB83713" w14:textId="0F12573E" w:rsidR="00E8417A" w:rsidRDefault="00FB71E3" w:rsidP="00E8417A">
      <w:r>
        <w:rPr>
          <w:noProof/>
          <w:lang w:eastAsia="en-GB"/>
        </w:rPr>
        <mc:AlternateContent>
          <mc:Choice Requires="wps">
            <w:drawing>
              <wp:anchor distT="0" distB="0" distL="114300" distR="114300" simplePos="0" relativeHeight="251573248" behindDoc="0" locked="0" layoutInCell="1" allowOverlap="1" wp14:anchorId="0E01A155" wp14:editId="4DA9946E">
                <wp:simplePos x="0" y="0"/>
                <wp:positionH relativeFrom="page">
                  <wp:posOffset>5325745</wp:posOffset>
                </wp:positionH>
                <wp:positionV relativeFrom="page">
                  <wp:posOffset>496570</wp:posOffset>
                </wp:positionV>
                <wp:extent cx="1953895" cy="655574"/>
                <wp:effectExtent l="0" t="0" r="1905" b="5080"/>
                <wp:wrapNone/>
                <wp:docPr id="147" name="Text Box 1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53895" cy="655574"/>
                        </a:xfrm>
                        <a:prstGeom prst="rect">
                          <a:avLst/>
                        </a:prstGeom>
                        <a:noFill/>
                        <a:ln>
                          <a:noFill/>
                        </a:ln>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0591ABA6" w14:textId="69542FE0" w:rsidR="00ED2B27" w:rsidRPr="00824981" w:rsidRDefault="0036269E" w:rsidP="00B9172A">
                            <w:pPr>
                              <w:pStyle w:val="CoverRightCorner"/>
                            </w:pPr>
                            <w:r>
                              <w:t>Customer</w:t>
                            </w:r>
                            <w:r w:rsidR="00ED2B27">
                              <w:t xml:space="preserve"> Confidential </w:t>
                            </w:r>
                          </w:p>
                        </w:txbxContent>
                      </wps:txbx>
                      <wps:bodyPr rot="0" vert="horz" wrap="square" lIns="0" tIns="0" rIns="36000" bIns="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E01A155" id="_x0000_t202" coordsize="21600,21600" o:spt="202" path="m,l,21600r21600,l21600,xe">
                <v:stroke joinstyle="miter"/>
                <v:path gradientshapeok="t" o:connecttype="rect"/>
              </v:shapetype>
              <v:shape id="Text Box 17" o:spid="_x0000_s1026" type="#_x0000_t202" style="position:absolute;margin-left:419.35pt;margin-top:39.1pt;width:153.85pt;height:51.6pt;z-index:251573248;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" filled="f" stroked="f">
                <v:textbox inset="0,0,1mm,0">
                  <w:txbxContent>
                    <w:p w14:paraId="0591ABA6" w14:textId="69542FE0" w:rsidR="00ED2B27" w:rsidRPr="00824981" w:rsidRDefault="0036269E" w:rsidP="00B9172A">
                      <w:pPr>
                        <w:pStyle w:val="CoverRightCorner"/>
                      </w:pPr>
                      <w:r>
                        <w:t>Customer</w:t>
                      </w:r>
                      <w:r w:rsidR="00ED2B27">
                        <w:t xml:space="preserve"> Confidential </w:t>
                      </w:r>
                    </w:p>
                  </w:txbxContent>
                </v:textbox>
                <w10:wrap anchorx="page" anchory="page"/>
              </v:shape>
            </w:pict>
          </mc:Fallback>
        </mc:AlternateContent>
      </w:r>
    </w:p>
    <w:p w14:paraId="5F8DB3EE" w14:textId="7B42B810" w:rsidR="00B15535" w:rsidRDefault="00F30DDF" w:rsidP="00E8417A">
      <w:r>
        <w:rPr>
          <w:noProof/>
          <w:lang w:eastAsia="en-GB"/>
        </w:rPr>
        <mc:AlternateContent>
          <mc:Choice Requires="wps">
            <w:drawing>
              <wp:anchor distT="0" distB="0" distL="114300" distR="114300" simplePos="0" relativeHeight="251595776" behindDoc="0" locked="0" layoutInCell="1" allowOverlap="1" wp14:anchorId="60C6F6EE" wp14:editId="06A87B43">
                <wp:simplePos x="0" y="0"/>
                <wp:positionH relativeFrom="margin">
                  <wp:posOffset>55473</wp:posOffset>
                </wp:positionH>
                <wp:positionV relativeFrom="paragraph">
                  <wp:posOffset>1416151</wp:posOffset>
                </wp:positionV>
                <wp:extent cx="4761865" cy="1882239"/>
                <wp:effectExtent l="0" t="0" r="635" b="3810"/>
                <wp:wrapNone/>
                <wp:docPr id="144" name="Text Box 7"/>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761865" cy="1882239"/>
                        </a:xfrm>
                        <a:prstGeom prst="rect">
                          <a:avLst/>
                        </a:prstGeom>
                        <a:noFill/>
                        <a:ln>
                          <a:noFill/>
                        </a:ln>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7E3DFE36" w14:textId="57C29498" w:rsidR="005775E3" w:rsidRDefault="00157568" w:rsidP="005775E3">
                            <w:pPr>
                              <w:pStyle w:val="CoverPage"/>
                              <w:contextualSpacing/>
                              <w:jc w:val="center"/>
                              <w:rPr>
                                <w:b/>
                                <w:bCs/>
                                <w:color w:val="F83200" w:themeColor="accent1"/>
                                <w:lang w:val="en-US"/>
                              </w:rPr>
                            </w:pPr>
                            <w:r>
                              <w:rPr>
                                <w:b/>
                                <w:bCs/>
                                <w:color w:val="F83200" w:themeColor="accent1"/>
                                <w:lang w:val="en-US"/>
                              </w:rPr>
                              <w:t>Importing additional KMs and Customer KMs to On-Prem BHOM</w:t>
                            </w:r>
                          </w:p>
                          <w:p w14:paraId="5ECB7DA2" w14:textId="62878D52" w:rsidR="0022395D" w:rsidRPr="00157568" w:rsidRDefault="0022395D" w:rsidP="005775E3">
                            <w:pPr>
                              <w:pStyle w:val="CoverPage"/>
                              <w:contextualSpacing/>
                              <w:jc w:val="center"/>
                              <w:rPr>
                                <w:b/>
                                <w:bCs/>
                                <w:color w:val="F83200" w:themeColor="accent1"/>
                                <w:lang w:val="en-US"/>
                              </w:rPr>
                            </w:pPr>
                            <w:r>
                              <w:rPr>
                                <w:b/>
                                <w:bCs/>
                                <w:color w:val="F83200" w:themeColor="accent1"/>
                                <w:lang w:val="en-US"/>
                              </w:rPr>
                              <w:t>2</w:t>
                            </w:r>
                            <w:r w:rsidR="00C92BAA">
                              <w:rPr>
                                <w:b/>
                                <w:bCs/>
                                <w:color w:val="F83200" w:themeColor="accent1"/>
                                <w:lang w:val="en-US"/>
                              </w:rPr>
                              <w:t>4.</w:t>
                            </w:r>
                            <w:r w:rsidR="00045B0C">
                              <w:rPr>
                                <w:b/>
                                <w:bCs/>
                                <w:color w:val="F83200" w:themeColor="accent1"/>
                                <w:lang w:val="en-US"/>
                              </w:rPr>
                              <w:t>3</w:t>
                            </w:r>
                            <w:r w:rsidR="00C92BAA">
                              <w:rPr>
                                <w:b/>
                                <w:bCs/>
                                <w:color w:val="F83200" w:themeColor="accent1"/>
                                <w:lang w:val="en-US"/>
                              </w:rPr>
                              <w:t>.00</w:t>
                            </w:r>
                            <w:r>
                              <w:rPr>
                                <w:b/>
                                <w:bCs/>
                                <w:color w:val="F83200" w:themeColor="accent1"/>
                                <w:lang w:val="en-US"/>
                              </w:rPr>
                              <w:t>+ Version</w:t>
                            </w: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0C6F6EE" id="Text Box 7" o:spid="_x0000_s1027" type="#_x0000_t202" style="position:absolute;margin-left:4.35pt;margin-top:111.5pt;width:374.95pt;height:148.2pt;z-index:2515957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" filled="f" stroked="f">
                <v:textbox inset="0,0,0,0">
                  <w:txbxContent>
                    <w:p w14:paraId="7E3DFE36" w14:textId="57C29498" w:rsidR="005775E3" w:rsidRDefault="00157568" w:rsidP="005775E3">
                      <w:pPr>
                        <w:pStyle w:val="CoverPage"/>
                        <w:contextualSpacing/>
                        <w:jc w:val="center"/>
                        <w:rPr>
                          <w:b/>
                          <w:bCs/>
                          <w:color w:val="F83200" w:themeColor="accent1"/>
                          <w:lang w:val="en-US"/>
                        </w:rPr>
                      </w:pPr>
                      <w:r>
                        <w:rPr>
                          <w:b/>
                          <w:bCs/>
                          <w:color w:val="F83200" w:themeColor="accent1"/>
                          <w:lang w:val="en-US"/>
                        </w:rPr>
                        <w:t>Importing additional KMs and Customer KMs to On-Prem BHOM</w:t>
                      </w:r>
                    </w:p>
                    <w:p w14:paraId="5ECB7DA2" w14:textId="62878D52" w:rsidR="0022395D" w:rsidRPr="00157568" w:rsidRDefault="0022395D" w:rsidP="005775E3">
                      <w:pPr>
                        <w:pStyle w:val="CoverPage"/>
                        <w:contextualSpacing/>
                        <w:jc w:val="center"/>
                        <w:rPr>
                          <w:b/>
                          <w:bCs/>
                          <w:color w:val="F83200" w:themeColor="accent1"/>
                          <w:lang w:val="en-US"/>
                        </w:rPr>
                      </w:pPr>
                      <w:r>
                        <w:rPr>
                          <w:b/>
                          <w:bCs/>
                          <w:color w:val="F83200" w:themeColor="accent1"/>
                          <w:lang w:val="en-US"/>
                        </w:rPr>
                        <w:t>2</w:t>
                      </w:r>
                      <w:r w:rsidR="00C92BAA">
                        <w:rPr>
                          <w:b/>
                          <w:bCs/>
                          <w:color w:val="F83200" w:themeColor="accent1"/>
                          <w:lang w:val="en-US"/>
                        </w:rPr>
                        <w:t>4.</w:t>
                      </w:r>
                      <w:r w:rsidR="00045B0C">
                        <w:rPr>
                          <w:b/>
                          <w:bCs/>
                          <w:color w:val="F83200" w:themeColor="accent1"/>
                          <w:lang w:val="en-US"/>
                        </w:rPr>
                        <w:t>3</w:t>
                      </w:r>
                      <w:r w:rsidR="00C92BAA">
                        <w:rPr>
                          <w:b/>
                          <w:bCs/>
                          <w:color w:val="F83200" w:themeColor="accent1"/>
                          <w:lang w:val="en-US"/>
                        </w:rPr>
                        <w:t>.00</w:t>
                      </w:r>
                      <w:r>
                        <w:rPr>
                          <w:b/>
                          <w:bCs/>
                          <w:color w:val="F83200" w:themeColor="accent1"/>
                          <w:lang w:val="en-US"/>
                        </w:rPr>
                        <w:t>+ Version</w:t>
                      </w:r>
                    </w:p>
                  </w:txbxContent>
                </v:textbox>
                <w10:wrap anchorx="margin"/>
              </v:shape>
            </w:pict>
          </mc:Fallback>
        </mc:AlternateContent>
      </w:r>
    </w:p>
    <w:p w14:paraId="6F6A1A0C" w14:textId="77777777" w:rsidR="004D59F2" w:rsidRPr="004D59F2" w:rsidRDefault="004D59F2" w:rsidP="004D59F2"/>
    <w:p w14:paraId="56D2317D" w14:textId="77777777" w:rsidR="004D59F2" w:rsidRPr="004D59F2" w:rsidRDefault="004D59F2" w:rsidP="004D59F2"/>
    <w:p w14:paraId="11CE35CA" w14:textId="77777777" w:rsidR="004D59F2" w:rsidRPr="004D59F2" w:rsidRDefault="004D59F2" w:rsidP="004D59F2"/>
    <w:p w14:paraId="207F7D9E" w14:textId="77777777" w:rsidR="004D59F2" w:rsidRPr="004D59F2" w:rsidRDefault="004D59F2" w:rsidP="004D59F2"/>
    <w:p w14:paraId="4774209A" w14:textId="77777777" w:rsidR="004D59F2" w:rsidRPr="004D59F2" w:rsidRDefault="004D59F2" w:rsidP="004D59F2"/>
    <w:p w14:paraId="037DBAD3" w14:textId="77777777" w:rsidR="004D59F2" w:rsidRPr="004D59F2" w:rsidRDefault="004D59F2" w:rsidP="004D59F2"/>
    <w:p w14:paraId="62470FD8" w14:textId="77777777" w:rsidR="004D59F2" w:rsidRPr="004D59F2" w:rsidRDefault="004D59F2" w:rsidP="004D59F2"/>
    <w:p w14:paraId="0223E255" w14:textId="77777777" w:rsidR="004D59F2" w:rsidRPr="004D59F2" w:rsidRDefault="004D59F2" w:rsidP="004D59F2"/>
    <w:p w14:paraId="02D6840F" w14:textId="77777777" w:rsidR="004D59F2" w:rsidRPr="004D59F2" w:rsidRDefault="004D59F2" w:rsidP="004D59F2"/>
    <w:p w14:paraId="3B6C3ACB" w14:textId="77777777" w:rsidR="004D59F2" w:rsidRPr="004D59F2" w:rsidRDefault="004D59F2" w:rsidP="004D59F2"/>
    <w:p w14:paraId="393B7A4E" w14:textId="77777777" w:rsidR="004D59F2" w:rsidRPr="004D59F2" w:rsidRDefault="004D59F2" w:rsidP="004D59F2"/>
    <w:p w14:paraId="7597C384" w14:textId="77777777" w:rsidR="004D59F2" w:rsidRPr="004D59F2" w:rsidRDefault="004D59F2" w:rsidP="004D59F2"/>
    <w:p w14:paraId="310C84CB" w14:textId="77777777" w:rsidR="004D59F2" w:rsidRPr="004D59F2" w:rsidRDefault="004D59F2" w:rsidP="004D59F2"/>
    <w:p w14:paraId="232D17FC" w14:textId="77777777" w:rsidR="004D59F2" w:rsidRPr="004D59F2" w:rsidRDefault="004D59F2" w:rsidP="004D59F2"/>
    <w:p w14:paraId="0D82C9EE" w14:textId="77777777" w:rsidR="004D59F2" w:rsidRPr="004D59F2" w:rsidRDefault="004D59F2" w:rsidP="004D59F2"/>
    <w:p w14:paraId="4B4EFB3B" w14:textId="77777777" w:rsidR="004D59F2" w:rsidRPr="004D59F2" w:rsidRDefault="004D59F2" w:rsidP="004D59F2"/>
    <w:p w14:paraId="5D91061F" w14:textId="77777777" w:rsidR="004D59F2" w:rsidRPr="004D59F2" w:rsidRDefault="004D59F2" w:rsidP="004D59F2"/>
    <w:p w14:paraId="0C3288E1" w14:textId="77777777" w:rsidR="004D59F2" w:rsidRPr="004D59F2" w:rsidRDefault="004D59F2" w:rsidP="004D59F2"/>
    <w:p w14:paraId="38C07877" w14:textId="77777777" w:rsidR="004D59F2" w:rsidRPr="004D59F2" w:rsidRDefault="004D59F2" w:rsidP="004D59F2"/>
    <w:p w14:paraId="2FF9F0D6" w14:textId="77777777" w:rsidR="004D59F2" w:rsidRDefault="004D59F2" w:rsidP="004D59F2"/>
    <w:p w14:paraId="0F6BD05D" w14:textId="77777777" w:rsidR="004D59F2" w:rsidRDefault="004D59F2" w:rsidP="004D59F2">
      <w:pPr>
        <w:ind w:firstLine="720"/>
      </w:pPr>
    </w:p>
    <w:p w14:paraId="33CC074E" w14:textId="77777777" w:rsidR="004D59F2" w:rsidRDefault="00181B9E" w:rsidP="004D59F2">
      <w:pPr>
        <w:tabs>
          <w:tab w:val="left" w:pos="842"/>
        </w:tabs>
      </w:pPr>
      <w:r>
        <w:rPr>
          <w:noProof/>
          <w:lang w:eastAsia="en-GB"/>
        </w:rPr>
        <mc:AlternateContent>
          <mc:Choice Requires="wps">
            <w:drawing>
              <wp:anchor distT="0" distB="0" distL="114300" distR="114300" simplePos="0" relativeHeight="251618304" behindDoc="0" locked="0" layoutInCell="1" allowOverlap="1" wp14:anchorId="1975F207" wp14:editId="6637AE70">
                <wp:simplePos x="0" y="0"/>
                <wp:positionH relativeFrom="column">
                  <wp:posOffset>1191895</wp:posOffset>
                </wp:positionH>
                <wp:positionV relativeFrom="paragraph">
                  <wp:posOffset>73025</wp:posOffset>
                </wp:positionV>
                <wp:extent cx="2695575" cy="1409700"/>
                <wp:effectExtent l="0" t="0" r="9525" b="0"/>
                <wp:wrapNone/>
                <wp:docPr id="145" name="Text Box 1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95575" cy="1409700"/>
                        </a:xfrm>
                        <a:prstGeom prst="rect">
                          <a:avLst/>
                        </a:prstGeom>
                        <a:noFill/>
                        <a:ln>
                          <a:noFill/>
                        </a:ln>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FFFFFF"/>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50647144" w14:textId="1E48816C" w:rsidR="00ED2B27" w:rsidRDefault="00C30265" w:rsidP="00045B0C">
                            <w:pPr>
                              <w:pStyle w:val="Author"/>
                              <w:jc w:val="center"/>
                            </w:pPr>
                            <w:r>
                              <w:t>6</w:t>
                            </w:r>
                            <w:r w:rsidR="00045B0C" w:rsidRPr="00045B0C">
                              <w:rPr>
                                <w:vertAlign w:val="superscript"/>
                              </w:rPr>
                              <w:t>th</w:t>
                            </w:r>
                            <w:r w:rsidR="00045B0C">
                              <w:t xml:space="preserve"> </w:t>
                            </w:r>
                            <w:r>
                              <w:t xml:space="preserve">September </w:t>
                            </w:r>
                            <w:r w:rsidR="00085C51">
                              <w:t>2024</w:t>
                            </w:r>
                          </w:p>
                          <w:p w14:paraId="7A5E61C3" w14:textId="6525EC5F" w:rsidR="00181B9E" w:rsidRDefault="00ED2B27" w:rsidP="00E17D4F">
                            <w:pPr>
                              <w:pStyle w:val="Author"/>
                              <w:jc w:val="center"/>
                            </w:pPr>
                            <w:r w:rsidRPr="00852767">
                              <w:t xml:space="preserve">Version </w:t>
                            </w:r>
                            <w:r w:rsidR="00C92BAA">
                              <w:t>1.0</w:t>
                            </w:r>
                          </w:p>
                          <w:p w14:paraId="06539FAE" w14:textId="77777777" w:rsidR="00ED2B27" w:rsidRPr="00D87734" w:rsidRDefault="00ED2B27" w:rsidP="006403B5">
                            <w:pPr>
                              <w:pStyle w:val="Author"/>
                              <w:rPr>
                                <w:color w:val="414042"/>
                              </w:rPr>
                            </w:pPr>
                          </w:p>
                        </w:txbxContent>
                      </wps:txbx>
                      <wps:bodyPr rot="0" vert="horz" wrap="square" lIns="0" tIns="0" rIns="0" bIns="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1975F207" id="_x0000_t202" coordsize="21600,21600" o:spt="202" path="m,l,21600r21600,l21600,xe">
                <v:stroke joinstyle="miter"/>
                <v:path gradientshapeok="t" o:connecttype="rect"/>
              </v:shapetype>
              <v:shape id="Text Box 14" o:spid="_x0000_s1028" type="#_x0000_t202" style="position:absolute;margin-left:93.85pt;margin-top:5.75pt;width:212.25pt;height:111pt;z-index:2516183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" filled="f" stroked="f">
                <v:textbox inset="0,0,0,0">
                  <w:txbxContent>
                    <w:p w14:paraId="50647144" w14:textId="1E48816C" w:rsidR="00ED2B27" w:rsidRDefault="00C30265" w:rsidP="00045B0C">
                      <w:pPr>
                        <w:pStyle w:val="Author"/>
                        <w:jc w:val="center"/>
                      </w:pPr>
                      <w:r>
                        <w:t>6</w:t>
                      </w:r>
                      <w:r w:rsidR="00045B0C" w:rsidRPr="00045B0C">
                        <w:rPr>
                          <w:vertAlign w:val="superscript"/>
                        </w:rPr>
                        <w:t>th</w:t>
                      </w:r>
                      <w:r w:rsidR="00045B0C">
                        <w:t xml:space="preserve"> </w:t>
                      </w:r>
                      <w:r>
                        <w:t xml:space="preserve">September </w:t>
                      </w:r>
                      <w:r w:rsidR="00085C51">
                        <w:t>2024</w:t>
                      </w:r>
                    </w:p>
                    <w:p w14:paraId="7A5E61C3" w14:textId="6525EC5F" w:rsidR="00181B9E" w:rsidRDefault="00ED2B27" w:rsidP="00E17D4F">
                      <w:pPr>
                        <w:pStyle w:val="Author"/>
                        <w:jc w:val="center"/>
                      </w:pPr>
                      <w:r w:rsidRPr="00852767">
                        <w:t xml:space="preserve">Version </w:t>
                      </w:r>
                      <w:r w:rsidR="00C92BAA">
                        <w:t>1.0</w:t>
                      </w:r>
                    </w:p>
                    <w:p w14:paraId="06539FAE" w14:textId="77777777" w:rsidR="00ED2B27" w:rsidRPr="00D87734" w:rsidRDefault="00ED2B27" w:rsidP="006403B5">
                      <w:pPr>
                        <w:pStyle w:val="Author"/>
                        <w:rPr>
                          <w:color w:val="414042"/>
                        </w:rPr>
                      </w:pPr>
                    </w:p>
                  </w:txbxContent>
                </v:textbox>
              </v:shape>
            </w:pict>
          </mc:Fallback>
        </mc:AlternateContent>
      </w:r>
      <w:r w:rsidR="004D59F2">
        <w:tab/>
      </w:r>
    </w:p>
    <w:p w14:paraId="18C2BFF8" w14:textId="77777777" w:rsidR="00852767" w:rsidRPr="00852767" w:rsidRDefault="00852767" w:rsidP="00852767"/>
    <w:p w14:paraId="1BDF13E1" w14:textId="77777777" w:rsidR="00852767" w:rsidRPr="00852767" w:rsidRDefault="00852767" w:rsidP="00852767"/>
    <w:p w14:paraId="1EBED3A2" w14:textId="77777777" w:rsidR="00852767" w:rsidRPr="00852767" w:rsidRDefault="00852767" w:rsidP="00852767"/>
    <w:p w14:paraId="68869671" w14:textId="77777777" w:rsidR="00852767" w:rsidRPr="00852767" w:rsidRDefault="00852767" w:rsidP="00852767"/>
    <w:p w14:paraId="3D5EB95B" w14:textId="77777777" w:rsidR="00852767" w:rsidRPr="00852767" w:rsidRDefault="00852767" w:rsidP="00852767"/>
    <w:p w14:paraId="0821CB1C" w14:textId="77777777" w:rsidR="00852767" w:rsidRPr="00852767" w:rsidRDefault="00852767" w:rsidP="00852767"/>
    <w:p w14:paraId="3B3E5688" w14:textId="77777777" w:rsidR="00852767" w:rsidRPr="00852767" w:rsidRDefault="00852767" w:rsidP="00852767"/>
    <w:p w14:paraId="16D908E4" w14:textId="77777777" w:rsidR="00852767" w:rsidRPr="00852767" w:rsidRDefault="00852767" w:rsidP="00852767"/>
    <w:p w14:paraId="1595D6AA" w14:textId="77777777" w:rsidR="00852767" w:rsidRDefault="00852767" w:rsidP="00852767"/>
    <w:p w14:paraId="77A97B33" w14:textId="77777777" w:rsidR="00852767" w:rsidRDefault="00852767" w:rsidP="00852767"/>
    <w:p w14:paraId="4A25654A" w14:textId="77777777" w:rsidR="00852767" w:rsidRDefault="00852767" w:rsidP="00852767"/>
    <w:p w14:paraId="4925A07B" w14:textId="06E2E986" w:rsidR="00852767" w:rsidRPr="00852767" w:rsidRDefault="00852767" w:rsidP="00852767">
      <w:pPr>
        <w:sectPr w:rsidR="00852767" w:rsidRPr="00852767" w:rsidSect="00E36BD2">
          <w:headerReference w:type="even" r:id="rId11"/>
          <w:headerReference w:type="default" r:id="rId12"/>
          <w:footerReference w:type="even" r:id="rId13"/>
          <w:footerReference w:type="default" r:id="rId14"/>
          <w:headerReference w:type="first" r:id="rId15"/>
          <w:footerReference w:type="first" r:id="rId16"/>
          <w:pgSz w:w="12240" w:h="15840" w:code="1"/>
          <w:pgMar w:top="1560" w:right="1750" w:bottom="1440" w:left="1843" w:header="578" w:footer="1004" w:gutter="0"/>
          <w:pgNumType w:start="1"/>
          <w:cols w:space="720"/>
        </w:sectPr>
      </w:pPr>
    </w:p>
    <w:p w14:paraId="438A5A96" w14:textId="77777777" w:rsidR="00365376" w:rsidRPr="00CB3151" w:rsidRDefault="00365376" w:rsidP="004067EC">
      <w:pPr>
        <w:pStyle w:val="SectionHeading"/>
      </w:pPr>
      <w:bookmarkStart w:id="0" w:name="_Toc131075131"/>
      <w:bookmarkStart w:id="1" w:name="_Toc413747456"/>
      <w:bookmarkStart w:id="2" w:name="_Toc390103265"/>
      <w:bookmarkStart w:id="3" w:name="_Toc390959890"/>
      <w:bookmarkStart w:id="4" w:name="_Toc402806930"/>
      <w:r>
        <w:lastRenderedPageBreak/>
        <w:t>T</w:t>
      </w:r>
      <w:r w:rsidRPr="00CB3151">
        <w:t xml:space="preserve">able of </w:t>
      </w:r>
      <w:r>
        <w:t>C</w:t>
      </w:r>
      <w:r w:rsidRPr="00CB3151">
        <w:t>ontents</w:t>
      </w:r>
      <w:bookmarkEnd w:id="0"/>
    </w:p>
    <w:sdt>
      <w:sdtPr>
        <w:rPr>
          <w:rFonts w:asciiTheme="minorHAnsi" w:eastAsiaTheme="minorHAnsi" w:hAnsiTheme="minorHAnsi" w:cstheme="minorBidi"/>
          <w:b/>
          <w:bCs/>
          <w:color w:val="auto"/>
          <w:sz w:val="22"/>
          <w:szCs w:val="22"/>
        </w:rPr>
        <w:id w:val="-2046363992"/>
        <w:docPartObj>
          <w:docPartGallery w:val="Table of Contents"/>
          <w:docPartUnique/>
        </w:docPartObj>
      </w:sdtPr>
      <w:sdtEndPr>
        <w:rPr>
          <w:rFonts w:ascii="Calibri" w:eastAsia="Times New Roman" w:hAnsi="Calibri" w:cs="Times New Roman"/>
          <w:b w:val="0"/>
          <w:bCs w:val="0"/>
          <w:noProof/>
          <w:color w:val="414042" w:themeColor="background1"/>
          <w:sz w:val="20"/>
          <w:szCs w:val="20"/>
        </w:rPr>
      </w:sdtEndPr>
      <w:sdtContent>
        <w:p w14:paraId="2DC20668" w14:textId="77777777" w:rsidR="00365376" w:rsidRDefault="00365376" w:rsidP="004067EC">
          <w:pPr>
            <w:pStyle w:val="TOCHeading"/>
          </w:pPr>
          <w:r>
            <w:t>Contents</w:t>
          </w:r>
        </w:p>
        <w:p w14:paraId="6B6ED342" w14:textId="64A9B257" w:rsidR="009E6493" w:rsidRDefault="00B221A1">
          <w:pPr>
            <w:pStyle w:val="TOC1"/>
            <w:tabs>
              <w:tab w:val="left" w:pos="357"/>
            </w:tabs>
            <w:rPr>
              <w:rFonts w:asciiTheme="minorHAnsi" w:eastAsiaTheme="minorEastAsia" w:hAnsiTheme="minorHAnsi" w:cstheme="minorBidi"/>
              <w:b w:val="0"/>
              <w:color w:val="auto"/>
              <w:spacing w:val="0"/>
              <w:sz w:val="22"/>
              <w:szCs w:val="22"/>
              <w:lang w:val="en-US"/>
            </w:rPr>
          </w:pPr>
          <w:r>
            <w:rPr>
              <w:b w:val="0"/>
            </w:rPr>
            <w:fldChar w:fldCharType="begin"/>
          </w:r>
          <w:r>
            <w:rPr>
              <w:b w:val="0"/>
            </w:rPr>
            <w:instrText xml:space="preserve"> TOC \o "1-4" \h \z \u </w:instrText>
          </w:r>
          <w:r>
            <w:rPr>
              <w:b w:val="0"/>
            </w:rPr>
            <w:fldChar w:fldCharType="separate"/>
          </w:r>
          <w:hyperlink w:anchor="_Toc131075131" w:history="1">
            <w:r w:rsidR="009E6493" w:rsidRPr="00F5400E">
              <w:rPr>
                <w:rStyle w:val="Hyperlink"/>
              </w:rPr>
              <w:t>1</w:t>
            </w:r>
            <w:r w:rsidR="009E6493">
              <w:rPr>
                <w:rFonts w:asciiTheme="minorHAnsi" w:eastAsiaTheme="minorEastAsia" w:hAnsiTheme="minorHAnsi" w:cstheme="minorBidi"/>
                <w:b w:val="0"/>
                <w:color w:val="auto"/>
                <w:spacing w:val="0"/>
                <w:sz w:val="22"/>
                <w:szCs w:val="22"/>
                <w:lang w:val="en-US"/>
              </w:rPr>
              <w:tab/>
            </w:r>
            <w:r w:rsidR="009E6493" w:rsidRPr="00F5400E">
              <w:rPr>
                <w:rStyle w:val="Hyperlink"/>
              </w:rPr>
              <w:t>Table of Contents</w:t>
            </w:r>
            <w:r w:rsidR="009E6493">
              <w:rPr>
                <w:webHidden/>
              </w:rPr>
              <w:tab/>
            </w:r>
            <w:r w:rsidR="009E6493">
              <w:rPr>
                <w:webHidden/>
              </w:rPr>
              <w:fldChar w:fldCharType="begin"/>
            </w:r>
            <w:r w:rsidR="009E6493">
              <w:rPr>
                <w:webHidden/>
              </w:rPr>
              <w:instrText xml:space="preserve"> PAGEREF _Toc131075131 \h </w:instrText>
            </w:r>
            <w:r w:rsidR="009E6493">
              <w:rPr>
                <w:webHidden/>
              </w:rPr>
            </w:r>
            <w:r w:rsidR="009E6493">
              <w:rPr>
                <w:webHidden/>
              </w:rPr>
              <w:fldChar w:fldCharType="separate"/>
            </w:r>
            <w:r w:rsidR="009E6493">
              <w:rPr>
                <w:webHidden/>
              </w:rPr>
              <w:t>2</w:t>
            </w:r>
            <w:r w:rsidR="009E6493">
              <w:rPr>
                <w:webHidden/>
              </w:rPr>
              <w:fldChar w:fldCharType="end"/>
            </w:r>
          </w:hyperlink>
        </w:p>
        <w:p w14:paraId="15AB6CD6" w14:textId="31EED073" w:rsidR="009E6493" w:rsidRDefault="00000000">
          <w:pPr>
            <w:pStyle w:val="TOC1"/>
            <w:tabs>
              <w:tab w:val="left" w:pos="357"/>
            </w:tabs>
            <w:rPr>
              <w:rFonts w:asciiTheme="minorHAnsi" w:eastAsiaTheme="minorEastAsia" w:hAnsiTheme="minorHAnsi" w:cstheme="minorBidi"/>
              <w:b w:val="0"/>
              <w:color w:val="auto"/>
              <w:spacing w:val="0"/>
              <w:sz w:val="22"/>
              <w:szCs w:val="22"/>
              <w:lang w:val="en-US"/>
            </w:rPr>
          </w:pPr>
          <w:hyperlink w:anchor="_Toc131075132" w:history="1">
            <w:r w:rsidR="009E6493" w:rsidRPr="00F5400E">
              <w:rPr>
                <w:rStyle w:val="Hyperlink"/>
              </w:rPr>
              <w:t>2</w:t>
            </w:r>
            <w:r w:rsidR="009E6493">
              <w:rPr>
                <w:rFonts w:asciiTheme="minorHAnsi" w:eastAsiaTheme="minorEastAsia" w:hAnsiTheme="minorHAnsi" w:cstheme="minorBidi"/>
                <w:b w:val="0"/>
                <w:color w:val="auto"/>
                <w:spacing w:val="0"/>
                <w:sz w:val="22"/>
                <w:szCs w:val="22"/>
                <w:lang w:val="en-US"/>
              </w:rPr>
              <w:tab/>
            </w:r>
            <w:r w:rsidR="009E6493" w:rsidRPr="00F5400E">
              <w:rPr>
                <w:rStyle w:val="Hyperlink"/>
              </w:rPr>
              <w:t>Document Information</w:t>
            </w:r>
            <w:r w:rsidR="009E6493">
              <w:rPr>
                <w:webHidden/>
              </w:rPr>
              <w:tab/>
            </w:r>
            <w:r w:rsidR="009E6493">
              <w:rPr>
                <w:webHidden/>
              </w:rPr>
              <w:fldChar w:fldCharType="begin"/>
            </w:r>
            <w:r w:rsidR="009E6493">
              <w:rPr>
                <w:webHidden/>
              </w:rPr>
              <w:instrText xml:space="preserve"> PAGEREF _Toc131075132 \h </w:instrText>
            </w:r>
            <w:r w:rsidR="009E6493">
              <w:rPr>
                <w:webHidden/>
              </w:rPr>
            </w:r>
            <w:r w:rsidR="009E6493">
              <w:rPr>
                <w:webHidden/>
              </w:rPr>
              <w:fldChar w:fldCharType="separate"/>
            </w:r>
            <w:r w:rsidR="009E6493">
              <w:rPr>
                <w:webHidden/>
              </w:rPr>
              <w:t>3</w:t>
            </w:r>
            <w:r w:rsidR="009E6493">
              <w:rPr>
                <w:webHidden/>
              </w:rPr>
              <w:fldChar w:fldCharType="end"/>
            </w:r>
          </w:hyperlink>
        </w:p>
        <w:p w14:paraId="6C7B09E8" w14:textId="439AE45B"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33" w:history="1">
            <w:r w:rsidR="009E6493" w:rsidRPr="00F5400E">
              <w:rPr>
                <w:rStyle w:val="Hyperlink"/>
              </w:rPr>
              <w:t>2.1</w:t>
            </w:r>
            <w:r w:rsidR="009E6493">
              <w:rPr>
                <w:rFonts w:asciiTheme="minorHAnsi" w:eastAsiaTheme="minorEastAsia" w:hAnsiTheme="minorHAnsi" w:cstheme="minorBidi"/>
                <w:color w:val="auto"/>
                <w:sz w:val="22"/>
                <w:szCs w:val="22"/>
                <w:lang w:val="en-US"/>
              </w:rPr>
              <w:tab/>
            </w:r>
            <w:r w:rsidR="009E6493" w:rsidRPr="00F5400E">
              <w:rPr>
                <w:rStyle w:val="Hyperlink"/>
              </w:rPr>
              <w:t>Document History</w:t>
            </w:r>
            <w:r w:rsidR="009E6493">
              <w:rPr>
                <w:webHidden/>
              </w:rPr>
              <w:tab/>
            </w:r>
            <w:r w:rsidR="009E6493">
              <w:rPr>
                <w:webHidden/>
              </w:rPr>
              <w:fldChar w:fldCharType="begin"/>
            </w:r>
            <w:r w:rsidR="009E6493">
              <w:rPr>
                <w:webHidden/>
              </w:rPr>
              <w:instrText xml:space="preserve"> PAGEREF _Toc131075133 \h </w:instrText>
            </w:r>
            <w:r w:rsidR="009E6493">
              <w:rPr>
                <w:webHidden/>
              </w:rPr>
            </w:r>
            <w:r w:rsidR="009E6493">
              <w:rPr>
                <w:webHidden/>
              </w:rPr>
              <w:fldChar w:fldCharType="separate"/>
            </w:r>
            <w:r w:rsidR="009E6493">
              <w:rPr>
                <w:webHidden/>
              </w:rPr>
              <w:t>3</w:t>
            </w:r>
            <w:r w:rsidR="009E6493">
              <w:rPr>
                <w:webHidden/>
              </w:rPr>
              <w:fldChar w:fldCharType="end"/>
            </w:r>
          </w:hyperlink>
        </w:p>
        <w:p w14:paraId="47380404" w14:textId="762AEBB5" w:rsidR="009E6493" w:rsidRDefault="00000000">
          <w:pPr>
            <w:pStyle w:val="TOC1"/>
            <w:tabs>
              <w:tab w:val="left" w:pos="357"/>
            </w:tabs>
            <w:rPr>
              <w:rFonts w:asciiTheme="minorHAnsi" w:eastAsiaTheme="minorEastAsia" w:hAnsiTheme="minorHAnsi" w:cstheme="minorBidi"/>
              <w:b w:val="0"/>
              <w:color w:val="auto"/>
              <w:spacing w:val="0"/>
              <w:sz w:val="22"/>
              <w:szCs w:val="22"/>
              <w:lang w:val="en-US"/>
            </w:rPr>
          </w:pPr>
          <w:hyperlink w:anchor="_Toc131075134" w:history="1">
            <w:r w:rsidR="009E6493" w:rsidRPr="00F5400E">
              <w:rPr>
                <w:rStyle w:val="Hyperlink"/>
              </w:rPr>
              <w:t>3</w:t>
            </w:r>
            <w:r w:rsidR="009E6493">
              <w:rPr>
                <w:rFonts w:asciiTheme="minorHAnsi" w:eastAsiaTheme="minorEastAsia" w:hAnsiTheme="minorHAnsi" w:cstheme="minorBidi"/>
                <w:b w:val="0"/>
                <w:color w:val="auto"/>
                <w:spacing w:val="0"/>
                <w:sz w:val="22"/>
                <w:szCs w:val="22"/>
                <w:lang w:val="en-US"/>
              </w:rPr>
              <w:tab/>
            </w:r>
            <w:r w:rsidR="009E6493" w:rsidRPr="00F5400E">
              <w:rPr>
                <w:rStyle w:val="Hyperlink"/>
              </w:rPr>
              <w:t>Document Reference Material</w:t>
            </w:r>
            <w:r w:rsidR="009E6493">
              <w:rPr>
                <w:webHidden/>
              </w:rPr>
              <w:tab/>
            </w:r>
            <w:r w:rsidR="009E6493">
              <w:rPr>
                <w:webHidden/>
              </w:rPr>
              <w:fldChar w:fldCharType="begin"/>
            </w:r>
            <w:r w:rsidR="009E6493">
              <w:rPr>
                <w:webHidden/>
              </w:rPr>
              <w:instrText xml:space="preserve"> PAGEREF _Toc131075134 \h </w:instrText>
            </w:r>
            <w:r w:rsidR="009E6493">
              <w:rPr>
                <w:webHidden/>
              </w:rPr>
            </w:r>
            <w:r w:rsidR="009E6493">
              <w:rPr>
                <w:webHidden/>
              </w:rPr>
              <w:fldChar w:fldCharType="separate"/>
            </w:r>
            <w:r w:rsidR="009E6493">
              <w:rPr>
                <w:webHidden/>
              </w:rPr>
              <w:t>4</w:t>
            </w:r>
            <w:r w:rsidR="009E6493">
              <w:rPr>
                <w:webHidden/>
              </w:rPr>
              <w:fldChar w:fldCharType="end"/>
            </w:r>
          </w:hyperlink>
        </w:p>
        <w:p w14:paraId="4AFED54F" w14:textId="3CF16557"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35" w:history="1">
            <w:r w:rsidR="009E6493" w:rsidRPr="00F5400E">
              <w:rPr>
                <w:rStyle w:val="Hyperlink"/>
              </w:rPr>
              <w:t>3.1</w:t>
            </w:r>
            <w:r w:rsidR="009E6493">
              <w:rPr>
                <w:rFonts w:asciiTheme="minorHAnsi" w:eastAsiaTheme="minorEastAsia" w:hAnsiTheme="minorHAnsi" w:cstheme="minorBidi"/>
                <w:color w:val="auto"/>
                <w:sz w:val="22"/>
                <w:szCs w:val="22"/>
                <w:lang w:val="en-US"/>
              </w:rPr>
              <w:tab/>
            </w:r>
            <w:r w:rsidR="009E6493" w:rsidRPr="00F5400E">
              <w:rPr>
                <w:rStyle w:val="Hyperlink"/>
              </w:rPr>
              <w:t>Document Reference Material</w:t>
            </w:r>
            <w:r w:rsidR="009E6493">
              <w:rPr>
                <w:webHidden/>
              </w:rPr>
              <w:tab/>
            </w:r>
            <w:r w:rsidR="009E6493">
              <w:rPr>
                <w:webHidden/>
              </w:rPr>
              <w:fldChar w:fldCharType="begin"/>
            </w:r>
            <w:r w:rsidR="009E6493">
              <w:rPr>
                <w:webHidden/>
              </w:rPr>
              <w:instrText xml:space="preserve"> PAGEREF _Toc131075135 \h </w:instrText>
            </w:r>
            <w:r w:rsidR="009E6493">
              <w:rPr>
                <w:webHidden/>
              </w:rPr>
            </w:r>
            <w:r w:rsidR="009E6493">
              <w:rPr>
                <w:webHidden/>
              </w:rPr>
              <w:fldChar w:fldCharType="separate"/>
            </w:r>
            <w:r w:rsidR="009E6493">
              <w:rPr>
                <w:webHidden/>
              </w:rPr>
              <w:t>4</w:t>
            </w:r>
            <w:r w:rsidR="009E6493">
              <w:rPr>
                <w:webHidden/>
              </w:rPr>
              <w:fldChar w:fldCharType="end"/>
            </w:r>
          </w:hyperlink>
        </w:p>
        <w:p w14:paraId="2D4A18F5" w14:textId="65120884"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36" w:history="1">
            <w:r w:rsidR="009E6493" w:rsidRPr="00F5400E">
              <w:rPr>
                <w:rStyle w:val="Hyperlink"/>
              </w:rPr>
              <w:t>3.2</w:t>
            </w:r>
            <w:r w:rsidR="009E6493">
              <w:rPr>
                <w:rFonts w:asciiTheme="minorHAnsi" w:eastAsiaTheme="minorEastAsia" w:hAnsiTheme="minorHAnsi" w:cstheme="minorBidi"/>
                <w:color w:val="auto"/>
                <w:sz w:val="22"/>
                <w:szCs w:val="22"/>
                <w:lang w:val="en-US"/>
              </w:rPr>
              <w:tab/>
            </w:r>
            <w:r w:rsidR="009E6493" w:rsidRPr="00F5400E">
              <w:rPr>
                <w:rStyle w:val="Hyperlink"/>
              </w:rPr>
              <w:t>Proprietary Notice</w:t>
            </w:r>
            <w:r w:rsidR="009E6493">
              <w:rPr>
                <w:webHidden/>
              </w:rPr>
              <w:tab/>
            </w:r>
            <w:r w:rsidR="009E6493">
              <w:rPr>
                <w:webHidden/>
              </w:rPr>
              <w:fldChar w:fldCharType="begin"/>
            </w:r>
            <w:r w:rsidR="009E6493">
              <w:rPr>
                <w:webHidden/>
              </w:rPr>
              <w:instrText xml:space="preserve"> PAGEREF _Toc131075136 \h </w:instrText>
            </w:r>
            <w:r w:rsidR="009E6493">
              <w:rPr>
                <w:webHidden/>
              </w:rPr>
            </w:r>
            <w:r w:rsidR="009E6493">
              <w:rPr>
                <w:webHidden/>
              </w:rPr>
              <w:fldChar w:fldCharType="separate"/>
            </w:r>
            <w:r w:rsidR="009E6493">
              <w:rPr>
                <w:webHidden/>
              </w:rPr>
              <w:t>4</w:t>
            </w:r>
            <w:r w:rsidR="009E6493">
              <w:rPr>
                <w:webHidden/>
              </w:rPr>
              <w:fldChar w:fldCharType="end"/>
            </w:r>
          </w:hyperlink>
        </w:p>
        <w:p w14:paraId="0EAC4001" w14:textId="6DACF9F9" w:rsidR="009E6493" w:rsidRDefault="00000000">
          <w:pPr>
            <w:pStyle w:val="TOC1"/>
            <w:tabs>
              <w:tab w:val="left" w:pos="357"/>
            </w:tabs>
            <w:rPr>
              <w:rFonts w:asciiTheme="minorHAnsi" w:eastAsiaTheme="minorEastAsia" w:hAnsiTheme="minorHAnsi" w:cstheme="minorBidi"/>
              <w:b w:val="0"/>
              <w:color w:val="auto"/>
              <w:spacing w:val="0"/>
              <w:sz w:val="22"/>
              <w:szCs w:val="22"/>
              <w:lang w:val="en-US"/>
            </w:rPr>
          </w:pPr>
          <w:hyperlink w:anchor="_Toc131075137" w:history="1">
            <w:r w:rsidR="009E6493" w:rsidRPr="00F5400E">
              <w:rPr>
                <w:rStyle w:val="Hyperlink"/>
              </w:rPr>
              <w:t>4</w:t>
            </w:r>
            <w:r w:rsidR="009E6493">
              <w:rPr>
                <w:rFonts w:asciiTheme="minorHAnsi" w:eastAsiaTheme="minorEastAsia" w:hAnsiTheme="minorHAnsi" w:cstheme="minorBidi"/>
                <w:b w:val="0"/>
                <w:color w:val="auto"/>
                <w:spacing w:val="0"/>
                <w:sz w:val="22"/>
                <w:szCs w:val="22"/>
                <w:lang w:val="en-US"/>
              </w:rPr>
              <w:tab/>
            </w:r>
            <w:r w:rsidR="009E6493" w:rsidRPr="00F5400E">
              <w:rPr>
                <w:rStyle w:val="Hyperlink"/>
              </w:rPr>
              <w:t>Document Purpose</w:t>
            </w:r>
            <w:r w:rsidR="009E6493">
              <w:rPr>
                <w:webHidden/>
              </w:rPr>
              <w:tab/>
            </w:r>
            <w:r w:rsidR="009E6493">
              <w:rPr>
                <w:webHidden/>
              </w:rPr>
              <w:fldChar w:fldCharType="begin"/>
            </w:r>
            <w:r w:rsidR="009E6493">
              <w:rPr>
                <w:webHidden/>
              </w:rPr>
              <w:instrText xml:space="preserve"> PAGEREF _Toc131075137 \h </w:instrText>
            </w:r>
            <w:r w:rsidR="009E6493">
              <w:rPr>
                <w:webHidden/>
              </w:rPr>
            </w:r>
            <w:r w:rsidR="009E6493">
              <w:rPr>
                <w:webHidden/>
              </w:rPr>
              <w:fldChar w:fldCharType="separate"/>
            </w:r>
            <w:r w:rsidR="009E6493">
              <w:rPr>
                <w:webHidden/>
              </w:rPr>
              <w:t>5</w:t>
            </w:r>
            <w:r w:rsidR="009E6493">
              <w:rPr>
                <w:webHidden/>
              </w:rPr>
              <w:fldChar w:fldCharType="end"/>
            </w:r>
          </w:hyperlink>
        </w:p>
        <w:p w14:paraId="01202768" w14:textId="788F8679"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38" w:history="1">
            <w:r w:rsidR="009E6493" w:rsidRPr="00F5400E">
              <w:rPr>
                <w:rStyle w:val="Hyperlink"/>
              </w:rPr>
              <w:t>4.1</w:t>
            </w:r>
            <w:r w:rsidR="009E6493">
              <w:rPr>
                <w:rFonts w:asciiTheme="minorHAnsi" w:eastAsiaTheme="minorEastAsia" w:hAnsiTheme="minorHAnsi" w:cstheme="minorBidi"/>
                <w:color w:val="auto"/>
                <w:sz w:val="22"/>
                <w:szCs w:val="22"/>
                <w:lang w:val="en-US"/>
              </w:rPr>
              <w:tab/>
            </w:r>
            <w:r w:rsidR="009E6493" w:rsidRPr="00F5400E">
              <w:rPr>
                <w:rStyle w:val="Hyperlink"/>
              </w:rPr>
              <w:t>Purpose</w:t>
            </w:r>
            <w:r w:rsidR="009E6493">
              <w:rPr>
                <w:webHidden/>
              </w:rPr>
              <w:tab/>
            </w:r>
            <w:r w:rsidR="009E6493">
              <w:rPr>
                <w:webHidden/>
              </w:rPr>
              <w:fldChar w:fldCharType="begin"/>
            </w:r>
            <w:r w:rsidR="009E6493">
              <w:rPr>
                <w:webHidden/>
              </w:rPr>
              <w:instrText xml:space="preserve"> PAGEREF _Toc131075138 \h </w:instrText>
            </w:r>
            <w:r w:rsidR="009E6493">
              <w:rPr>
                <w:webHidden/>
              </w:rPr>
            </w:r>
            <w:r w:rsidR="009E6493">
              <w:rPr>
                <w:webHidden/>
              </w:rPr>
              <w:fldChar w:fldCharType="separate"/>
            </w:r>
            <w:r w:rsidR="009E6493">
              <w:rPr>
                <w:webHidden/>
              </w:rPr>
              <w:t>5</w:t>
            </w:r>
            <w:r w:rsidR="009E6493">
              <w:rPr>
                <w:webHidden/>
              </w:rPr>
              <w:fldChar w:fldCharType="end"/>
            </w:r>
          </w:hyperlink>
        </w:p>
        <w:p w14:paraId="4994675E" w14:textId="35E3A96D"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39" w:history="1">
            <w:r w:rsidR="009E6493" w:rsidRPr="00F5400E">
              <w:rPr>
                <w:rStyle w:val="Hyperlink"/>
              </w:rPr>
              <w:t>4.2</w:t>
            </w:r>
            <w:r w:rsidR="009E6493">
              <w:rPr>
                <w:rFonts w:asciiTheme="minorHAnsi" w:eastAsiaTheme="minorEastAsia" w:hAnsiTheme="minorHAnsi" w:cstheme="minorBidi"/>
                <w:color w:val="auto"/>
                <w:sz w:val="22"/>
                <w:szCs w:val="22"/>
                <w:lang w:val="en-US"/>
              </w:rPr>
              <w:tab/>
            </w:r>
            <w:r w:rsidR="009E6493" w:rsidRPr="00F5400E">
              <w:rPr>
                <w:rStyle w:val="Hyperlink"/>
              </w:rPr>
              <w:t>Intended Audience</w:t>
            </w:r>
            <w:r w:rsidR="009E6493">
              <w:rPr>
                <w:webHidden/>
              </w:rPr>
              <w:tab/>
            </w:r>
            <w:r w:rsidR="009E6493">
              <w:rPr>
                <w:webHidden/>
              </w:rPr>
              <w:fldChar w:fldCharType="begin"/>
            </w:r>
            <w:r w:rsidR="009E6493">
              <w:rPr>
                <w:webHidden/>
              </w:rPr>
              <w:instrText xml:space="preserve"> PAGEREF _Toc131075139 \h </w:instrText>
            </w:r>
            <w:r w:rsidR="009E6493">
              <w:rPr>
                <w:webHidden/>
              </w:rPr>
            </w:r>
            <w:r w:rsidR="009E6493">
              <w:rPr>
                <w:webHidden/>
              </w:rPr>
              <w:fldChar w:fldCharType="separate"/>
            </w:r>
            <w:r w:rsidR="009E6493">
              <w:rPr>
                <w:webHidden/>
              </w:rPr>
              <w:t>5</w:t>
            </w:r>
            <w:r w:rsidR="009E6493">
              <w:rPr>
                <w:webHidden/>
              </w:rPr>
              <w:fldChar w:fldCharType="end"/>
            </w:r>
          </w:hyperlink>
        </w:p>
        <w:p w14:paraId="5D4E6FE4" w14:textId="71198E89"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40" w:history="1">
            <w:r w:rsidR="009E6493" w:rsidRPr="00F5400E">
              <w:rPr>
                <w:rStyle w:val="Hyperlink"/>
              </w:rPr>
              <w:t>4.3</w:t>
            </w:r>
            <w:r w:rsidR="009E6493">
              <w:rPr>
                <w:rFonts w:asciiTheme="minorHAnsi" w:eastAsiaTheme="minorEastAsia" w:hAnsiTheme="minorHAnsi" w:cstheme="minorBidi"/>
                <w:color w:val="auto"/>
                <w:sz w:val="22"/>
                <w:szCs w:val="22"/>
                <w:lang w:val="en-US"/>
              </w:rPr>
              <w:tab/>
            </w:r>
            <w:r w:rsidR="009E6493" w:rsidRPr="00F5400E">
              <w:rPr>
                <w:rStyle w:val="Hyperlink"/>
              </w:rPr>
              <w:t>Objectives</w:t>
            </w:r>
            <w:r w:rsidR="009E6493">
              <w:rPr>
                <w:webHidden/>
              </w:rPr>
              <w:tab/>
            </w:r>
            <w:r w:rsidR="009E6493">
              <w:rPr>
                <w:webHidden/>
              </w:rPr>
              <w:fldChar w:fldCharType="begin"/>
            </w:r>
            <w:r w:rsidR="009E6493">
              <w:rPr>
                <w:webHidden/>
              </w:rPr>
              <w:instrText xml:space="preserve"> PAGEREF _Toc131075140 \h </w:instrText>
            </w:r>
            <w:r w:rsidR="009E6493">
              <w:rPr>
                <w:webHidden/>
              </w:rPr>
            </w:r>
            <w:r w:rsidR="009E6493">
              <w:rPr>
                <w:webHidden/>
              </w:rPr>
              <w:fldChar w:fldCharType="separate"/>
            </w:r>
            <w:r w:rsidR="009E6493">
              <w:rPr>
                <w:webHidden/>
              </w:rPr>
              <w:t>5</w:t>
            </w:r>
            <w:r w:rsidR="009E6493">
              <w:rPr>
                <w:webHidden/>
              </w:rPr>
              <w:fldChar w:fldCharType="end"/>
            </w:r>
          </w:hyperlink>
        </w:p>
        <w:p w14:paraId="252774F7" w14:textId="1A4B412B" w:rsidR="009E6493" w:rsidRDefault="00000000">
          <w:pPr>
            <w:pStyle w:val="TOC1"/>
            <w:tabs>
              <w:tab w:val="left" w:pos="357"/>
            </w:tabs>
            <w:rPr>
              <w:rFonts w:asciiTheme="minorHAnsi" w:eastAsiaTheme="minorEastAsia" w:hAnsiTheme="minorHAnsi" w:cstheme="minorBidi"/>
              <w:b w:val="0"/>
              <w:color w:val="auto"/>
              <w:spacing w:val="0"/>
              <w:sz w:val="22"/>
              <w:szCs w:val="22"/>
              <w:lang w:val="en-US"/>
            </w:rPr>
          </w:pPr>
          <w:hyperlink w:anchor="_Toc131075141" w:history="1">
            <w:r w:rsidR="009E6493" w:rsidRPr="00F5400E">
              <w:rPr>
                <w:rStyle w:val="Hyperlink"/>
                <w:bCs/>
              </w:rPr>
              <w:t>5</w:t>
            </w:r>
            <w:r w:rsidR="009E6493">
              <w:rPr>
                <w:rFonts w:asciiTheme="minorHAnsi" w:eastAsiaTheme="minorEastAsia" w:hAnsiTheme="minorHAnsi" w:cstheme="minorBidi"/>
                <w:b w:val="0"/>
                <w:color w:val="auto"/>
                <w:spacing w:val="0"/>
                <w:sz w:val="22"/>
                <w:szCs w:val="22"/>
                <w:lang w:val="en-US"/>
              </w:rPr>
              <w:tab/>
            </w:r>
            <w:r w:rsidR="009E6493" w:rsidRPr="00F5400E">
              <w:rPr>
                <w:rStyle w:val="Hyperlink"/>
                <w:bCs/>
              </w:rPr>
              <w:t>How to import a KM (BMC or Custom) into BHOM repository</w:t>
            </w:r>
            <w:r w:rsidR="009E6493">
              <w:rPr>
                <w:webHidden/>
              </w:rPr>
              <w:tab/>
            </w:r>
            <w:r w:rsidR="009E6493">
              <w:rPr>
                <w:webHidden/>
              </w:rPr>
              <w:fldChar w:fldCharType="begin"/>
            </w:r>
            <w:r w:rsidR="009E6493">
              <w:rPr>
                <w:webHidden/>
              </w:rPr>
              <w:instrText xml:space="preserve"> PAGEREF _Toc131075141 \h </w:instrText>
            </w:r>
            <w:r w:rsidR="009E6493">
              <w:rPr>
                <w:webHidden/>
              </w:rPr>
            </w:r>
            <w:r w:rsidR="009E6493">
              <w:rPr>
                <w:webHidden/>
              </w:rPr>
              <w:fldChar w:fldCharType="separate"/>
            </w:r>
            <w:r w:rsidR="009E6493">
              <w:rPr>
                <w:webHidden/>
              </w:rPr>
              <w:t>6</w:t>
            </w:r>
            <w:r w:rsidR="009E6493">
              <w:rPr>
                <w:webHidden/>
              </w:rPr>
              <w:fldChar w:fldCharType="end"/>
            </w:r>
          </w:hyperlink>
        </w:p>
        <w:p w14:paraId="75BEFA39" w14:textId="15A3F882"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42" w:history="1">
            <w:r w:rsidR="009E6493" w:rsidRPr="00F5400E">
              <w:rPr>
                <w:rStyle w:val="Hyperlink"/>
              </w:rPr>
              <w:t>5.1</w:t>
            </w:r>
            <w:r w:rsidR="009E6493">
              <w:rPr>
                <w:rFonts w:asciiTheme="minorHAnsi" w:eastAsiaTheme="minorEastAsia" w:hAnsiTheme="minorHAnsi" w:cstheme="minorBidi"/>
                <w:color w:val="auto"/>
                <w:sz w:val="22"/>
                <w:szCs w:val="22"/>
                <w:lang w:val="en-US"/>
              </w:rPr>
              <w:tab/>
            </w:r>
            <w:r w:rsidR="009E6493" w:rsidRPr="00F5400E">
              <w:rPr>
                <w:rStyle w:val="Hyperlink"/>
              </w:rPr>
              <w:t>Steps given below</w:t>
            </w:r>
            <w:r w:rsidR="009E6493">
              <w:rPr>
                <w:webHidden/>
              </w:rPr>
              <w:tab/>
            </w:r>
            <w:r w:rsidR="009E6493">
              <w:rPr>
                <w:webHidden/>
              </w:rPr>
              <w:fldChar w:fldCharType="begin"/>
            </w:r>
            <w:r w:rsidR="009E6493">
              <w:rPr>
                <w:webHidden/>
              </w:rPr>
              <w:instrText xml:space="preserve"> PAGEREF _Toc131075142 \h </w:instrText>
            </w:r>
            <w:r w:rsidR="009E6493">
              <w:rPr>
                <w:webHidden/>
              </w:rPr>
            </w:r>
            <w:r w:rsidR="009E6493">
              <w:rPr>
                <w:webHidden/>
              </w:rPr>
              <w:fldChar w:fldCharType="separate"/>
            </w:r>
            <w:r w:rsidR="009E6493">
              <w:rPr>
                <w:webHidden/>
              </w:rPr>
              <w:t>6</w:t>
            </w:r>
            <w:r w:rsidR="009E6493">
              <w:rPr>
                <w:webHidden/>
              </w:rPr>
              <w:fldChar w:fldCharType="end"/>
            </w:r>
          </w:hyperlink>
        </w:p>
        <w:p w14:paraId="3A925C63" w14:textId="423F01A4" w:rsidR="009E6493" w:rsidRDefault="00000000">
          <w:pPr>
            <w:pStyle w:val="TOC2"/>
            <w:tabs>
              <w:tab w:val="left" w:pos="1134"/>
            </w:tabs>
            <w:rPr>
              <w:rFonts w:asciiTheme="minorHAnsi" w:eastAsiaTheme="minorEastAsia" w:hAnsiTheme="minorHAnsi" w:cstheme="minorBidi"/>
              <w:color w:val="auto"/>
              <w:sz w:val="22"/>
              <w:szCs w:val="22"/>
              <w:lang w:val="en-US"/>
            </w:rPr>
          </w:pPr>
          <w:hyperlink w:anchor="_Toc131075143" w:history="1">
            <w:r w:rsidR="009E6493" w:rsidRPr="00F5400E">
              <w:rPr>
                <w:rStyle w:val="Hyperlink"/>
              </w:rPr>
              <w:t>5.2</w:t>
            </w:r>
            <w:r w:rsidR="009E6493">
              <w:rPr>
                <w:rFonts w:asciiTheme="minorHAnsi" w:eastAsiaTheme="minorEastAsia" w:hAnsiTheme="minorHAnsi" w:cstheme="minorBidi"/>
                <w:color w:val="auto"/>
                <w:sz w:val="22"/>
                <w:szCs w:val="22"/>
                <w:lang w:val="en-US"/>
              </w:rPr>
              <w:tab/>
            </w:r>
            <w:r w:rsidR="009E6493" w:rsidRPr="00F5400E">
              <w:rPr>
                <w:rStyle w:val="Hyperlink"/>
              </w:rPr>
              <w:t>How to check on the UI.</w:t>
            </w:r>
            <w:r w:rsidR="009E6493">
              <w:rPr>
                <w:webHidden/>
              </w:rPr>
              <w:tab/>
            </w:r>
            <w:r w:rsidR="009E6493">
              <w:rPr>
                <w:webHidden/>
              </w:rPr>
              <w:fldChar w:fldCharType="begin"/>
            </w:r>
            <w:r w:rsidR="009E6493">
              <w:rPr>
                <w:webHidden/>
              </w:rPr>
              <w:instrText xml:space="preserve"> PAGEREF _Toc131075143 \h </w:instrText>
            </w:r>
            <w:r w:rsidR="009E6493">
              <w:rPr>
                <w:webHidden/>
              </w:rPr>
            </w:r>
            <w:r w:rsidR="009E6493">
              <w:rPr>
                <w:webHidden/>
              </w:rPr>
              <w:fldChar w:fldCharType="separate"/>
            </w:r>
            <w:r w:rsidR="009E6493">
              <w:rPr>
                <w:webHidden/>
              </w:rPr>
              <w:t>10</w:t>
            </w:r>
            <w:r w:rsidR="009E6493">
              <w:rPr>
                <w:webHidden/>
              </w:rPr>
              <w:fldChar w:fldCharType="end"/>
            </w:r>
          </w:hyperlink>
        </w:p>
        <w:p w14:paraId="75B2EF09" w14:textId="1BEF0939" w:rsidR="00365376" w:rsidRDefault="00B221A1" w:rsidP="00365376">
          <w:r>
            <w:rPr>
              <w:b/>
              <w:noProof/>
              <w:color w:val="414042"/>
              <w:spacing w:val="-4"/>
              <w:sz w:val="18"/>
            </w:rPr>
            <w:fldChar w:fldCharType="end"/>
          </w:r>
        </w:p>
      </w:sdtContent>
    </w:sdt>
    <w:p w14:paraId="6C89158B" w14:textId="77777777" w:rsidR="00075C60" w:rsidRDefault="00075C60" w:rsidP="004067EC">
      <w:pPr>
        <w:pStyle w:val="Heading1"/>
      </w:pPr>
      <w:bookmarkStart w:id="5" w:name="_Ref419032185"/>
      <w:bookmarkStart w:id="6" w:name="_Toc131075132"/>
      <w:r>
        <w:lastRenderedPageBreak/>
        <w:t>Document Information</w:t>
      </w:r>
      <w:bookmarkEnd w:id="1"/>
      <w:bookmarkEnd w:id="5"/>
      <w:bookmarkEnd w:id="6"/>
    </w:p>
    <w:p w14:paraId="620C5747" w14:textId="15AC663F" w:rsidR="005A7516" w:rsidRDefault="005A7516" w:rsidP="00CC23B5">
      <w:pPr>
        <w:pStyle w:val="Heading2"/>
      </w:pPr>
      <w:bookmarkStart w:id="7" w:name="_Document_History"/>
      <w:bookmarkStart w:id="8" w:name="_Toc413747457"/>
      <w:bookmarkStart w:id="9" w:name="_Toc131075133"/>
      <w:bookmarkEnd w:id="7"/>
      <w:r w:rsidRPr="005A7516">
        <w:t>Document History</w:t>
      </w:r>
      <w:bookmarkEnd w:id="2"/>
      <w:bookmarkEnd w:id="3"/>
      <w:bookmarkEnd w:id="4"/>
      <w:bookmarkEnd w:id="8"/>
      <w:bookmarkEnd w:id="9"/>
    </w:p>
    <w:p w14:paraId="11DB4BB1" w14:textId="77777777" w:rsidR="0050068C" w:rsidRPr="0050068C" w:rsidRDefault="0050068C" w:rsidP="0050068C"/>
    <w:tbl>
      <w:tblPr>
        <w:tblW w:w="5000" w:type="pct"/>
        <w:tblBorders>
          <w:top w:val="single" w:sz="4" w:space="0" w:color="414042" w:themeColor="background1"/>
          <w:left w:val="single" w:sz="4" w:space="0" w:color="414042" w:themeColor="background1"/>
          <w:bottom w:val="single" w:sz="4" w:space="0" w:color="414042" w:themeColor="background1"/>
          <w:right w:val="single" w:sz="4" w:space="0" w:color="414042" w:themeColor="background1"/>
          <w:insideH w:val="single" w:sz="4" w:space="0" w:color="414042" w:themeColor="background1"/>
          <w:insideV w:val="single" w:sz="4" w:space="0" w:color="414042" w:themeColor="background1"/>
        </w:tblBorders>
        <w:shd w:val="clear" w:color="auto" w:fill="F3F3F3"/>
        <w:tblCellMar>
          <w:top w:w="86" w:type="dxa"/>
          <w:left w:w="115" w:type="dxa"/>
          <w:bottom w:w="86" w:type="dxa"/>
          <w:right w:w="115" w:type="dxa"/>
        </w:tblCellMar>
        <w:tblLook w:val="01E0" w:firstRow="1" w:lastRow="1" w:firstColumn="1" w:lastColumn="1" w:noHBand="0" w:noVBand="0"/>
      </w:tblPr>
      <w:tblGrid>
        <w:gridCol w:w="864"/>
        <w:gridCol w:w="1958"/>
        <w:gridCol w:w="1425"/>
        <w:gridCol w:w="4389"/>
      </w:tblGrid>
      <w:tr w:rsidR="005A7516" w:rsidRPr="005A7516" w14:paraId="7073FAF1" w14:textId="77777777" w:rsidTr="00AB6540">
        <w:trPr>
          <w:tblHeader/>
        </w:trPr>
        <w:tc>
          <w:tcPr>
            <w:tcW w:w="500" w:type="pct"/>
            <w:shd w:val="clear" w:color="auto" w:fill="FE5000" w:themeFill="text2"/>
          </w:tcPr>
          <w:p w14:paraId="0E7D1A49" w14:textId="77777777" w:rsidR="005A7516" w:rsidRPr="005A7516" w:rsidRDefault="005A7516" w:rsidP="002B3997">
            <w:pPr>
              <w:pStyle w:val="WHTableHeader"/>
            </w:pPr>
            <w:r w:rsidRPr="005A7516">
              <w:t>Version</w:t>
            </w:r>
          </w:p>
        </w:tc>
        <w:tc>
          <w:tcPr>
            <w:tcW w:w="1134" w:type="pct"/>
            <w:shd w:val="clear" w:color="auto" w:fill="FE5000" w:themeFill="text2"/>
          </w:tcPr>
          <w:p w14:paraId="70660DAD" w14:textId="77777777" w:rsidR="005A7516" w:rsidRPr="005A7516" w:rsidRDefault="005A7516" w:rsidP="002B3997">
            <w:pPr>
              <w:pStyle w:val="WHTableHeader"/>
            </w:pPr>
            <w:r w:rsidRPr="005A7516">
              <w:t>Contributor</w:t>
            </w:r>
          </w:p>
        </w:tc>
        <w:tc>
          <w:tcPr>
            <w:tcW w:w="825" w:type="pct"/>
            <w:shd w:val="clear" w:color="auto" w:fill="FE5000" w:themeFill="text2"/>
          </w:tcPr>
          <w:p w14:paraId="162797AB" w14:textId="77777777" w:rsidR="005A7516" w:rsidRPr="005A7516" w:rsidRDefault="005A7516" w:rsidP="002B3997">
            <w:pPr>
              <w:pStyle w:val="WHTableHeader"/>
            </w:pPr>
            <w:r w:rsidRPr="005A7516">
              <w:t>Date</w:t>
            </w:r>
          </w:p>
        </w:tc>
        <w:tc>
          <w:tcPr>
            <w:tcW w:w="2541" w:type="pct"/>
            <w:shd w:val="clear" w:color="auto" w:fill="FE5000" w:themeFill="text2"/>
          </w:tcPr>
          <w:p w14:paraId="07F22B4E" w14:textId="77777777" w:rsidR="00B85CF1" w:rsidRPr="005A7516" w:rsidRDefault="005A7516" w:rsidP="002B3997">
            <w:pPr>
              <w:pStyle w:val="WHTableHeader"/>
            </w:pPr>
            <w:r w:rsidRPr="005A7516">
              <w:t>Description of Change</w:t>
            </w:r>
          </w:p>
        </w:tc>
      </w:tr>
      <w:tr w:rsidR="005A7516" w:rsidRPr="005A7516" w14:paraId="358E2E98" w14:textId="77777777" w:rsidTr="00AB6540">
        <w:tc>
          <w:tcPr>
            <w:tcW w:w="500" w:type="pct"/>
            <w:shd w:val="clear" w:color="auto" w:fill="auto"/>
          </w:tcPr>
          <w:p w14:paraId="2C6EE4D1" w14:textId="07B08C46" w:rsidR="005A7516" w:rsidRPr="00D47DFD" w:rsidRDefault="00072B20" w:rsidP="00EC6DCC">
            <w:pPr>
              <w:pStyle w:val="TableText"/>
            </w:pPr>
            <w:r>
              <w:t>1.0</w:t>
            </w:r>
          </w:p>
        </w:tc>
        <w:tc>
          <w:tcPr>
            <w:tcW w:w="1134" w:type="pct"/>
            <w:shd w:val="clear" w:color="auto" w:fill="auto"/>
          </w:tcPr>
          <w:p w14:paraId="354CE3BE" w14:textId="5F429033" w:rsidR="005A7516" w:rsidRPr="00EC6DCC" w:rsidRDefault="00257B6C" w:rsidP="00EC6DCC">
            <w:pPr>
              <w:pStyle w:val="TableText"/>
            </w:pPr>
            <w:r>
              <w:t>Steve Mundy</w:t>
            </w:r>
          </w:p>
        </w:tc>
        <w:tc>
          <w:tcPr>
            <w:tcW w:w="825" w:type="pct"/>
            <w:shd w:val="clear" w:color="auto" w:fill="auto"/>
          </w:tcPr>
          <w:p w14:paraId="61C9C43E" w14:textId="5AA24273" w:rsidR="005A7516" w:rsidRPr="00D47DFD" w:rsidRDefault="00C30265" w:rsidP="00EC6DCC">
            <w:pPr>
              <w:pStyle w:val="TableText"/>
            </w:pPr>
            <w:r>
              <w:t>6</w:t>
            </w:r>
            <w:r w:rsidR="00257B6C">
              <w:t>/0</w:t>
            </w:r>
            <w:r>
              <w:t>9</w:t>
            </w:r>
            <w:r w:rsidR="00257B6C">
              <w:t>/2024</w:t>
            </w:r>
          </w:p>
        </w:tc>
        <w:tc>
          <w:tcPr>
            <w:tcW w:w="2541" w:type="pct"/>
            <w:shd w:val="clear" w:color="auto" w:fill="auto"/>
          </w:tcPr>
          <w:p w14:paraId="147A5EA9" w14:textId="21D30666" w:rsidR="005A7516" w:rsidRPr="00D47DFD" w:rsidRDefault="005775E3" w:rsidP="00EC6DCC">
            <w:pPr>
              <w:pStyle w:val="TableText"/>
            </w:pPr>
            <w:r>
              <w:t xml:space="preserve">Created document </w:t>
            </w:r>
            <w:r w:rsidR="00257B6C">
              <w:t>as clone of 2</w:t>
            </w:r>
            <w:r w:rsidR="00045B0C">
              <w:t>4</w:t>
            </w:r>
            <w:r w:rsidR="00257B6C">
              <w:t>.</w:t>
            </w:r>
            <w:r w:rsidR="00045B0C">
              <w:t>2</w:t>
            </w:r>
            <w:r w:rsidR="00257B6C">
              <w:t>.x doc</w:t>
            </w:r>
          </w:p>
        </w:tc>
      </w:tr>
      <w:tr w:rsidR="005775E3" w:rsidRPr="005A7516" w14:paraId="7AB1464C" w14:textId="77777777" w:rsidTr="00AB6540">
        <w:tc>
          <w:tcPr>
            <w:tcW w:w="500" w:type="pct"/>
            <w:shd w:val="clear" w:color="auto" w:fill="auto"/>
          </w:tcPr>
          <w:p w14:paraId="2A9E55B6" w14:textId="005ED264" w:rsidR="005775E3" w:rsidRPr="00D47DFD" w:rsidRDefault="005775E3" w:rsidP="00EC6DCC">
            <w:pPr>
              <w:pStyle w:val="TableText"/>
            </w:pPr>
          </w:p>
        </w:tc>
        <w:tc>
          <w:tcPr>
            <w:tcW w:w="1134" w:type="pct"/>
            <w:shd w:val="clear" w:color="auto" w:fill="auto"/>
          </w:tcPr>
          <w:p w14:paraId="174AEE74" w14:textId="35224FDE" w:rsidR="005775E3" w:rsidRPr="00EC6DCC" w:rsidRDefault="005775E3" w:rsidP="00EC6DCC">
            <w:pPr>
              <w:pStyle w:val="TableText"/>
            </w:pPr>
          </w:p>
        </w:tc>
        <w:tc>
          <w:tcPr>
            <w:tcW w:w="825" w:type="pct"/>
            <w:shd w:val="clear" w:color="auto" w:fill="auto"/>
          </w:tcPr>
          <w:p w14:paraId="30AA889F" w14:textId="1D67E0A8" w:rsidR="00983DE6" w:rsidRPr="00D47DFD" w:rsidRDefault="00983DE6" w:rsidP="00EC6DCC">
            <w:pPr>
              <w:pStyle w:val="TableText"/>
            </w:pPr>
          </w:p>
        </w:tc>
        <w:tc>
          <w:tcPr>
            <w:tcW w:w="2541" w:type="pct"/>
            <w:shd w:val="clear" w:color="auto" w:fill="auto"/>
          </w:tcPr>
          <w:p w14:paraId="1948033F" w14:textId="64409A2F" w:rsidR="005775E3" w:rsidRPr="00D47DFD" w:rsidRDefault="005775E3" w:rsidP="00EC6DCC">
            <w:pPr>
              <w:pStyle w:val="TableText"/>
            </w:pPr>
          </w:p>
        </w:tc>
      </w:tr>
      <w:tr w:rsidR="001C06B1" w:rsidRPr="005A7516" w14:paraId="355B6F82" w14:textId="77777777" w:rsidTr="00AB6540">
        <w:tc>
          <w:tcPr>
            <w:tcW w:w="500" w:type="pct"/>
            <w:shd w:val="clear" w:color="auto" w:fill="auto"/>
          </w:tcPr>
          <w:p w14:paraId="304BFF7E" w14:textId="24047A99" w:rsidR="001C06B1" w:rsidRDefault="001C06B1" w:rsidP="00EC6DCC">
            <w:pPr>
              <w:pStyle w:val="TableText"/>
            </w:pPr>
          </w:p>
        </w:tc>
        <w:tc>
          <w:tcPr>
            <w:tcW w:w="1134" w:type="pct"/>
            <w:shd w:val="clear" w:color="auto" w:fill="auto"/>
          </w:tcPr>
          <w:p w14:paraId="6E9559D1" w14:textId="0D161A88" w:rsidR="001C06B1" w:rsidRDefault="001C06B1" w:rsidP="00EC6DCC">
            <w:pPr>
              <w:pStyle w:val="TableText"/>
            </w:pPr>
          </w:p>
        </w:tc>
        <w:tc>
          <w:tcPr>
            <w:tcW w:w="825" w:type="pct"/>
            <w:shd w:val="clear" w:color="auto" w:fill="auto"/>
          </w:tcPr>
          <w:p w14:paraId="72A386FB" w14:textId="7C601517" w:rsidR="001C06B1" w:rsidRDefault="001C06B1" w:rsidP="00EC6DCC">
            <w:pPr>
              <w:pStyle w:val="TableText"/>
            </w:pPr>
          </w:p>
        </w:tc>
        <w:tc>
          <w:tcPr>
            <w:tcW w:w="2541" w:type="pct"/>
            <w:shd w:val="clear" w:color="auto" w:fill="auto"/>
          </w:tcPr>
          <w:p w14:paraId="067E464B" w14:textId="6507EEC6" w:rsidR="001C06B1" w:rsidRDefault="001C06B1" w:rsidP="00EC6DCC">
            <w:pPr>
              <w:pStyle w:val="TableText"/>
            </w:pPr>
          </w:p>
        </w:tc>
      </w:tr>
    </w:tbl>
    <w:p w14:paraId="3C52D8EC" w14:textId="60953E3D" w:rsidR="2F0D4E94" w:rsidRDefault="2F0D4E94"/>
    <w:p w14:paraId="050775CD" w14:textId="77777777" w:rsidR="00F853E1" w:rsidRDefault="00F853E1" w:rsidP="00684D53">
      <w:pPr>
        <w:pStyle w:val="Heading1"/>
      </w:pPr>
      <w:bookmarkStart w:id="10" w:name="_Related_Documentation"/>
      <w:bookmarkStart w:id="11" w:name="_Document_Purpose"/>
      <w:bookmarkStart w:id="12" w:name="_Jira_Items"/>
      <w:bookmarkStart w:id="13" w:name="_Toc131075134"/>
      <w:bookmarkStart w:id="14" w:name="_Toc42199853"/>
      <w:bookmarkStart w:id="15" w:name="_Toc403416453"/>
      <w:bookmarkStart w:id="16" w:name="_Toc403663138"/>
      <w:bookmarkEnd w:id="10"/>
      <w:bookmarkEnd w:id="11"/>
      <w:bookmarkEnd w:id="12"/>
      <w:r>
        <w:lastRenderedPageBreak/>
        <w:t>Document Reference Material</w:t>
      </w:r>
      <w:bookmarkEnd w:id="13"/>
      <w:r>
        <w:t xml:space="preserve"> </w:t>
      </w:r>
    </w:p>
    <w:p w14:paraId="719D6ABB" w14:textId="77777777" w:rsidR="005775E3" w:rsidRDefault="005775E3" w:rsidP="005775E3">
      <w:pPr>
        <w:pStyle w:val="Heading2"/>
      </w:pPr>
      <w:bookmarkStart w:id="17" w:name="_Toc525568984"/>
      <w:bookmarkStart w:id="18" w:name="_Toc69144417"/>
      <w:bookmarkStart w:id="19" w:name="_Toc72838424"/>
      <w:bookmarkStart w:id="20" w:name="_Toc131075135"/>
      <w:r w:rsidRPr="00854C04">
        <w:t xml:space="preserve">Document </w:t>
      </w:r>
      <w:r>
        <w:t>Reference Material</w:t>
      </w:r>
      <w:bookmarkEnd w:id="17"/>
      <w:bookmarkEnd w:id="18"/>
      <w:bookmarkEnd w:id="19"/>
      <w:bookmarkEnd w:id="20"/>
    </w:p>
    <w:p w14:paraId="3F14769A" w14:textId="77777777" w:rsidR="005775E3" w:rsidRPr="00652869" w:rsidRDefault="005775E3" w:rsidP="005775E3"/>
    <w:tbl>
      <w:tblPr>
        <w:tblW w:w="5301" w:type="pct"/>
        <w:tblBorders>
          <w:top w:val="single" w:sz="4" w:space="0" w:color="414042" w:themeColor="background1"/>
          <w:left w:val="single" w:sz="4" w:space="0" w:color="414042" w:themeColor="background1"/>
          <w:bottom w:val="single" w:sz="4" w:space="0" w:color="414042" w:themeColor="background1"/>
          <w:right w:val="single" w:sz="4" w:space="0" w:color="414042" w:themeColor="background1"/>
          <w:insideH w:val="single" w:sz="4" w:space="0" w:color="414042" w:themeColor="background1"/>
          <w:insideV w:val="single" w:sz="4" w:space="0" w:color="414042" w:themeColor="background1"/>
        </w:tblBorders>
        <w:shd w:val="clear" w:color="auto" w:fill="F3F3F3"/>
        <w:tblLayout w:type="fixed"/>
        <w:tblCellMar>
          <w:top w:w="86" w:type="dxa"/>
          <w:left w:w="115" w:type="dxa"/>
          <w:bottom w:w="86" w:type="dxa"/>
          <w:right w:w="115" w:type="dxa"/>
        </w:tblCellMar>
        <w:tblLook w:val="01E0" w:firstRow="1" w:lastRow="1" w:firstColumn="1" w:lastColumn="1" w:noHBand="0" w:noVBand="0"/>
      </w:tblPr>
      <w:tblGrid>
        <w:gridCol w:w="989"/>
        <w:gridCol w:w="6237"/>
        <w:gridCol w:w="1930"/>
      </w:tblGrid>
      <w:tr w:rsidR="005775E3" w:rsidRPr="00854C04" w14:paraId="3504FC35" w14:textId="77777777" w:rsidTr="00115D2A">
        <w:trPr>
          <w:trHeight w:val="295"/>
          <w:tblHeader/>
        </w:trPr>
        <w:tc>
          <w:tcPr>
            <w:tcW w:w="540" w:type="pct"/>
            <w:shd w:val="clear" w:color="auto" w:fill="FE5000" w:themeFill="text1"/>
          </w:tcPr>
          <w:p w14:paraId="0F16D6BA" w14:textId="77777777" w:rsidR="005775E3" w:rsidRPr="00375CE4" w:rsidRDefault="005775E3" w:rsidP="002D4EB8">
            <w:pPr>
              <w:pStyle w:val="WHTableHeader"/>
            </w:pPr>
            <w:r>
              <w:t>Version</w:t>
            </w:r>
          </w:p>
        </w:tc>
        <w:tc>
          <w:tcPr>
            <w:tcW w:w="3406" w:type="pct"/>
            <w:shd w:val="clear" w:color="auto" w:fill="FE5000" w:themeFill="text1"/>
          </w:tcPr>
          <w:p w14:paraId="7A385CCE" w14:textId="77777777" w:rsidR="005775E3" w:rsidRPr="00375CE4" w:rsidRDefault="005775E3" w:rsidP="002D4EB8">
            <w:pPr>
              <w:pStyle w:val="WHTableHeader"/>
            </w:pPr>
            <w:r>
              <w:t>Description</w:t>
            </w:r>
          </w:p>
        </w:tc>
        <w:tc>
          <w:tcPr>
            <w:tcW w:w="1054" w:type="pct"/>
            <w:shd w:val="clear" w:color="auto" w:fill="FE5000" w:themeFill="text1"/>
          </w:tcPr>
          <w:p w14:paraId="5F4D56BA" w14:textId="77777777" w:rsidR="005775E3" w:rsidRPr="00375CE4" w:rsidRDefault="005775E3" w:rsidP="002D4EB8">
            <w:pPr>
              <w:pStyle w:val="WHTableHeader"/>
            </w:pPr>
            <w:r>
              <w:t>URL Location</w:t>
            </w:r>
          </w:p>
        </w:tc>
      </w:tr>
      <w:tr w:rsidR="005775E3" w:rsidRPr="00854C04" w14:paraId="0AC3620A" w14:textId="77777777" w:rsidTr="00115D2A">
        <w:trPr>
          <w:trHeight w:val="235"/>
        </w:trPr>
        <w:tc>
          <w:tcPr>
            <w:tcW w:w="540" w:type="pct"/>
            <w:shd w:val="clear" w:color="auto" w:fill="auto"/>
          </w:tcPr>
          <w:p w14:paraId="1B4C408B" w14:textId="179EEC57" w:rsidR="005775E3" w:rsidRPr="006E0129" w:rsidRDefault="00257B6C" w:rsidP="00EC6DCC">
            <w:pPr>
              <w:pStyle w:val="TableText"/>
            </w:pPr>
            <w:r>
              <w:t>24.</w:t>
            </w:r>
            <w:r w:rsidR="00045B0C">
              <w:t>3</w:t>
            </w:r>
          </w:p>
        </w:tc>
        <w:tc>
          <w:tcPr>
            <w:tcW w:w="3406" w:type="pct"/>
            <w:shd w:val="clear" w:color="auto" w:fill="auto"/>
          </w:tcPr>
          <w:p w14:paraId="5754CC51" w14:textId="3938CF47" w:rsidR="005775E3" w:rsidRPr="00E84D12" w:rsidRDefault="00157568" w:rsidP="00EC6DCC">
            <w:pPr>
              <w:pStyle w:val="TableText"/>
            </w:pPr>
            <w:r>
              <w:t xml:space="preserve">ITOM </w:t>
            </w:r>
            <w:r w:rsidR="00257B6C">
              <w:t>24.</w:t>
            </w:r>
            <w:r w:rsidR="00045B0C">
              <w:t>3</w:t>
            </w:r>
          </w:p>
        </w:tc>
        <w:tc>
          <w:tcPr>
            <w:tcW w:w="1054" w:type="pct"/>
          </w:tcPr>
          <w:p w14:paraId="6B2F25A0" w14:textId="7F15AE43" w:rsidR="005775E3" w:rsidRPr="001A1132" w:rsidRDefault="00000000" w:rsidP="00EC6DCC">
            <w:pPr>
              <w:pStyle w:val="TableText"/>
              <w:jc w:val="center"/>
            </w:pPr>
            <w:hyperlink r:id="rId17" w:history="1">
              <w:r w:rsidR="005775E3" w:rsidRPr="00652869">
                <w:rPr>
                  <w:rStyle w:val="Hyperlink"/>
                </w:rPr>
                <w:t>Here</w:t>
              </w:r>
            </w:hyperlink>
          </w:p>
        </w:tc>
      </w:tr>
      <w:tr w:rsidR="005775E3" w:rsidRPr="00854C04" w14:paraId="4BF1B8B9" w14:textId="77777777" w:rsidTr="00115D2A">
        <w:trPr>
          <w:trHeight w:val="213"/>
        </w:trPr>
        <w:tc>
          <w:tcPr>
            <w:tcW w:w="540" w:type="pct"/>
            <w:shd w:val="clear" w:color="auto" w:fill="auto"/>
          </w:tcPr>
          <w:p w14:paraId="0494D74E" w14:textId="70786E48" w:rsidR="005775E3" w:rsidRPr="006E0129" w:rsidRDefault="00D82957" w:rsidP="00EC6DCC">
            <w:pPr>
              <w:pStyle w:val="TableText"/>
            </w:pPr>
            <w:r>
              <w:t>2</w:t>
            </w:r>
            <w:r w:rsidR="00257B6C">
              <w:t>4.</w:t>
            </w:r>
            <w:r w:rsidR="00045B0C">
              <w:t>3</w:t>
            </w:r>
          </w:p>
        </w:tc>
        <w:tc>
          <w:tcPr>
            <w:tcW w:w="3406" w:type="pct"/>
            <w:shd w:val="clear" w:color="auto" w:fill="auto"/>
          </w:tcPr>
          <w:p w14:paraId="5D146B41" w14:textId="77777777" w:rsidR="005775E3" w:rsidRPr="00E84D12" w:rsidRDefault="005775E3" w:rsidP="00EC6DCC">
            <w:pPr>
              <w:pStyle w:val="TableText"/>
            </w:pPr>
            <w:r>
              <w:t>BMC Helix AIOps</w:t>
            </w:r>
          </w:p>
        </w:tc>
        <w:tc>
          <w:tcPr>
            <w:tcW w:w="1054" w:type="pct"/>
          </w:tcPr>
          <w:p w14:paraId="736384FC" w14:textId="27F8D7BD" w:rsidR="005775E3" w:rsidRPr="001A1132" w:rsidRDefault="00000000" w:rsidP="00EC6DCC">
            <w:pPr>
              <w:pStyle w:val="TableText"/>
              <w:jc w:val="center"/>
            </w:pPr>
            <w:hyperlink r:id="rId18" w:history="1">
              <w:r w:rsidR="005775E3" w:rsidRPr="00F7347B">
                <w:rPr>
                  <w:rStyle w:val="Hyperlink"/>
                </w:rPr>
                <w:t>Here</w:t>
              </w:r>
            </w:hyperlink>
          </w:p>
        </w:tc>
      </w:tr>
      <w:tr w:rsidR="005775E3" w:rsidRPr="00854C04" w14:paraId="0FC4823F" w14:textId="77777777" w:rsidTr="00115D2A">
        <w:trPr>
          <w:trHeight w:val="205"/>
        </w:trPr>
        <w:tc>
          <w:tcPr>
            <w:tcW w:w="540" w:type="pct"/>
            <w:shd w:val="clear" w:color="auto" w:fill="auto"/>
          </w:tcPr>
          <w:p w14:paraId="134870BE" w14:textId="725DF7B8" w:rsidR="005775E3" w:rsidRPr="006E0129" w:rsidRDefault="005775E3" w:rsidP="00EC6DCC">
            <w:pPr>
              <w:pStyle w:val="TableText"/>
            </w:pPr>
            <w:r>
              <w:t>2</w:t>
            </w:r>
            <w:r w:rsidR="00257B6C">
              <w:t>4.</w:t>
            </w:r>
            <w:r w:rsidR="00045B0C">
              <w:t>3</w:t>
            </w:r>
          </w:p>
        </w:tc>
        <w:tc>
          <w:tcPr>
            <w:tcW w:w="3406" w:type="pct"/>
            <w:shd w:val="clear" w:color="auto" w:fill="auto"/>
          </w:tcPr>
          <w:p w14:paraId="5D19F333" w14:textId="2EE4643D" w:rsidR="005775E3" w:rsidRPr="00E84D12" w:rsidRDefault="005775E3" w:rsidP="00EC6DCC">
            <w:pPr>
              <w:pStyle w:val="TableText"/>
            </w:pPr>
            <w:r w:rsidRPr="00652869">
              <w:t xml:space="preserve">BMC PATROL Agent </w:t>
            </w:r>
            <w:r w:rsidR="00C104AA" w:rsidRPr="00652869">
              <w:t>for</w:t>
            </w:r>
            <w:r w:rsidRPr="00652869">
              <w:t xml:space="preserve"> BMC Helix Operations Management</w:t>
            </w:r>
          </w:p>
        </w:tc>
        <w:tc>
          <w:tcPr>
            <w:tcW w:w="1054" w:type="pct"/>
          </w:tcPr>
          <w:p w14:paraId="4793E4FC" w14:textId="76DB0AE4" w:rsidR="005775E3" w:rsidRPr="001A1132" w:rsidRDefault="00000000" w:rsidP="00EC6DCC">
            <w:pPr>
              <w:pStyle w:val="TableText"/>
              <w:jc w:val="center"/>
            </w:pPr>
            <w:hyperlink r:id="rId19" w:history="1">
              <w:r w:rsidR="005775E3" w:rsidRPr="00652869">
                <w:rPr>
                  <w:rStyle w:val="Hyperlink"/>
                </w:rPr>
                <w:t>Here</w:t>
              </w:r>
            </w:hyperlink>
          </w:p>
        </w:tc>
      </w:tr>
      <w:tr w:rsidR="005775E3" w:rsidRPr="00854C04" w14:paraId="02910B0D" w14:textId="77777777" w:rsidTr="00115D2A">
        <w:trPr>
          <w:trHeight w:val="55"/>
        </w:trPr>
        <w:tc>
          <w:tcPr>
            <w:tcW w:w="540" w:type="pct"/>
            <w:shd w:val="clear" w:color="auto" w:fill="auto"/>
          </w:tcPr>
          <w:p w14:paraId="00C5778B" w14:textId="751D55CE" w:rsidR="005775E3" w:rsidRPr="006E0129" w:rsidRDefault="005775E3" w:rsidP="00EC6DCC">
            <w:pPr>
              <w:pStyle w:val="TableText"/>
            </w:pPr>
          </w:p>
        </w:tc>
        <w:tc>
          <w:tcPr>
            <w:tcW w:w="3406" w:type="pct"/>
            <w:shd w:val="clear" w:color="auto" w:fill="auto"/>
          </w:tcPr>
          <w:p w14:paraId="3287BC01" w14:textId="77777777" w:rsidR="005775E3" w:rsidRDefault="005775E3" w:rsidP="00EC6DCC">
            <w:pPr>
              <w:pStyle w:val="TableText"/>
            </w:pPr>
            <w:r w:rsidRPr="00652869">
              <w:t>Monitoring solutions in BMC Helix Operations Management</w:t>
            </w:r>
          </w:p>
        </w:tc>
        <w:tc>
          <w:tcPr>
            <w:tcW w:w="1054" w:type="pct"/>
          </w:tcPr>
          <w:p w14:paraId="1C444829" w14:textId="77777777" w:rsidR="005775E3" w:rsidRPr="00E25342" w:rsidRDefault="00000000" w:rsidP="00EC6DCC">
            <w:pPr>
              <w:autoSpaceDE w:val="0"/>
              <w:adjustRightInd w:val="0"/>
              <w:jc w:val="center"/>
              <w:rPr>
                <w:rFonts w:asciiTheme="minorHAnsi" w:hAnsiTheme="minorHAnsi" w:cstheme="minorHAnsi"/>
                <w:color w:val="auto"/>
                <w:sz w:val="16"/>
                <w:szCs w:val="16"/>
              </w:rPr>
            </w:pPr>
            <w:hyperlink r:id="rId20" w:history="1">
              <w:r w:rsidR="005775E3" w:rsidRPr="00652869">
                <w:rPr>
                  <w:rStyle w:val="Hyperlink"/>
                  <w:rFonts w:asciiTheme="minorHAnsi" w:hAnsiTheme="minorHAnsi" w:cstheme="minorHAnsi"/>
                  <w:sz w:val="16"/>
                  <w:szCs w:val="16"/>
                </w:rPr>
                <w:t>Here</w:t>
              </w:r>
            </w:hyperlink>
          </w:p>
        </w:tc>
      </w:tr>
      <w:tr w:rsidR="005775E3" w:rsidRPr="00854C04" w14:paraId="6B3BBA52" w14:textId="77777777" w:rsidTr="00115D2A">
        <w:trPr>
          <w:trHeight w:val="55"/>
        </w:trPr>
        <w:tc>
          <w:tcPr>
            <w:tcW w:w="540" w:type="pct"/>
            <w:shd w:val="clear" w:color="auto" w:fill="auto"/>
          </w:tcPr>
          <w:p w14:paraId="24CFBB7E" w14:textId="77777777" w:rsidR="005775E3" w:rsidRDefault="005775E3" w:rsidP="00EC6DCC">
            <w:pPr>
              <w:pStyle w:val="TableText"/>
            </w:pPr>
          </w:p>
        </w:tc>
        <w:tc>
          <w:tcPr>
            <w:tcW w:w="3406" w:type="pct"/>
            <w:shd w:val="clear" w:color="auto" w:fill="auto"/>
          </w:tcPr>
          <w:p w14:paraId="50589ABA" w14:textId="77777777" w:rsidR="005775E3" w:rsidRPr="00DD0107" w:rsidRDefault="005775E3" w:rsidP="00EC6DCC">
            <w:pPr>
              <w:pStyle w:val="TableText"/>
            </w:pPr>
          </w:p>
        </w:tc>
        <w:tc>
          <w:tcPr>
            <w:tcW w:w="1054" w:type="pct"/>
          </w:tcPr>
          <w:p w14:paraId="7234B61F" w14:textId="77777777" w:rsidR="005775E3" w:rsidRDefault="005775E3" w:rsidP="00EC6DCC">
            <w:pPr>
              <w:autoSpaceDE w:val="0"/>
              <w:adjustRightInd w:val="0"/>
              <w:jc w:val="center"/>
              <w:rPr>
                <w:rFonts w:asciiTheme="minorHAnsi" w:hAnsiTheme="minorHAnsi" w:cstheme="minorHAnsi"/>
                <w:color w:val="auto"/>
                <w:sz w:val="16"/>
                <w:szCs w:val="16"/>
              </w:rPr>
            </w:pPr>
          </w:p>
        </w:tc>
      </w:tr>
    </w:tbl>
    <w:p w14:paraId="6D67CDC1" w14:textId="77777777" w:rsidR="005775E3" w:rsidRDefault="005775E3" w:rsidP="005775E3"/>
    <w:p w14:paraId="3A290CB0" w14:textId="77777777" w:rsidR="005775E3" w:rsidRDefault="005775E3" w:rsidP="005775E3">
      <w:pPr>
        <w:pStyle w:val="Heading2"/>
      </w:pPr>
      <w:bookmarkStart w:id="21" w:name="_Toc72838425"/>
      <w:bookmarkStart w:id="22" w:name="_Toc131075136"/>
      <w:r>
        <w:t>Proprietary Notice</w:t>
      </w:r>
      <w:bookmarkEnd w:id="21"/>
      <w:bookmarkEnd w:id="22"/>
    </w:p>
    <w:p w14:paraId="53D87E53" w14:textId="77777777" w:rsidR="005775E3" w:rsidRDefault="005775E3" w:rsidP="005775E3"/>
    <w:p w14:paraId="33730D72" w14:textId="2FF33A08" w:rsidR="005775E3" w:rsidRDefault="005775E3" w:rsidP="005775E3">
      <w:pPr>
        <w:rPr>
          <w:rStyle w:val="eop"/>
          <w:color w:val="414042"/>
          <w:shd w:val="clear" w:color="auto" w:fill="FFFFFF"/>
        </w:rPr>
      </w:pPr>
      <w:r>
        <w:rPr>
          <w:rStyle w:val="normaltextrun"/>
          <w:color w:val="414042"/>
          <w:shd w:val="clear" w:color="auto" w:fill="FFFFFF"/>
        </w:rPr>
        <w:t xml:space="preserve">Copyright and other Intellectual Property rights in any original programs, specifications, </w:t>
      </w:r>
      <w:r w:rsidR="00C104AA">
        <w:rPr>
          <w:rStyle w:val="normaltextrun"/>
          <w:color w:val="414042"/>
          <w:shd w:val="clear" w:color="auto" w:fill="FFFFFF"/>
        </w:rPr>
        <w:t>reports,</w:t>
      </w:r>
      <w:r>
        <w:rPr>
          <w:rStyle w:val="normaltextrun"/>
          <w:color w:val="414042"/>
          <w:shd w:val="clear" w:color="auto" w:fill="FFFFFF"/>
        </w:rPr>
        <w:t xml:space="preserve"> or other items arising in the course of, or resulting from the project shall remain the property of BMC Software   Nothing in this document shall enable either party to make use of any intellectual property rights vested in the other party prior to the commencement of this assignment.</w:t>
      </w:r>
      <w:r>
        <w:rPr>
          <w:rStyle w:val="eop"/>
          <w:color w:val="414042"/>
          <w:shd w:val="clear" w:color="auto" w:fill="FFFFFF"/>
        </w:rPr>
        <w:t> </w:t>
      </w:r>
    </w:p>
    <w:p w14:paraId="5FD79957" w14:textId="77777777" w:rsidR="005775E3" w:rsidRDefault="005775E3" w:rsidP="005775E3">
      <w:pPr>
        <w:rPr>
          <w:rFonts w:asciiTheme="minorHAnsi" w:hAnsiTheme="minorHAnsi"/>
        </w:rPr>
      </w:pPr>
    </w:p>
    <w:p w14:paraId="6D229105" w14:textId="77777777" w:rsidR="005775E3" w:rsidRPr="00CD2111" w:rsidRDefault="005775E3" w:rsidP="005775E3">
      <w:pPr>
        <w:rPr>
          <w:rFonts w:asciiTheme="minorHAnsi" w:hAnsiTheme="minorHAnsi"/>
        </w:rPr>
      </w:pPr>
      <w:r w:rsidRPr="00CD2111">
        <w:rPr>
          <w:rFonts w:asciiTheme="minorHAnsi" w:hAnsiTheme="minorHAnsi"/>
        </w:rPr>
        <w:t>BMC Software and the BMC Software logo are registered trademarks or trademarks of BMC Software, Inc.</w:t>
      </w:r>
    </w:p>
    <w:p w14:paraId="403A1229" w14:textId="77777777" w:rsidR="002A72C5" w:rsidRDefault="002A72C5" w:rsidP="002A72C5"/>
    <w:p w14:paraId="65662E6C" w14:textId="77777777" w:rsidR="00BF6F5E" w:rsidRPr="00854C04" w:rsidRDefault="00BF6F5E" w:rsidP="00BF6F5E">
      <w:pPr>
        <w:pStyle w:val="Heading1"/>
      </w:pPr>
      <w:bookmarkStart w:id="23" w:name="_Toc525568989"/>
      <w:bookmarkStart w:id="24" w:name="_Toc131075137"/>
      <w:r w:rsidRPr="00854C04">
        <w:lastRenderedPageBreak/>
        <w:t>Document Purpose</w:t>
      </w:r>
      <w:bookmarkEnd w:id="23"/>
      <w:bookmarkEnd w:id="24"/>
    </w:p>
    <w:p w14:paraId="1C0FC392" w14:textId="77777777" w:rsidR="00BF6F5E" w:rsidRPr="00854C04" w:rsidRDefault="00BF6F5E" w:rsidP="00CC23B5">
      <w:pPr>
        <w:pStyle w:val="Heading2"/>
      </w:pPr>
      <w:bookmarkStart w:id="25" w:name="_Toc525568990"/>
      <w:bookmarkStart w:id="26" w:name="_Toc131075138"/>
      <w:r w:rsidRPr="00854C04">
        <w:t>Purpose</w:t>
      </w:r>
      <w:bookmarkEnd w:id="25"/>
      <w:bookmarkEnd w:id="26"/>
    </w:p>
    <w:p w14:paraId="3329597B" w14:textId="77777777" w:rsidR="0093575E" w:rsidRDefault="0093575E" w:rsidP="00BF6F5E">
      <w:pPr>
        <w:rPr>
          <w:rFonts w:asciiTheme="minorHAnsi" w:hAnsiTheme="minorHAnsi"/>
        </w:rPr>
      </w:pPr>
    </w:p>
    <w:p w14:paraId="047BE638" w14:textId="203BB063" w:rsidR="00833A66" w:rsidRPr="00833A66" w:rsidRDefault="00415E0E" w:rsidP="00BF6F5E">
      <w:pPr>
        <w:rPr>
          <w:color w:val="414042"/>
          <w:shd w:val="clear" w:color="auto" w:fill="FFFFFF"/>
        </w:rPr>
      </w:pPr>
      <w:r w:rsidRPr="005775E3">
        <w:rPr>
          <w:rStyle w:val="normaltextrun"/>
          <w:color w:val="414042"/>
          <w:shd w:val="clear" w:color="auto" w:fill="FFFFFF"/>
        </w:rPr>
        <w:t xml:space="preserve">The </w:t>
      </w:r>
      <w:r w:rsidR="00A412D1" w:rsidRPr="005775E3">
        <w:rPr>
          <w:rStyle w:val="normaltextrun"/>
          <w:color w:val="414042"/>
          <w:shd w:val="clear" w:color="auto" w:fill="FFFFFF"/>
        </w:rPr>
        <w:t xml:space="preserve">document will serve the purpose of </w:t>
      </w:r>
      <w:r w:rsidR="003A58E1">
        <w:rPr>
          <w:rStyle w:val="normaltextrun"/>
          <w:color w:val="414042"/>
          <w:shd w:val="clear" w:color="auto" w:fill="FFFFFF"/>
        </w:rPr>
        <w:t>deploying additional KM (Knowledge Modules) or Custom KM which are not bundled out of the box.</w:t>
      </w:r>
    </w:p>
    <w:p w14:paraId="76582A5E" w14:textId="77777777" w:rsidR="00BF6F5E" w:rsidRPr="00854C04" w:rsidRDefault="00BF6F5E" w:rsidP="00CC23B5">
      <w:pPr>
        <w:pStyle w:val="Heading2"/>
      </w:pPr>
      <w:bookmarkStart w:id="27" w:name="_Toc525568991"/>
      <w:bookmarkStart w:id="28" w:name="_Toc131075139"/>
      <w:r w:rsidRPr="00854C04">
        <w:t>Intended Audience</w:t>
      </w:r>
      <w:bookmarkEnd w:id="27"/>
      <w:bookmarkEnd w:id="28"/>
    </w:p>
    <w:p w14:paraId="707834E6" w14:textId="77777777" w:rsidR="00BD3DCF" w:rsidRDefault="00BD3DCF" w:rsidP="00BF6F5E">
      <w:pPr>
        <w:rPr>
          <w:rFonts w:asciiTheme="minorHAnsi" w:hAnsiTheme="minorHAnsi"/>
        </w:rPr>
      </w:pPr>
    </w:p>
    <w:p w14:paraId="24960B6E" w14:textId="536FD948" w:rsidR="00323753" w:rsidRDefault="00A412D1" w:rsidP="00BF6F5E">
      <w:pPr>
        <w:rPr>
          <w:rStyle w:val="normaltextrun"/>
          <w:color w:val="414042"/>
          <w:shd w:val="clear" w:color="auto" w:fill="FFFFFF"/>
        </w:rPr>
      </w:pPr>
      <w:r w:rsidRPr="005775E3">
        <w:rPr>
          <w:rStyle w:val="normaltextrun"/>
          <w:color w:val="414042"/>
          <w:shd w:val="clear" w:color="auto" w:fill="FFFFFF"/>
        </w:rPr>
        <w:t>Anyone working on BHOM</w:t>
      </w:r>
      <w:r w:rsidR="003A58E1">
        <w:rPr>
          <w:rStyle w:val="normaltextrun"/>
          <w:color w:val="414042"/>
          <w:shd w:val="clear" w:color="auto" w:fill="FFFFFF"/>
        </w:rPr>
        <w:t xml:space="preserve"> and need to deploy additional Knowledge Modules not </w:t>
      </w:r>
      <w:r w:rsidR="00640306">
        <w:rPr>
          <w:rStyle w:val="normaltextrun"/>
          <w:color w:val="414042"/>
          <w:shd w:val="clear" w:color="auto" w:fill="FFFFFF"/>
        </w:rPr>
        <w:t>bundled out of the box</w:t>
      </w:r>
      <w:r w:rsidR="00404918">
        <w:rPr>
          <w:rStyle w:val="normaltextrun"/>
          <w:color w:val="414042"/>
          <w:shd w:val="clear" w:color="auto" w:fill="FFFFFF"/>
        </w:rPr>
        <w:t>.</w:t>
      </w:r>
    </w:p>
    <w:p w14:paraId="04EF70AF" w14:textId="50B15955" w:rsidR="00833A66" w:rsidRPr="00BD3DCF" w:rsidRDefault="005809EC" w:rsidP="00BF6F5E">
      <w:pPr>
        <w:rPr>
          <w:rFonts w:asciiTheme="minorHAnsi" w:hAnsiTheme="minorHAnsi"/>
          <w:i/>
          <w:iCs/>
        </w:rPr>
      </w:pPr>
      <w:r w:rsidRPr="005809EC">
        <w:rPr>
          <w:rStyle w:val="normaltextrun"/>
          <w:b/>
          <w:bCs/>
          <w:color w:val="414042"/>
          <w:shd w:val="clear" w:color="auto" w:fill="FFFFFF"/>
        </w:rPr>
        <w:t>Note</w:t>
      </w:r>
      <w:r>
        <w:rPr>
          <w:rStyle w:val="normaltextrun"/>
          <w:color w:val="414042"/>
          <w:shd w:val="clear" w:color="auto" w:fill="FFFFFF"/>
        </w:rPr>
        <w:t xml:space="preserve">: </w:t>
      </w:r>
      <w:r w:rsidR="00833A66">
        <w:rPr>
          <w:rStyle w:val="normaltextrun"/>
          <w:color w:val="414042"/>
          <w:shd w:val="clear" w:color="auto" w:fill="FFFFFF"/>
        </w:rPr>
        <w:t>This document should be referred ONLY when using BHOM On Premises version 2</w:t>
      </w:r>
      <w:r w:rsidR="003E0EC9">
        <w:rPr>
          <w:rStyle w:val="normaltextrun"/>
          <w:color w:val="414042"/>
          <w:shd w:val="clear" w:color="auto" w:fill="FFFFFF"/>
        </w:rPr>
        <w:t>3.1</w:t>
      </w:r>
      <w:r w:rsidR="00833A66">
        <w:rPr>
          <w:rStyle w:val="normaltextrun"/>
          <w:color w:val="414042"/>
          <w:shd w:val="clear" w:color="auto" w:fill="FFFFFF"/>
        </w:rPr>
        <w:t xml:space="preserve"> and higher. </w:t>
      </w:r>
    </w:p>
    <w:p w14:paraId="4D8AD33E" w14:textId="77777777" w:rsidR="00BF6F5E" w:rsidRPr="00854C04" w:rsidRDefault="00BF6F5E" w:rsidP="00CC23B5">
      <w:pPr>
        <w:pStyle w:val="Heading2"/>
      </w:pPr>
      <w:bookmarkStart w:id="29" w:name="_Toc525568992"/>
      <w:bookmarkStart w:id="30" w:name="_Toc131075140"/>
      <w:r w:rsidRPr="00854C04">
        <w:t>Objectives</w:t>
      </w:r>
      <w:bookmarkEnd w:id="29"/>
      <w:bookmarkEnd w:id="30"/>
    </w:p>
    <w:p w14:paraId="06E6E1AD" w14:textId="77777777" w:rsidR="00BD3DCF" w:rsidRDefault="00BD3DCF" w:rsidP="001C0137">
      <w:pPr>
        <w:rPr>
          <w:rFonts w:asciiTheme="minorHAnsi" w:hAnsiTheme="minorHAnsi"/>
        </w:rPr>
      </w:pPr>
    </w:p>
    <w:p w14:paraId="6E22B921" w14:textId="176FC99C" w:rsidR="00BF6F5E" w:rsidRPr="005775E3" w:rsidRDefault="00A412D1" w:rsidP="00BD3DCF">
      <w:pPr>
        <w:rPr>
          <w:rStyle w:val="normaltextrun"/>
          <w:color w:val="414042"/>
          <w:shd w:val="clear" w:color="auto" w:fill="FFFFFF"/>
        </w:rPr>
      </w:pPr>
      <w:r w:rsidRPr="005775E3">
        <w:rPr>
          <w:rStyle w:val="normaltextrun"/>
          <w:color w:val="414042"/>
          <w:shd w:val="clear" w:color="auto" w:fill="FFFFFF"/>
        </w:rPr>
        <w:t>The main objective is for the audience to</w:t>
      </w:r>
      <w:r w:rsidR="003A58E1">
        <w:rPr>
          <w:rStyle w:val="normaltextrun"/>
          <w:color w:val="414042"/>
          <w:shd w:val="clear" w:color="auto" w:fill="FFFFFF"/>
        </w:rPr>
        <w:t xml:space="preserve"> know the steps to import custom KMs to On-Prem BHOM.</w:t>
      </w:r>
    </w:p>
    <w:p w14:paraId="452527CA" w14:textId="77777777" w:rsidR="00BF6F5E" w:rsidRDefault="00BF6F5E" w:rsidP="00BF6F5E">
      <w:pPr>
        <w:rPr>
          <w:rFonts w:asciiTheme="minorHAnsi" w:hAnsiTheme="minorHAnsi"/>
        </w:rPr>
      </w:pPr>
    </w:p>
    <w:p w14:paraId="32B4AE58" w14:textId="77777777" w:rsidR="00BF6F5E" w:rsidRPr="00854C04" w:rsidRDefault="00BF6F5E" w:rsidP="00BF6F5E">
      <w:pPr>
        <w:rPr>
          <w:rFonts w:asciiTheme="minorHAnsi" w:hAnsiTheme="minorHAnsi"/>
        </w:rPr>
      </w:pPr>
    </w:p>
    <w:p w14:paraId="58913312" w14:textId="77777777" w:rsidR="00BF6F5E" w:rsidRPr="00854C04" w:rsidRDefault="00BF6F5E" w:rsidP="00BF6F5E">
      <w:pPr>
        <w:rPr>
          <w:rFonts w:asciiTheme="minorHAnsi" w:hAnsiTheme="minorHAnsi"/>
        </w:rPr>
      </w:pPr>
    </w:p>
    <w:p w14:paraId="7E4EC664" w14:textId="328AEED3" w:rsidR="00285120" w:rsidRDefault="005B0653" w:rsidP="00285120">
      <w:pPr>
        <w:pStyle w:val="Heading1"/>
        <w:rPr>
          <w:bCs/>
        </w:rPr>
      </w:pPr>
      <w:bookmarkStart w:id="31" w:name="_Toc131075141"/>
      <w:r w:rsidRPr="00131345">
        <w:rPr>
          <w:bCs/>
        </w:rPr>
        <w:lastRenderedPageBreak/>
        <w:t xml:space="preserve">How to import a KM </w:t>
      </w:r>
      <w:r>
        <w:rPr>
          <w:bCs/>
        </w:rPr>
        <w:t xml:space="preserve">(BMC or Custom) </w:t>
      </w:r>
      <w:r w:rsidRPr="00131345">
        <w:rPr>
          <w:bCs/>
        </w:rPr>
        <w:t>into BHOM repository</w:t>
      </w:r>
      <w:bookmarkEnd w:id="31"/>
    </w:p>
    <w:p w14:paraId="16F8F1DE" w14:textId="676383A0" w:rsidR="005B0653" w:rsidRDefault="005B0653" w:rsidP="005B0653"/>
    <w:p w14:paraId="4295EA50" w14:textId="77777777" w:rsidR="005B0653" w:rsidRDefault="005B0653" w:rsidP="005B0653">
      <w:pPr>
        <w:tabs>
          <w:tab w:val="left" w:pos="3473"/>
        </w:tabs>
        <w:ind w:left="360"/>
      </w:pPr>
      <w:r w:rsidRPr="008364C5">
        <w:rPr>
          <w:b/>
          <w:bCs/>
        </w:rPr>
        <w:t>Note.</w:t>
      </w:r>
      <w:r>
        <w:t xml:space="preserve"> Ensure you have downloaded from EPD the corresponding ZIP or TAR file of the KM you want to import. If you want to import a custom KM, ensure the KM has been properly created using pcig tool and has ZIP or TAR extension. </w:t>
      </w:r>
    </w:p>
    <w:p w14:paraId="13C0E5D5" w14:textId="1CDDC365" w:rsidR="00510A85" w:rsidRDefault="005B0653" w:rsidP="005775E3">
      <w:pPr>
        <w:pStyle w:val="Heading2"/>
      </w:pPr>
      <w:bookmarkStart w:id="32" w:name="_Toc131075142"/>
      <w:r>
        <w:t>Steps given below</w:t>
      </w:r>
      <w:bookmarkEnd w:id="32"/>
    </w:p>
    <w:p w14:paraId="4F5202EE" w14:textId="7B033D60" w:rsidR="005B0653" w:rsidRPr="00BC7B32" w:rsidRDefault="00433B92" w:rsidP="005B0653">
      <w:pPr>
        <w:numPr>
          <w:ilvl w:val="0"/>
          <w:numId w:val="44"/>
        </w:numPr>
        <w:shd w:val="clear" w:color="auto" w:fill="FFFFFF"/>
        <w:spacing w:before="100" w:beforeAutospacing="1" w:after="100" w:afterAutospacing="1"/>
        <w:rPr>
          <w:rFonts w:cstheme="minorHAnsi"/>
          <w:color w:val="242424"/>
          <w:sz w:val="21"/>
          <w:szCs w:val="21"/>
          <w:lang w:eastAsia="es-ES"/>
        </w:rPr>
      </w:pPr>
      <w:r w:rsidRPr="00433B92">
        <w:rPr>
          <w:rFonts w:cstheme="minorHAnsi"/>
          <w:b/>
          <w:bCs/>
          <w:color w:val="242424"/>
          <w:lang w:eastAsia="es-ES"/>
        </w:rPr>
        <w:t>Optional step:</w:t>
      </w:r>
      <w:r>
        <w:rPr>
          <w:rFonts w:cstheme="minorHAnsi"/>
          <w:color w:val="242424"/>
          <w:lang w:eastAsia="es-ES"/>
        </w:rPr>
        <w:t xml:space="preserve"> </w:t>
      </w:r>
      <w:r w:rsidR="005B0653" w:rsidRPr="00BC7B32">
        <w:rPr>
          <w:rFonts w:cstheme="minorHAnsi"/>
          <w:color w:val="242424"/>
          <w:lang w:eastAsia="es-ES"/>
        </w:rPr>
        <w:t xml:space="preserve">Take snapshot of your BHOM setup (the </w:t>
      </w:r>
      <w:r w:rsidR="0024199E">
        <w:rPr>
          <w:rFonts w:cstheme="minorHAnsi"/>
          <w:color w:val="242424"/>
          <w:lang w:eastAsia="es-ES"/>
        </w:rPr>
        <w:t xml:space="preserve">K8 </w:t>
      </w:r>
      <w:r w:rsidR="005B0653" w:rsidRPr="00BC7B32">
        <w:rPr>
          <w:rFonts w:cstheme="minorHAnsi"/>
          <w:color w:val="242424"/>
          <w:lang w:eastAsia="es-ES"/>
        </w:rPr>
        <w:t>cluster where BHOM is installed and also the Discovery base snapshot pre-BHOM installation)</w:t>
      </w:r>
      <w:r w:rsidR="0024199E">
        <w:rPr>
          <w:rFonts w:cstheme="minorHAnsi"/>
          <w:color w:val="242424"/>
          <w:lang w:eastAsia="es-ES"/>
        </w:rPr>
        <w:t xml:space="preserve">. </w:t>
      </w:r>
    </w:p>
    <w:p w14:paraId="184755C1" w14:textId="7A689EDF" w:rsidR="005B0653" w:rsidRPr="0024199E" w:rsidRDefault="005B0653" w:rsidP="005B0653">
      <w:pPr>
        <w:pStyle w:val="ListParagraph"/>
        <w:numPr>
          <w:ilvl w:val="0"/>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sidRPr="0024199E">
        <w:rPr>
          <w:rFonts w:ascii="Calibri" w:eastAsia="Times New Roman" w:hAnsi="Calibri" w:cstheme="minorHAnsi"/>
          <w:color w:val="242424"/>
          <w:szCs w:val="20"/>
          <w:lang w:eastAsia="es-ES"/>
        </w:rPr>
        <w:t xml:space="preserve">Get a copy of </w:t>
      </w:r>
      <w:r w:rsidRPr="00F447AA">
        <w:rPr>
          <w:rFonts w:ascii="Calibri" w:eastAsia="Times New Roman" w:hAnsi="Calibri" w:cstheme="minorHAnsi"/>
          <w:b/>
          <w:bCs/>
          <w:color w:val="242424"/>
          <w:szCs w:val="20"/>
          <w:lang w:eastAsia="es-ES"/>
        </w:rPr>
        <w:t>single-solution-import</w:t>
      </w:r>
      <w:r w:rsidR="00642E50">
        <w:rPr>
          <w:rFonts w:ascii="Calibri" w:eastAsia="Times New Roman" w:hAnsi="Calibri" w:cstheme="minorHAnsi"/>
          <w:b/>
          <w:bCs/>
          <w:color w:val="242424"/>
          <w:szCs w:val="20"/>
          <w:lang w:eastAsia="es-ES"/>
        </w:rPr>
        <w:t>-</w:t>
      </w:r>
      <w:r w:rsidR="00A77D3B">
        <w:rPr>
          <w:rFonts w:ascii="Calibri" w:eastAsia="Times New Roman" w:hAnsi="Calibri" w:cstheme="minorHAnsi"/>
          <w:b/>
          <w:bCs/>
          <w:color w:val="242424"/>
          <w:szCs w:val="20"/>
          <w:lang w:eastAsia="es-ES"/>
        </w:rPr>
        <w:t>578</w:t>
      </w:r>
      <w:r w:rsidRPr="00F447AA">
        <w:rPr>
          <w:rFonts w:ascii="Calibri" w:eastAsia="Times New Roman" w:hAnsi="Calibri" w:cstheme="minorHAnsi"/>
          <w:b/>
          <w:bCs/>
          <w:color w:val="242424"/>
          <w:szCs w:val="20"/>
          <w:lang w:eastAsia="es-ES"/>
        </w:rPr>
        <w:t>.tgz</w:t>
      </w:r>
      <w:r w:rsidRPr="0024199E">
        <w:rPr>
          <w:rFonts w:ascii="Calibri" w:eastAsia="Times New Roman" w:hAnsi="Calibri" w:cstheme="minorHAnsi"/>
          <w:color w:val="242424"/>
          <w:szCs w:val="20"/>
          <w:lang w:eastAsia="es-ES"/>
        </w:rPr>
        <w:t xml:space="preserve"> template </w:t>
      </w:r>
      <w:r w:rsidR="00F447AA">
        <w:rPr>
          <w:rFonts w:ascii="Calibri" w:eastAsia="Times New Roman" w:hAnsi="Calibri" w:cstheme="minorHAnsi"/>
          <w:color w:val="242424"/>
          <w:szCs w:val="20"/>
          <w:lang w:eastAsia="es-ES"/>
        </w:rPr>
        <w:t xml:space="preserve">from BMC </w:t>
      </w:r>
      <w:r w:rsidRPr="0024199E">
        <w:rPr>
          <w:rFonts w:ascii="Calibri" w:eastAsia="Times New Roman" w:hAnsi="Calibri" w:cstheme="minorHAnsi"/>
          <w:color w:val="242424"/>
          <w:szCs w:val="20"/>
          <w:lang w:eastAsia="es-ES"/>
        </w:rPr>
        <w:t>and copy it to your Controller machine</w:t>
      </w:r>
      <w:r w:rsidR="00F447AA">
        <w:rPr>
          <w:rFonts w:ascii="Calibri" w:eastAsia="Times New Roman" w:hAnsi="Calibri" w:cstheme="minorHAnsi"/>
          <w:color w:val="242424"/>
          <w:szCs w:val="20"/>
          <w:lang w:eastAsia="es-ES"/>
        </w:rPr>
        <w:t xml:space="preserve"> of the cluster</w:t>
      </w:r>
      <w:r w:rsidRPr="0024199E">
        <w:rPr>
          <w:rFonts w:ascii="Calibri" w:eastAsia="Times New Roman" w:hAnsi="Calibri" w:cstheme="minorHAnsi"/>
          <w:color w:val="242424"/>
          <w:szCs w:val="20"/>
          <w:lang w:eastAsia="es-ES"/>
        </w:rPr>
        <w:t>, to any location (take note of the full path where the file is copied)</w:t>
      </w:r>
    </w:p>
    <w:p w14:paraId="03B1992B" w14:textId="5AC27A43" w:rsidR="005B0653" w:rsidRPr="0024199E" w:rsidRDefault="004E75DD" w:rsidP="005B0653">
      <w:pPr>
        <w:pStyle w:val="ListParagraph"/>
        <w:numPr>
          <w:ilvl w:val="0"/>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We need to copy the custom KM .zip or .tar file inside the container. Below steps to do the same</w:t>
      </w:r>
      <w:r w:rsidR="00922058">
        <w:rPr>
          <w:rFonts w:ascii="Calibri" w:eastAsia="Times New Roman" w:hAnsi="Calibri" w:cstheme="minorHAnsi"/>
          <w:color w:val="242424"/>
          <w:szCs w:val="20"/>
          <w:lang w:eastAsia="es-ES"/>
        </w:rPr>
        <w:t xml:space="preserve"> from the controller machine.</w:t>
      </w:r>
    </w:p>
    <w:p w14:paraId="4F4DC81C" w14:textId="7350B782" w:rsidR="005B0653" w:rsidRDefault="004E75DD" w:rsidP="005B0653">
      <w:pPr>
        <w:pStyle w:val="ListParagraph"/>
        <w:numPr>
          <w:ilvl w:val="1"/>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Run below command on controller to get the deployment pod</w:t>
      </w:r>
    </w:p>
    <w:p w14:paraId="7A9CE438" w14:textId="23C8C684" w:rsidR="004E75DD" w:rsidRDefault="004E75DD" w:rsidP="004E75DD">
      <w:pPr>
        <w:tabs>
          <w:tab w:val="left" w:pos="3473"/>
        </w:tabs>
        <w:spacing w:after="160" w:line="259" w:lineRule="auto"/>
        <w:ind w:left="1080"/>
        <w:contextualSpacing/>
        <w:rPr>
          <w:rFonts w:cstheme="minorHAnsi"/>
          <w:b/>
          <w:bCs/>
          <w:color w:val="242424"/>
          <w:lang w:eastAsia="es-ES"/>
        </w:rPr>
      </w:pPr>
      <w:r w:rsidRPr="003B04E9">
        <w:rPr>
          <w:rFonts w:cstheme="minorHAnsi"/>
          <w:b/>
          <w:bCs/>
          <w:color w:val="242424"/>
          <w:lang w:eastAsia="es-ES"/>
        </w:rPr>
        <w:t>kubectl get pods -n &lt;namespace&gt; | grep deployment</w:t>
      </w:r>
    </w:p>
    <w:p w14:paraId="68748E5E" w14:textId="77777777" w:rsidR="003B04E9" w:rsidRPr="003B04E9" w:rsidRDefault="003B04E9" w:rsidP="004E75DD">
      <w:pPr>
        <w:tabs>
          <w:tab w:val="left" w:pos="3473"/>
        </w:tabs>
        <w:spacing w:after="160" w:line="259" w:lineRule="auto"/>
        <w:ind w:left="1080"/>
        <w:contextualSpacing/>
        <w:rPr>
          <w:rFonts w:cstheme="minorHAnsi"/>
          <w:b/>
          <w:bCs/>
          <w:color w:val="242424"/>
          <w:lang w:eastAsia="es-ES"/>
        </w:rPr>
      </w:pPr>
    </w:p>
    <w:p w14:paraId="5D068139" w14:textId="35AB5BE8" w:rsidR="004E75DD" w:rsidRDefault="004E75DD" w:rsidP="004E75DD">
      <w:pPr>
        <w:tabs>
          <w:tab w:val="left" w:pos="3473"/>
        </w:tabs>
        <w:spacing w:after="160" w:line="259" w:lineRule="auto"/>
        <w:ind w:left="1080"/>
        <w:contextualSpacing/>
        <w:rPr>
          <w:rFonts w:cstheme="minorHAnsi"/>
          <w:color w:val="242424"/>
          <w:lang w:eastAsia="es-ES"/>
        </w:rPr>
      </w:pPr>
      <w:r>
        <w:rPr>
          <w:rFonts w:cstheme="minorHAnsi"/>
          <w:color w:val="242424"/>
          <w:lang w:eastAsia="es-ES"/>
        </w:rPr>
        <w:t xml:space="preserve">Example output:  </w:t>
      </w:r>
    </w:p>
    <w:p w14:paraId="5D994CE4" w14:textId="77777777" w:rsidR="003E0EC9" w:rsidRPr="003E0EC9" w:rsidRDefault="003E0EC9" w:rsidP="003E0EC9">
      <w:pPr>
        <w:tabs>
          <w:tab w:val="left" w:pos="3473"/>
        </w:tabs>
        <w:spacing w:after="160" w:line="259" w:lineRule="auto"/>
        <w:ind w:left="1080"/>
        <w:contextualSpacing/>
        <w:rPr>
          <w:rFonts w:cstheme="minorHAnsi"/>
          <w:color w:val="242424"/>
          <w:lang w:eastAsia="es-ES"/>
        </w:rPr>
      </w:pPr>
      <w:r w:rsidRPr="003E0EC9">
        <w:rPr>
          <w:rFonts w:cstheme="minorHAnsi"/>
          <w:color w:val="242424"/>
          <w:lang w:eastAsia="es-ES"/>
        </w:rPr>
        <w:t>deployment-repository-service-fb77c688c-kllzj                     1/1     Running             0          12d</w:t>
      </w:r>
    </w:p>
    <w:p w14:paraId="3EE5CC04" w14:textId="752E13D8" w:rsidR="004E75DD" w:rsidRPr="004E75DD" w:rsidRDefault="004E75DD" w:rsidP="003E0EC9">
      <w:pPr>
        <w:tabs>
          <w:tab w:val="left" w:pos="3473"/>
        </w:tabs>
        <w:spacing w:after="160" w:line="259" w:lineRule="auto"/>
        <w:ind w:left="1080"/>
        <w:contextualSpacing/>
        <w:rPr>
          <w:rFonts w:cstheme="minorHAnsi"/>
          <w:color w:val="242424"/>
          <w:lang w:eastAsia="es-ES"/>
        </w:rPr>
      </w:pPr>
    </w:p>
    <w:p w14:paraId="21711C8E" w14:textId="77777777" w:rsidR="004E75DD" w:rsidRDefault="004E75DD" w:rsidP="005B0653">
      <w:pPr>
        <w:pStyle w:val="ListParagraph"/>
        <w:numPr>
          <w:ilvl w:val="1"/>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 xml:space="preserve">Run the kubectl copy command with this pod name </w:t>
      </w:r>
    </w:p>
    <w:p w14:paraId="2C493E46" w14:textId="604F0B02" w:rsidR="004E75DD" w:rsidRDefault="004E75DD" w:rsidP="004E75DD">
      <w:pPr>
        <w:pStyle w:val="ListParagraph"/>
        <w:tabs>
          <w:tab w:val="left" w:pos="3473"/>
        </w:tabs>
        <w:autoSpaceDN/>
        <w:spacing w:after="160" w:line="259" w:lineRule="auto"/>
        <w:ind w:left="1440"/>
        <w:contextualSpacing/>
        <w:rPr>
          <w:rFonts w:ascii="Calibri" w:eastAsia="Times New Roman" w:hAnsi="Calibri" w:cstheme="minorHAnsi"/>
          <w:color w:val="242424"/>
          <w:szCs w:val="20"/>
          <w:lang w:eastAsia="es-ES"/>
        </w:rPr>
      </w:pPr>
    </w:p>
    <w:p w14:paraId="53663FCA" w14:textId="1B9BC2D5" w:rsidR="004E75DD" w:rsidRPr="004B7CA0" w:rsidRDefault="009C5784" w:rsidP="004E75DD">
      <w:pPr>
        <w:pStyle w:val="ListParagraph"/>
        <w:tabs>
          <w:tab w:val="left" w:pos="3473"/>
        </w:tabs>
        <w:autoSpaceDN/>
        <w:spacing w:after="160" w:line="259" w:lineRule="auto"/>
        <w:ind w:left="1440"/>
        <w:contextualSpacing/>
        <w:rPr>
          <w:rFonts w:asciiTheme="minorHAnsi" w:eastAsia="Times New Roman" w:hAnsiTheme="minorHAnsi" w:cstheme="minorHAnsi"/>
          <w:b/>
          <w:bCs/>
          <w:color w:val="242424"/>
          <w:szCs w:val="20"/>
          <w:lang w:eastAsia="es-ES"/>
        </w:rPr>
      </w:pPr>
      <w:r w:rsidRPr="004B7CA0">
        <w:rPr>
          <w:rFonts w:asciiTheme="minorHAnsi" w:eastAsia="Times New Roman" w:hAnsiTheme="minorHAnsi" w:cstheme="minorHAnsi"/>
          <w:b/>
          <w:bCs/>
          <w:color w:val="242424"/>
          <w:szCs w:val="20"/>
          <w:lang w:eastAsia="es-ES"/>
        </w:rPr>
        <w:t xml:space="preserve">kubectl </w:t>
      </w:r>
      <w:r w:rsidR="004B7CA0" w:rsidRPr="004B7CA0">
        <w:rPr>
          <w:rFonts w:asciiTheme="minorHAnsi" w:hAnsiTheme="minorHAnsi" w:cstheme="minorHAnsi"/>
          <w:b/>
          <w:bCs/>
          <w:color w:val="242424"/>
          <w:lang w:eastAsia="es-ES"/>
        </w:rPr>
        <w:t xml:space="preserve">-n &lt;namespace&gt; </w:t>
      </w:r>
      <w:r w:rsidRPr="004B7CA0">
        <w:rPr>
          <w:rFonts w:asciiTheme="minorHAnsi" w:eastAsia="Times New Roman" w:hAnsiTheme="minorHAnsi" w:cstheme="minorHAnsi"/>
          <w:b/>
          <w:bCs/>
          <w:color w:val="242424"/>
          <w:szCs w:val="20"/>
          <w:lang w:eastAsia="es-ES"/>
        </w:rPr>
        <w:t xml:space="preserve">cp &lt;km name&gt; </w:t>
      </w:r>
      <w:r w:rsidR="004A099C" w:rsidRPr="004B7CA0">
        <w:rPr>
          <w:rFonts w:asciiTheme="minorHAnsi" w:eastAsia="Times New Roman" w:hAnsiTheme="minorHAnsi" w:cstheme="minorHAnsi"/>
          <w:b/>
          <w:bCs/>
          <w:color w:val="242424"/>
          <w:szCs w:val="20"/>
          <w:lang w:eastAsia="es-ES"/>
        </w:rPr>
        <w:t>&lt;</w:t>
      </w:r>
      <w:r w:rsidRPr="004B7CA0">
        <w:rPr>
          <w:rFonts w:asciiTheme="minorHAnsi" w:eastAsia="Times New Roman" w:hAnsiTheme="minorHAnsi" w:cstheme="minorHAnsi"/>
          <w:b/>
          <w:bCs/>
          <w:color w:val="242424"/>
          <w:szCs w:val="20"/>
          <w:lang w:eastAsia="es-ES"/>
        </w:rPr>
        <w:t>deploym</w:t>
      </w:r>
      <w:r w:rsidR="004A099C" w:rsidRPr="004B7CA0">
        <w:rPr>
          <w:rFonts w:asciiTheme="minorHAnsi" w:eastAsia="Times New Roman" w:hAnsiTheme="minorHAnsi" w:cstheme="minorHAnsi"/>
          <w:b/>
          <w:bCs/>
          <w:color w:val="242424"/>
          <w:szCs w:val="20"/>
          <w:lang w:eastAsia="es-ES"/>
        </w:rPr>
        <w:t>ent pod name&gt;</w:t>
      </w:r>
      <w:r w:rsidRPr="004B7CA0">
        <w:rPr>
          <w:rFonts w:asciiTheme="minorHAnsi" w:eastAsia="Times New Roman" w:hAnsiTheme="minorHAnsi" w:cstheme="minorHAnsi"/>
          <w:b/>
          <w:bCs/>
          <w:color w:val="242424"/>
          <w:szCs w:val="20"/>
          <w:lang w:eastAsia="es-ES"/>
        </w:rPr>
        <w:t>:/opt/bmc/bmc-repo</w:t>
      </w:r>
    </w:p>
    <w:p w14:paraId="0EF68E96" w14:textId="77777777" w:rsidR="003B04E9" w:rsidRPr="003B04E9" w:rsidRDefault="003B04E9" w:rsidP="004E75DD">
      <w:pPr>
        <w:pStyle w:val="ListParagraph"/>
        <w:tabs>
          <w:tab w:val="left" w:pos="3473"/>
        </w:tabs>
        <w:autoSpaceDN/>
        <w:spacing w:after="160" w:line="259" w:lineRule="auto"/>
        <w:ind w:left="1440"/>
        <w:contextualSpacing/>
        <w:rPr>
          <w:rFonts w:ascii="Calibri" w:eastAsia="Times New Roman" w:hAnsi="Calibri" w:cstheme="minorHAnsi"/>
          <w:b/>
          <w:bCs/>
          <w:color w:val="242424"/>
          <w:szCs w:val="20"/>
          <w:lang w:eastAsia="es-ES"/>
        </w:rPr>
      </w:pPr>
    </w:p>
    <w:p w14:paraId="351DCD45" w14:textId="2287F30D" w:rsidR="00326EF7" w:rsidRDefault="00326EF7" w:rsidP="004E75DD">
      <w:pPr>
        <w:pStyle w:val="ListParagraph"/>
        <w:tabs>
          <w:tab w:val="left" w:pos="3473"/>
        </w:tabs>
        <w:autoSpaceDN/>
        <w:spacing w:after="160" w:line="259" w:lineRule="auto"/>
        <w:ind w:left="1440"/>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 xml:space="preserve">Example </w:t>
      </w:r>
      <w:r w:rsidR="004A099C">
        <w:rPr>
          <w:rFonts w:ascii="Calibri" w:eastAsia="Times New Roman" w:hAnsi="Calibri" w:cstheme="minorHAnsi"/>
          <w:color w:val="242424"/>
          <w:szCs w:val="20"/>
          <w:lang w:eastAsia="es-ES"/>
        </w:rPr>
        <w:t>command:</w:t>
      </w:r>
    </w:p>
    <w:p w14:paraId="0F19CAE2" w14:textId="0788C9B7" w:rsidR="00326EF7" w:rsidRDefault="003E0EC9" w:rsidP="004E75DD">
      <w:pPr>
        <w:pStyle w:val="ListParagraph"/>
        <w:tabs>
          <w:tab w:val="left" w:pos="3473"/>
        </w:tabs>
        <w:autoSpaceDN/>
        <w:spacing w:after="160" w:line="259" w:lineRule="auto"/>
        <w:ind w:left="1440"/>
        <w:contextualSpacing/>
        <w:rPr>
          <w:rFonts w:ascii="Calibri" w:eastAsia="Times New Roman" w:hAnsi="Calibri" w:cstheme="minorHAnsi"/>
          <w:color w:val="242424"/>
          <w:szCs w:val="20"/>
          <w:lang w:eastAsia="es-ES"/>
        </w:rPr>
      </w:pPr>
      <w:r w:rsidRPr="003E0EC9">
        <w:rPr>
          <w:rFonts w:ascii="Calibri" w:eastAsia="Times New Roman" w:hAnsi="Calibri" w:cstheme="minorHAnsi"/>
          <w:color w:val="242424"/>
          <w:szCs w:val="20"/>
          <w:lang w:eastAsia="es-ES"/>
        </w:rPr>
        <w:t>kubectl cp monitoring-studio-10.4.00-thorium.zip deployment-repository-service-fb77c688c-kllzj:/opt/bmc/bmc-repo/</w:t>
      </w:r>
    </w:p>
    <w:p w14:paraId="6976926A" w14:textId="04DBD988" w:rsidR="004A099C" w:rsidRDefault="004A099C" w:rsidP="004E75DD">
      <w:pPr>
        <w:pStyle w:val="ListParagraph"/>
        <w:tabs>
          <w:tab w:val="left" w:pos="3473"/>
        </w:tabs>
        <w:autoSpaceDN/>
        <w:spacing w:after="160" w:line="259" w:lineRule="auto"/>
        <w:ind w:left="1440"/>
        <w:contextualSpacing/>
        <w:rPr>
          <w:rFonts w:ascii="Calibri" w:eastAsia="Times New Roman" w:hAnsi="Calibri" w:cstheme="minorHAnsi"/>
          <w:color w:val="242424"/>
          <w:szCs w:val="20"/>
          <w:lang w:eastAsia="es-ES"/>
        </w:rPr>
      </w:pPr>
    </w:p>
    <w:p w14:paraId="0134F4E7" w14:textId="11116485" w:rsidR="004A099C" w:rsidRDefault="004A099C" w:rsidP="004E75DD">
      <w:pPr>
        <w:pStyle w:val="ListParagraph"/>
        <w:tabs>
          <w:tab w:val="left" w:pos="3473"/>
        </w:tabs>
        <w:autoSpaceDN/>
        <w:spacing w:after="160" w:line="259" w:lineRule="auto"/>
        <w:ind w:left="1440"/>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Note : In customer case the KM name and pod name will be different</w:t>
      </w:r>
    </w:p>
    <w:p w14:paraId="4DF8E3FC" w14:textId="77777777" w:rsidR="004E75DD" w:rsidRDefault="004E75DD" w:rsidP="004E75DD">
      <w:pPr>
        <w:pStyle w:val="ListParagraph"/>
        <w:tabs>
          <w:tab w:val="left" w:pos="3473"/>
        </w:tabs>
        <w:autoSpaceDN/>
        <w:spacing w:after="160" w:line="259" w:lineRule="auto"/>
        <w:ind w:left="1440"/>
        <w:contextualSpacing/>
        <w:rPr>
          <w:rFonts w:ascii="Calibri" w:eastAsia="Times New Roman" w:hAnsi="Calibri" w:cstheme="minorHAnsi"/>
          <w:color w:val="242424"/>
          <w:szCs w:val="20"/>
          <w:lang w:eastAsia="es-ES"/>
        </w:rPr>
      </w:pPr>
    </w:p>
    <w:p w14:paraId="7602AA91" w14:textId="4A3C0E7F" w:rsidR="005B0653" w:rsidRDefault="00F84DDD" w:rsidP="005B0653">
      <w:pPr>
        <w:pStyle w:val="ListParagraph"/>
        <w:numPr>
          <w:ilvl w:val="1"/>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Please check if the custom solution KM has been copied correctly. Run below commands</w:t>
      </w:r>
    </w:p>
    <w:p w14:paraId="7D04F80C" w14:textId="755D703D" w:rsidR="00F84DDD" w:rsidRDefault="0092723C" w:rsidP="0092723C">
      <w:pPr>
        <w:tabs>
          <w:tab w:val="left" w:pos="3473"/>
        </w:tabs>
        <w:spacing w:after="160" w:line="259" w:lineRule="auto"/>
        <w:ind w:left="1440"/>
        <w:contextualSpacing/>
        <w:rPr>
          <w:rFonts w:cstheme="minorHAnsi"/>
          <w:b/>
          <w:bCs/>
          <w:color w:val="242424"/>
          <w:lang w:eastAsia="es-ES"/>
        </w:rPr>
      </w:pPr>
      <w:r w:rsidRPr="00B65F1D">
        <w:rPr>
          <w:rFonts w:cstheme="minorHAnsi"/>
          <w:b/>
          <w:bCs/>
          <w:color w:val="242424"/>
          <w:lang w:eastAsia="es-ES"/>
        </w:rPr>
        <w:t>kubectl -n &lt;namespace&gt; exec -it &lt;deployment pod</w:t>
      </w:r>
      <w:r w:rsidR="00B65F1D">
        <w:rPr>
          <w:rFonts w:cstheme="minorHAnsi"/>
          <w:b/>
          <w:bCs/>
          <w:color w:val="242424"/>
          <w:lang w:eastAsia="es-ES"/>
        </w:rPr>
        <w:t xml:space="preserve"> name</w:t>
      </w:r>
      <w:r w:rsidRPr="00B65F1D">
        <w:rPr>
          <w:rFonts w:cstheme="minorHAnsi"/>
          <w:b/>
          <w:bCs/>
          <w:color w:val="242424"/>
          <w:lang w:eastAsia="es-ES"/>
        </w:rPr>
        <w:t>&gt; -- bash</w:t>
      </w:r>
    </w:p>
    <w:p w14:paraId="1CA7D94F" w14:textId="77777777" w:rsidR="00677CFE" w:rsidRPr="00B65F1D" w:rsidRDefault="00677CFE" w:rsidP="0092723C">
      <w:pPr>
        <w:tabs>
          <w:tab w:val="left" w:pos="3473"/>
        </w:tabs>
        <w:spacing w:after="160" w:line="259" w:lineRule="auto"/>
        <w:ind w:left="1440"/>
        <w:contextualSpacing/>
        <w:rPr>
          <w:rFonts w:cstheme="minorHAnsi"/>
          <w:b/>
          <w:bCs/>
          <w:color w:val="242424"/>
          <w:lang w:eastAsia="es-ES"/>
        </w:rPr>
      </w:pPr>
    </w:p>
    <w:p w14:paraId="7B5080E5" w14:textId="27ECA7B0" w:rsidR="0092723C" w:rsidRDefault="0092723C" w:rsidP="0092723C">
      <w:pPr>
        <w:tabs>
          <w:tab w:val="left" w:pos="3473"/>
        </w:tabs>
        <w:spacing w:after="160" w:line="259" w:lineRule="auto"/>
        <w:ind w:left="1440"/>
        <w:contextualSpacing/>
        <w:rPr>
          <w:rFonts w:cstheme="minorHAnsi"/>
          <w:color w:val="242424"/>
          <w:lang w:eastAsia="es-ES"/>
        </w:rPr>
      </w:pPr>
      <w:r>
        <w:rPr>
          <w:rFonts w:cstheme="minorHAnsi"/>
          <w:color w:val="242424"/>
          <w:lang w:eastAsia="es-ES"/>
        </w:rPr>
        <w:t xml:space="preserve">Example </w:t>
      </w:r>
      <w:r w:rsidR="00755782">
        <w:rPr>
          <w:rFonts w:cstheme="minorHAnsi"/>
          <w:color w:val="242424"/>
          <w:lang w:eastAsia="es-ES"/>
        </w:rPr>
        <w:t>command:</w:t>
      </w:r>
      <w:r>
        <w:rPr>
          <w:rFonts w:cstheme="minorHAnsi"/>
          <w:color w:val="242424"/>
          <w:lang w:eastAsia="es-ES"/>
        </w:rPr>
        <w:t xml:space="preserve"> </w:t>
      </w:r>
    </w:p>
    <w:p w14:paraId="12127354" w14:textId="3CE9DF62" w:rsidR="0092723C" w:rsidRDefault="0092723C" w:rsidP="0092723C">
      <w:pPr>
        <w:tabs>
          <w:tab w:val="left" w:pos="3473"/>
        </w:tabs>
        <w:spacing w:after="160" w:line="259" w:lineRule="auto"/>
        <w:ind w:left="1440"/>
        <w:contextualSpacing/>
        <w:rPr>
          <w:rFonts w:cstheme="minorHAnsi"/>
          <w:color w:val="242424"/>
          <w:lang w:eastAsia="es-ES"/>
        </w:rPr>
      </w:pPr>
    </w:p>
    <w:p w14:paraId="6A3C4FA3" w14:textId="577F4AC9" w:rsidR="00755782" w:rsidRDefault="00755782" w:rsidP="00755782">
      <w:pPr>
        <w:tabs>
          <w:tab w:val="left" w:pos="3473"/>
        </w:tabs>
        <w:spacing w:after="160" w:line="259" w:lineRule="auto"/>
        <w:ind w:left="1440"/>
        <w:contextualSpacing/>
        <w:rPr>
          <w:rStyle w:val="ui-provider"/>
        </w:rPr>
      </w:pPr>
      <w:r w:rsidRPr="00755782">
        <w:rPr>
          <w:rFonts w:cstheme="minorHAnsi"/>
          <w:color w:val="242424"/>
          <w:lang w:eastAsia="es-ES"/>
        </w:rPr>
        <w:t>root@</w:t>
      </w:r>
      <w:r w:rsidR="00D85653">
        <w:rPr>
          <w:rFonts w:cstheme="minorHAnsi"/>
          <w:color w:val="242424"/>
          <w:lang w:eastAsia="es-ES"/>
        </w:rPr>
        <w:t>xxxxxx</w:t>
      </w:r>
      <w:r w:rsidR="003E0EC9">
        <w:rPr>
          <w:rFonts w:cstheme="minorHAnsi"/>
          <w:color w:val="242424"/>
          <w:lang w:eastAsia="es-ES"/>
        </w:rPr>
        <w:t>#</w:t>
      </w:r>
      <w:r w:rsidR="003E0EC9">
        <w:rPr>
          <w:rStyle w:val="ui-provider"/>
        </w:rPr>
        <w:t>kubectl exec -it deployment-repository-service-fb77c688c-kllzj – bash</w:t>
      </w:r>
    </w:p>
    <w:p w14:paraId="2F6F2B48" w14:textId="77777777" w:rsidR="003E0EC9" w:rsidRPr="00755782" w:rsidRDefault="003E0EC9" w:rsidP="00755782">
      <w:pPr>
        <w:tabs>
          <w:tab w:val="left" w:pos="3473"/>
        </w:tabs>
        <w:spacing w:after="160" w:line="259" w:lineRule="auto"/>
        <w:ind w:left="1440"/>
        <w:contextualSpacing/>
        <w:rPr>
          <w:rFonts w:cstheme="minorHAnsi"/>
          <w:color w:val="242424"/>
          <w:lang w:eastAsia="es-ES"/>
        </w:rPr>
      </w:pPr>
    </w:p>
    <w:p w14:paraId="26C813D5" w14:textId="7EE78E50" w:rsidR="00755782" w:rsidRDefault="003E0EC9" w:rsidP="00755782">
      <w:pPr>
        <w:tabs>
          <w:tab w:val="left" w:pos="3473"/>
        </w:tabs>
        <w:spacing w:after="160" w:line="259" w:lineRule="auto"/>
        <w:ind w:left="1440"/>
        <w:contextualSpacing/>
        <w:rPr>
          <w:rFonts w:cstheme="minorHAnsi"/>
          <w:color w:val="242424"/>
          <w:lang w:eastAsia="es-ES"/>
        </w:rPr>
      </w:pPr>
      <w:r w:rsidRPr="003E0EC9">
        <w:rPr>
          <w:rFonts w:cstheme="minorHAnsi"/>
          <w:color w:val="242424"/>
          <w:lang w:eastAsia="es-ES"/>
        </w:rPr>
        <w:t>deployment-repository-service-fb77c688c-kllzj:/opt/bmc/tspod/Deployment-Repository-Service-PoD/deployer/bin$ cd /opt/bmc/bmc-repo</w:t>
      </w:r>
    </w:p>
    <w:p w14:paraId="036F3F2A" w14:textId="77777777" w:rsidR="00D85653" w:rsidRPr="00755782" w:rsidRDefault="00D85653" w:rsidP="00755782">
      <w:pPr>
        <w:tabs>
          <w:tab w:val="left" w:pos="3473"/>
        </w:tabs>
        <w:spacing w:after="160" w:line="259" w:lineRule="auto"/>
        <w:ind w:left="1440"/>
        <w:contextualSpacing/>
        <w:rPr>
          <w:rFonts w:cstheme="minorHAnsi"/>
          <w:color w:val="242424"/>
          <w:lang w:eastAsia="es-ES"/>
        </w:rPr>
      </w:pPr>
    </w:p>
    <w:p w14:paraId="4BC3715D" w14:textId="74E335C4" w:rsidR="003E0EC9" w:rsidRDefault="003E0EC9" w:rsidP="003E0EC9">
      <w:pPr>
        <w:tabs>
          <w:tab w:val="left" w:pos="3473"/>
        </w:tabs>
        <w:spacing w:after="160" w:line="259" w:lineRule="auto"/>
        <w:ind w:left="1440"/>
        <w:contextualSpacing/>
        <w:rPr>
          <w:rFonts w:cstheme="minorHAnsi"/>
          <w:color w:val="242424"/>
          <w:lang w:eastAsia="es-ES"/>
        </w:rPr>
      </w:pPr>
      <w:r w:rsidRPr="003E0EC9">
        <w:rPr>
          <w:rFonts w:cstheme="minorHAnsi"/>
          <w:color w:val="242424"/>
          <w:lang w:eastAsia="es-ES"/>
        </w:rPr>
        <w:t>deployment-repository-service-fb77c688c-kllzj:/opt/bmc/bmc-repo$ ls</w:t>
      </w:r>
    </w:p>
    <w:p w14:paraId="4B92A546" w14:textId="77777777" w:rsidR="006F6431" w:rsidRPr="003E0EC9" w:rsidRDefault="006F6431" w:rsidP="003E0EC9">
      <w:pPr>
        <w:tabs>
          <w:tab w:val="left" w:pos="3473"/>
        </w:tabs>
        <w:spacing w:after="160" w:line="259" w:lineRule="auto"/>
        <w:ind w:left="1440"/>
        <w:contextualSpacing/>
        <w:rPr>
          <w:rFonts w:cstheme="minorHAnsi"/>
          <w:color w:val="242424"/>
          <w:lang w:eastAsia="es-ES"/>
        </w:rPr>
      </w:pPr>
    </w:p>
    <w:p w14:paraId="21DA296D" w14:textId="77777777" w:rsidR="006F6431" w:rsidRDefault="003E0EC9" w:rsidP="003E0EC9">
      <w:pPr>
        <w:tabs>
          <w:tab w:val="left" w:pos="3473"/>
        </w:tabs>
        <w:spacing w:after="160" w:line="259" w:lineRule="auto"/>
        <w:ind w:left="1440"/>
        <w:contextualSpacing/>
        <w:rPr>
          <w:rFonts w:cstheme="minorHAnsi"/>
          <w:color w:val="242424"/>
          <w:lang w:eastAsia="es-ES"/>
        </w:rPr>
      </w:pPr>
      <w:r w:rsidRPr="003E0EC9">
        <w:rPr>
          <w:rFonts w:cstheme="minorHAnsi"/>
          <w:color w:val="242424"/>
          <w:lang w:eastAsia="es-ES"/>
        </w:rPr>
        <w:t xml:space="preserve">bmc_products  conf  </w:t>
      </w:r>
      <w:r w:rsidRPr="006F6431">
        <w:rPr>
          <w:rFonts w:cstheme="minorHAnsi"/>
          <w:b/>
          <w:bCs/>
          <w:color w:val="242424"/>
          <w:lang w:eastAsia="es-ES"/>
        </w:rPr>
        <w:t>monitoring-studio-10.4.00-thorium.zip</w:t>
      </w:r>
    </w:p>
    <w:p w14:paraId="732B8146" w14:textId="25C5FC72" w:rsidR="00755782" w:rsidRPr="00F84DDD" w:rsidRDefault="006F6431" w:rsidP="003E0EC9">
      <w:pPr>
        <w:tabs>
          <w:tab w:val="left" w:pos="3473"/>
        </w:tabs>
        <w:spacing w:after="160" w:line="259" w:lineRule="auto"/>
        <w:ind w:left="1440"/>
        <w:contextualSpacing/>
        <w:rPr>
          <w:rFonts w:cstheme="minorHAnsi"/>
          <w:color w:val="242424"/>
          <w:lang w:eastAsia="es-ES"/>
        </w:rPr>
      </w:pPr>
      <w:r w:rsidRPr="003E0EC9">
        <w:rPr>
          <w:rFonts w:cstheme="minorHAnsi"/>
          <w:color w:val="242424"/>
          <w:lang w:eastAsia="es-ES"/>
        </w:rPr>
        <w:t>deployment-repository-service-fb77c688c-kllzj</w:t>
      </w:r>
      <w:r w:rsidR="00755782" w:rsidRPr="00755782">
        <w:rPr>
          <w:rFonts w:cstheme="minorHAnsi"/>
          <w:color w:val="242424"/>
          <w:lang w:eastAsia="es-ES"/>
        </w:rPr>
        <w:t>:/opt/bmc/bmc-repo$ exit</w:t>
      </w:r>
    </w:p>
    <w:p w14:paraId="23C69E1D" w14:textId="2C3D7DCF" w:rsidR="005B0653" w:rsidRPr="006544E6" w:rsidRDefault="006544E6" w:rsidP="006544E6">
      <w:pPr>
        <w:pStyle w:val="ListParagraph"/>
        <w:numPr>
          <w:ilvl w:val="1"/>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lastRenderedPageBreak/>
        <w:t>This confirms we have copied the KM zip or tar to the bmc_repo inside the deployment container.</w:t>
      </w:r>
    </w:p>
    <w:p w14:paraId="3D035ACF" w14:textId="77777777" w:rsidR="005B0653" w:rsidRPr="0024199E" w:rsidRDefault="005B0653" w:rsidP="005B0653">
      <w:pPr>
        <w:pStyle w:val="ListParagraph"/>
        <w:numPr>
          <w:ilvl w:val="0"/>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sidRPr="0024199E">
        <w:rPr>
          <w:rFonts w:ascii="Calibri" w:eastAsia="Times New Roman" w:hAnsi="Calibri" w:cstheme="minorHAnsi"/>
          <w:color w:val="242424"/>
          <w:szCs w:val="20"/>
          <w:lang w:eastAsia="es-ES"/>
        </w:rPr>
        <w:t>Run command to list running job for single-solution-import:</w:t>
      </w:r>
    </w:p>
    <w:p w14:paraId="44BF8FB1" w14:textId="09EEE1F6" w:rsidR="005B0653" w:rsidRDefault="005B0653" w:rsidP="005B0653">
      <w:pPr>
        <w:ind w:left="1080"/>
        <w:rPr>
          <w:b/>
          <w:bCs/>
        </w:rPr>
      </w:pPr>
      <w:r w:rsidRPr="002B4AF2">
        <w:rPr>
          <w:b/>
          <w:bCs/>
        </w:rPr>
        <w:t>kubectl get job -n &lt;namespace&gt; | grep single</w:t>
      </w:r>
    </w:p>
    <w:p w14:paraId="2C5F5A5C" w14:textId="77777777" w:rsidR="003B04E9" w:rsidRPr="002B4AF2" w:rsidRDefault="003B04E9" w:rsidP="005B0653">
      <w:pPr>
        <w:ind w:left="1080"/>
        <w:rPr>
          <w:b/>
          <w:bCs/>
        </w:rPr>
      </w:pPr>
    </w:p>
    <w:p w14:paraId="03F840A3" w14:textId="77777777" w:rsidR="005B0653" w:rsidRPr="005B1DBE" w:rsidRDefault="005B0653" w:rsidP="005B0653">
      <w:pPr>
        <w:pStyle w:val="ListParagraph"/>
        <w:tabs>
          <w:tab w:val="left" w:pos="3473"/>
        </w:tabs>
        <w:ind w:left="1440"/>
        <w:rPr>
          <w:rFonts w:ascii="Calibri" w:eastAsia="Times New Roman" w:hAnsi="Calibri" w:cstheme="minorHAnsi"/>
          <w:color w:val="242424"/>
          <w:szCs w:val="20"/>
          <w:lang w:eastAsia="es-ES"/>
        </w:rPr>
      </w:pPr>
      <w:r w:rsidRPr="005B1DBE">
        <w:rPr>
          <w:rFonts w:ascii="Calibri" w:eastAsia="Times New Roman" w:hAnsi="Calibri" w:cstheme="minorHAnsi"/>
          <w:color w:val="242424"/>
          <w:szCs w:val="20"/>
          <w:lang w:eastAsia="es-ES"/>
        </w:rPr>
        <w:t xml:space="preserve">Ex. Output: </w:t>
      </w:r>
    </w:p>
    <w:p w14:paraId="65D45DB1" w14:textId="48CB757A" w:rsidR="005B0653" w:rsidRPr="005B1DBE" w:rsidRDefault="005B0653" w:rsidP="005B0653">
      <w:pPr>
        <w:tabs>
          <w:tab w:val="left" w:pos="3473"/>
        </w:tabs>
        <w:ind w:left="1440"/>
        <w:rPr>
          <w:rFonts w:cstheme="minorHAnsi"/>
          <w:color w:val="242424"/>
          <w:lang w:eastAsia="es-ES"/>
        </w:rPr>
      </w:pPr>
      <w:r w:rsidRPr="005B1DBE">
        <w:rPr>
          <w:rFonts w:cstheme="minorHAnsi"/>
          <w:color w:val="242424"/>
          <w:lang w:eastAsia="es-ES"/>
        </w:rPr>
        <w:t>[root@</w:t>
      </w:r>
      <w:r w:rsidR="00833B1C">
        <w:rPr>
          <w:rFonts w:cstheme="minorHAnsi"/>
          <w:color w:val="242424"/>
          <w:lang w:eastAsia="es-ES"/>
        </w:rPr>
        <w:t>xxxxxx</w:t>
      </w:r>
      <w:r w:rsidRPr="005B1DBE">
        <w:rPr>
          <w:rFonts w:cstheme="minorHAnsi"/>
          <w:color w:val="242424"/>
          <w:lang w:eastAsia="es-ES"/>
        </w:rPr>
        <w:t xml:space="preserve"> configs]# kubectl get job -n &lt;namespace&gt; | grep single</w:t>
      </w:r>
    </w:p>
    <w:p w14:paraId="1F1B3D26" w14:textId="66F16DF5" w:rsidR="005B0653" w:rsidRDefault="005B0653" w:rsidP="005B0653">
      <w:pPr>
        <w:tabs>
          <w:tab w:val="left" w:pos="3473"/>
        </w:tabs>
        <w:ind w:left="1440"/>
        <w:rPr>
          <w:rFonts w:cstheme="minorHAnsi"/>
          <w:color w:val="242424"/>
          <w:lang w:eastAsia="es-ES"/>
        </w:rPr>
      </w:pPr>
      <w:r w:rsidRPr="005B1DBE">
        <w:rPr>
          <w:rFonts w:cstheme="minorHAnsi"/>
          <w:color w:val="242424"/>
          <w:lang w:eastAsia="es-ES"/>
        </w:rPr>
        <w:t xml:space="preserve">single-solution-import-job                   1/1           5m6s       28d </w:t>
      </w:r>
    </w:p>
    <w:p w14:paraId="57143FCC" w14:textId="77777777" w:rsidR="007F15D9" w:rsidRPr="005B1DBE" w:rsidRDefault="007F15D9" w:rsidP="005B0653">
      <w:pPr>
        <w:tabs>
          <w:tab w:val="left" w:pos="3473"/>
        </w:tabs>
        <w:ind w:left="1440"/>
        <w:rPr>
          <w:rFonts w:cstheme="minorHAnsi"/>
          <w:color w:val="242424"/>
          <w:lang w:eastAsia="es-ES"/>
        </w:rPr>
      </w:pPr>
    </w:p>
    <w:p w14:paraId="73059938" w14:textId="77777777" w:rsidR="005B0653" w:rsidRPr="005B1DBE" w:rsidRDefault="005B0653" w:rsidP="005B0653">
      <w:pPr>
        <w:pStyle w:val="ListParagraph"/>
        <w:numPr>
          <w:ilvl w:val="0"/>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sidRPr="005B1DBE">
        <w:rPr>
          <w:rFonts w:ascii="Calibri" w:eastAsia="Times New Roman" w:hAnsi="Calibri" w:cstheme="minorHAnsi"/>
          <w:color w:val="242424"/>
          <w:szCs w:val="20"/>
          <w:lang w:eastAsia="es-ES"/>
        </w:rPr>
        <w:t>Delete the existing job (if any):</w:t>
      </w:r>
    </w:p>
    <w:p w14:paraId="38D3DEF3" w14:textId="5731147F" w:rsidR="005B0653" w:rsidRPr="00AF2ADF" w:rsidRDefault="005B0653" w:rsidP="005B0653">
      <w:pPr>
        <w:tabs>
          <w:tab w:val="left" w:pos="3473"/>
        </w:tabs>
        <w:ind w:left="1080"/>
        <w:rPr>
          <w:rFonts w:cstheme="minorHAnsi"/>
          <w:b/>
          <w:bCs/>
          <w:color w:val="242424"/>
          <w:lang w:eastAsia="es-ES"/>
        </w:rPr>
      </w:pPr>
      <w:r w:rsidRPr="00AF2ADF">
        <w:rPr>
          <w:rFonts w:cstheme="minorHAnsi"/>
          <w:b/>
          <w:bCs/>
          <w:color w:val="242424"/>
          <w:lang w:eastAsia="es-ES"/>
        </w:rPr>
        <w:t>kubectl delete job single-solution-import-job -n &lt;namespace&gt;</w:t>
      </w:r>
    </w:p>
    <w:p w14:paraId="10EC31E4" w14:textId="77777777" w:rsidR="00AF2ADF" w:rsidRPr="005B1DBE" w:rsidRDefault="00AF2ADF" w:rsidP="005B0653">
      <w:pPr>
        <w:tabs>
          <w:tab w:val="left" w:pos="3473"/>
        </w:tabs>
        <w:ind w:left="1080"/>
        <w:rPr>
          <w:rFonts w:cstheme="minorHAnsi"/>
          <w:color w:val="242424"/>
          <w:lang w:eastAsia="es-ES"/>
        </w:rPr>
      </w:pPr>
    </w:p>
    <w:p w14:paraId="101F3153" w14:textId="278F20AD" w:rsidR="001C06B1" w:rsidRPr="005B1DBE" w:rsidRDefault="00811E18" w:rsidP="001C06B1">
      <w:pPr>
        <w:pStyle w:val="ListParagraph"/>
        <w:numPr>
          <w:ilvl w:val="0"/>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Uninstall</w:t>
      </w:r>
      <w:r w:rsidR="001C06B1" w:rsidRPr="005B1DBE">
        <w:rPr>
          <w:rFonts w:ascii="Calibri" w:eastAsia="Times New Roman" w:hAnsi="Calibri" w:cstheme="minorHAnsi"/>
          <w:color w:val="242424"/>
          <w:szCs w:val="20"/>
          <w:lang w:eastAsia="es-ES"/>
        </w:rPr>
        <w:t xml:space="preserve"> the existing</w:t>
      </w:r>
      <w:r w:rsidR="001C06B1">
        <w:rPr>
          <w:rFonts w:ascii="Calibri" w:eastAsia="Times New Roman" w:hAnsi="Calibri" w:cstheme="minorHAnsi"/>
          <w:color w:val="242424"/>
          <w:szCs w:val="20"/>
          <w:lang w:eastAsia="es-ES"/>
        </w:rPr>
        <w:t xml:space="preserve"> helm chart (if it exists):</w:t>
      </w:r>
    </w:p>
    <w:p w14:paraId="72A3C73C" w14:textId="3458FCE5" w:rsidR="001C06B1" w:rsidRDefault="001C06B1" w:rsidP="001C06B1">
      <w:pPr>
        <w:tabs>
          <w:tab w:val="left" w:pos="3473"/>
        </w:tabs>
        <w:ind w:left="1080"/>
        <w:rPr>
          <w:rFonts w:cstheme="minorHAnsi"/>
          <w:b/>
          <w:bCs/>
          <w:color w:val="242424"/>
          <w:lang w:eastAsia="es-ES"/>
        </w:rPr>
      </w:pPr>
      <w:r>
        <w:rPr>
          <w:rFonts w:cstheme="minorHAnsi"/>
          <w:b/>
          <w:bCs/>
          <w:color w:val="242424"/>
          <w:lang w:eastAsia="es-ES"/>
        </w:rPr>
        <w:t>helm</w:t>
      </w:r>
      <w:r w:rsidRPr="00AF2ADF">
        <w:rPr>
          <w:rFonts w:cstheme="minorHAnsi"/>
          <w:b/>
          <w:bCs/>
          <w:color w:val="242424"/>
          <w:lang w:eastAsia="es-ES"/>
        </w:rPr>
        <w:t xml:space="preserve"> </w:t>
      </w:r>
      <w:r w:rsidR="00811E18">
        <w:rPr>
          <w:rFonts w:cstheme="minorHAnsi"/>
          <w:b/>
          <w:bCs/>
          <w:color w:val="242424"/>
          <w:lang w:eastAsia="es-ES"/>
        </w:rPr>
        <w:t xml:space="preserve">uninstall </w:t>
      </w:r>
      <w:r w:rsidRPr="00AF2ADF">
        <w:rPr>
          <w:rFonts w:cstheme="minorHAnsi"/>
          <w:b/>
          <w:bCs/>
          <w:color w:val="242424"/>
          <w:lang w:eastAsia="es-ES"/>
        </w:rPr>
        <w:t>single-solution-import</w:t>
      </w:r>
      <w:r w:rsidR="00811E18">
        <w:rPr>
          <w:rFonts w:cstheme="minorHAnsi"/>
          <w:b/>
          <w:bCs/>
          <w:color w:val="242424"/>
          <w:lang w:eastAsia="es-ES"/>
        </w:rPr>
        <w:t xml:space="preserve"> -n &lt;namespace&gt;</w:t>
      </w:r>
    </w:p>
    <w:p w14:paraId="66FB5967" w14:textId="77777777" w:rsidR="001C06B1" w:rsidRPr="001C06B1" w:rsidRDefault="001C06B1" w:rsidP="001C06B1">
      <w:pPr>
        <w:tabs>
          <w:tab w:val="left" w:pos="3473"/>
        </w:tabs>
        <w:ind w:left="1080"/>
        <w:rPr>
          <w:rFonts w:cstheme="minorHAnsi"/>
          <w:b/>
          <w:bCs/>
          <w:color w:val="242424"/>
          <w:lang w:eastAsia="es-ES"/>
        </w:rPr>
      </w:pPr>
    </w:p>
    <w:p w14:paraId="48B6B042" w14:textId="1A7872E7" w:rsidR="00E86DF2" w:rsidRDefault="005B0653" w:rsidP="005B0653">
      <w:pPr>
        <w:pStyle w:val="ListParagraph"/>
        <w:numPr>
          <w:ilvl w:val="0"/>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sidRPr="005B1DBE">
        <w:rPr>
          <w:rFonts w:ascii="Calibri" w:eastAsia="Times New Roman" w:hAnsi="Calibri" w:cstheme="minorHAnsi"/>
          <w:color w:val="242424"/>
          <w:szCs w:val="20"/>
          <w:lang w:eastAsia="es-ES"/>
        </w:rPr>
        <w:t xml:space="preserve">From the Controller machine </w:t>
      </w:r>
      <w:r w:rsidR="00E86DF2">
        <w:rPr>
          <w:rFonts w:ascii="Calibri" w:eastAsia="Times New Roman" w:hAnsi="Calibri" w:cstheme="minorHAnsi"/>
          <w:color w:val="242424"/>
          <w:szCs w:val="20"/>
          <w:lang w:eastAsia="es-ES"/>
        </w:rPr>
        <w:t>(where helm and kubectl is installed</w:t>
      </w:r>
      <w:r w:rsidR="00D5659A">
        <w:rPr>
          <w:rFonts w:ascii="Calibri" w:eastAsia="Times New Roman" w:hAnsi="Calibri" w:cstheme="minorHAnsi"/>
          <w:color w:val="242424"/>
          <w:szCs w:val="20"/>
          <w:lang w:eastAsia="es-ES"/>
        </w:rPr>
        <w:t>),</w:t>
      </w:r>
      <w:r w:rsidRPr="005B1DBE">
        <w:rPr>
          <w:rFonts w:ascii="Calibri" w:eastAsia="Times New Roman" w:hAnsi="Calibri" w:cstheme="minorHAnsi"/>
          <w:color w:val="242424"/>
          <w:szCs w:val="20"/>
          <w:lang w:eastAsia="es-ES"/>
        </w:rPr>
        <w:t xml:space="preserve"> change to the directory where the single-solution-import</w:t>
      </w:r>
      <w:r w:rsidR="00B47982">
        <w:rPr>
          <w:rFonts w:ascii="Calibri" w:eastAsia="Times New Roman" w:hAnsi="Calibri" w:cstheme="minorHAnsi"/>
          <w:color w:val="242424"/>
          <w:szCs w:val="20"/>
          <w:lang w:eastAsia="es-ES"/>
        </w:rPr>
        <w:t>-</w:t>
      </w:r>
      <w:r w:rsidR="00A77D3B">
        <w:rPr>
          <w:rFonts w:ascii="Calibri" w:eastAsia="Times New Roman" w:hAnsi="Calibri" w:cstheme="minorHAnsi"/>
          <w:color w:val="242424"/>
          <w:szCs w:val="20"/>
          <w:lang w:eastAsia="es-ES"/>
        </w:rPr>
        <w:t>578</w:t>
      </w:r>
      <w:r w:rsidRPr="005B1DBE">
        <w:rPr>
          <w:rFonts w:ascii="Calibri" w:eastAsia="Times New Roman" w:hAnsi="Calibri" w:cstheme="minorHAnsi"/>
          <w:color w:val="242424"/>
          <w:szCs w:val="20"/>
          <w:lang w:eastAsia="es-ES"/>
        </w:rPr>
        <w:t xml:space="preserve">.tgz template file </w:t>
      </w:r>
      <w:r w:rsidR="00E86DF2">
        <w:rPr>
          <w:rFonts w:ascii="Calibri" w:eastAsia="Times New Roman" w:hAnsi="Calibri" w:cstheme="minorHAnsi"/>
          <w:color w:val="242424"/>
          <w:szCs w:val="20"/>
          <w:lang w:eastAsia="es-ES"/>
        </w:rPr>
        <w:t xml:space="preserve">is copied. </w:t>
      </w:r>
    </w:p>
    <w:p w14:paraId="6B5D3DA1" w14:textId="73123096" w:rsidR="008A1B87" w:rsidRDefault="00E86DF2" w:rsidP="005B0653">
      <w:pPr>
        <w:pStyle w:val="ListParagraph"/>
        <w:numPr>
          <w:ilvl w:val="0"/>
          <w:numId w:val="44"/>
        </w:numPr>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 xml:space="preserve">Compose the helm upgrade command from the same </w:t>
      </w:r>
      <w:r w:rsidR="00D5659A">
        <w:rPr>
          <w:rFonts w:ascii="Calibri" w:eastAsia="Times New Roman" w:hAnsi="Calibri" w:cstheme="minorHAnsi"/>
          <w:color w:val="242424"/>
          <w:szCs w:val="20"/>
          <w:lang w:eastAsia="es-ES"/>
        </w:rPr>
        <w:t>location,</w:t>
      </w:r>
      <w:r>
        <w:rPr>
          <w:rFonts w:ascii="Calibri" w:eastAsia="Times New Roman" w:hAnsi="Calibri" w:cstheme="minorHAnsi"/>
          <w:color w:val="242424"/>
          <w:szCs w:val="20"/>
          <w:lang w:eastAsia="es-ES"/>
        </w:rPr>
        <w:t xml:space="preserve"> this will import the KM to the tenant. </w:t>
      </w:r>
    </w:p>
    <w:p w14:paraId="1BDEE84D" w14:textId="77777777" w:rsidR="008A1B87" w:rsidRDefault="008A1B87" w:rsidP="008A1B87">
      <w:pPr>
        <w:pStyle w:val="ListParagraph"/>
        <w:tabs>
          <w:tab w:val="left" w:pos="3473"/>
        </w:tabs>
        <w:autoSpaceDN/>
        <w:spacing w:after="160" w:line="259" w:lineRule="auto"/>
        <w:contextualSpacing/>
        <w:rPr>
          <w:rFonts w:ascii="Calibri" w:eastAsia="Times New Roman" w:hAnsi="Calibri" w:cstheme="minorHAnsi"/>
          <w:color w:val="242424"/>
          <w:szCs w:val="20"/>
          <w:lang w:eastAsia="es-ES"/>
        </w:rPr>
      </w:pPr>
    </w:p>
    <w:p w14:paraId="331CCF71" w14:textId="1D4A65B6" w:rsidR="005B0653" w:rsidRDefault="00E86DF2" w:rsidP="008A1B87">
      <w:pPr>
        <w:pStyle w:val="ListParagraph"/>
        <w:tabs>
          <w:tab w:val="left" w:pos="3473"/>
        </w:tabs>
        <w:autoSpaceDN/>
        <w:spacing w:after="160" w:line="259" w:lineRule="auto"/>
        <w:contextualSpacing/>
        <w:rPr>
          <w:rFonts w:ascii="Calibri" w:eastAsia="Times New Roman" w:hAnsi="Calibri" w:cstheme="minorHAnsi"/>
          <w:color w:val="242424"/>
          <w:szCs w:val="20"/>
          <w:lang w:eastAsia="es-ES"/>
        </w:rPr>
      </w:pPr>
      <w:r>
        <w:rPr>
          <w:rFonts w:ascii="Calibri" w:eastAsia="Times New Roman" w:hAnsi="Calibri" w:cstheme="minorHAnsi"/>
          <w:color w:val="242424"/>
          <w:szCs w:val="20"/>
          <w:lang w:eastAsia="es-ES"/>
        </w:rPr>
        <w:t xml:space="preserve">Follow the below steps on how to compose the command. </w:t>
      </w:r>
      <w:r w:rsidR="008A1B87">
        <w:rPr>
          <w:rFonts w:ascii="Calibri" w:eastAsia="Times New Roman" w:hAnsi="Calibri" w:cstheme="minorHAnsi"/>
          <w:color w:val="242424"/>
          <w:szCs w:val="20"/>
          <w:lang w:eastAsia="es-ES"/>
        </w:rPr>
        <w:t xml:space="preserve">The command should look </w:t>
      </w:r>
      <w:r w:rsidR="004125F1">
        <w:rPr>
          <w:rFonts w:ascii="Calibri" w:eastAsia="Times New Roman" w:hAnsi="Calibri" w:cstheme="minorHAnsi"/>
          <w:color w:val="242424"/>
          <w:szCs w:val="20"/>
          <w:lang w:eastAsia="es-ES"/>
        </w:rPr>
        <w:t>like</w:t>
      </w:r>
      <w:r w:rsidR="008A1B87">
        <w:rPr>
          <w:rFonts w:ascii="Calibri" w:eastAsia="Times New Roman" w:hAnsi="Calibri" w:cstheme="minorHAnsi"/>
          <w:color w:val="242424"/>
          <w:szCs w:val="20"/>
          <w:lang w:eastAsia="es-ES"/>
        </w:rPr>
        <w:t xml:space="preserve"> below. The value will be different depending on environment. BMC confidential values are shows as xxxx. </w:t>
      </w:r>
    </w:p>
    <w:p w14:paraId="6DC591C1" w14:textId="441682FA" w:rsidR="00222D6B" w:rsidRDefault="00222D6B" w:rsidP="005B0653">
      <w:pPr>
        <w:tabs>
          <w:tab w:val="left" w:pos="3473"/>
        </w:tabs>
        <w:ind w:left="720"/>
        <w:rPr>
          <w:b/>
          <w:bCs/>
        </w:rPr>
      </w:pPr>
      <w:r w:rsidRPr="00222D6B">
        <w:rPr>
          <w:b/>
          <w:bCs/>
        </w:rPr>
        <w:t>helm install single-solution-import single-solution-import-</w:t>
      </w:r>
      <w:r w:rsidR="00A77D3B">
        <w:rPr>
          <w:b/>
          <w:bCs/>
        </w:rPr>
        <w:t>578</w:t>
      </w:r>
      <w:r w:rsidRPr="00222D6B">
        <w:rPr>
          <w:b/>
          <w:bCs/>
        </w:rPr>
        <w:t>.tgz --set namespace=xxxx,registryhost=xxxx,imagePullSecrets.name=xxxx,job.initContainers.containers.container1.registryhost=xxxx,job.initContainers.containers.container1.org=xxxx,job.container.org=xxxx:,job.container.tag=xxxx,job.volumes[0].persistentVolumeClaim.claimName=xxxxx,job.volumes[0].name=repo-volume,job.container.envMap.env.TENANT_NAME=xxxx,job.container.envMap.env.REPOSITORY_NAME="monitoring-studio-10.4.00-thorium.zip",job.initContainers.enabled=false,job.volumes[1].name=gcpcert1,job.volumes[1].secret.secretName=kafka-pem,job.volumes[2].name=gcpcert2,job.volumes[2].secret.secretName=kafka-pem,job.volumes[1].secret.optional=true,job.volumes[2].secret.optional=true -n xxxx,job.container.tag=6c6aa1bc-4,job.serviceAccount=helix-onprem-sa</w:t>
      </w:r>
    </w:p>
    <w:p w14:paraId="68C7A0CD" w14:textId="77777777" w:rsidR="00222D6B" w:rsidRDefault="00222D6B" w:rsidP="005B0653">
      <w:pPr>
        <w:tabs>
          <w:tab w:val="left" w:pos="3473"/>
        </w:tabs>
        <w:ind w:left="720"/>
        <w:rPr>
          <w:b/>
          <w:bCs/>
        </w:rPr>
      </w:pPr>
    </w:p>
    <w:p w14:paraId="734F009C" w14:textId="4F75799F" w:rsidR="005B0653" w:rsidRDefault="005B0653" w:rsidP="005B0653">
      <w:pPr>
        <w:tabs>
          <w:tab w:val="left" w:pos="3473"/>
        </w:tabs>
        <w:ind w:left="720"/>
        <w:rPr>
          <w:rFonts w:cstheme="minorHAnsi"/>
          <w:color w:val="242424"/>
          <w:lang w:eastAsia="es-ES"/>
        </w:rPr>
      </w:pPr>
      <w:r w:rsidRPr="005B1DBE">
        <w:rPr>
          <w:rFonts w:cstheme="minorHAnsi"/>
          <w:color w:val="242424"/>
          <w:lang w:eastAsia="es-ES"/>
        </w:rPr>
        <w:t>Values/Variables to be set in the command line:</w:t>
      </w:r>
    </w:p>
    <w:p w14:paraId="0A883D7C" w14:textId="77777777" w:rsidR="00B02AFA" w:rsidRPr="005B1DBE" w:rsidRDefault="00B02AFA" w:rsidP="005B0653">
      <w:pPr>
        <w:tabs>
          <w:tab w:val="left" w:pos="3473"/>
        </w:tabs>
        <w:ind w:left="720"/>
        <w:rPr>
          <w:rFonts w:cstheme="minorHAnsi"/>
          <w:color w:val="242424"/>
          <w:lang w:eastAsia="es-ES"/>
        </w:rPr>
      </w:pPr>
    </w:p>
    <w:p w14:paraId="48CC8B64" w14:textId="77777777" w:rsidR="00340F6B" w:rsidRDefault="005B0653" w:rsidP="005B0653">
      <w:pPr>
        <w:tabs>
          <w:tab w:val="left" w:pos="3473"/>
        </w:tabs>
        <w:ind w:left="720"/>
        <w:rPr>
          <w:rFonts w:cstheme="minorHAnsi"/>
          <w:color w:val="242424"/>
          <w:lang w:eastAsia="es-ES"/>
        </w:rPr>
      </w:pPr>
      <w:r w:rsidRPr="006355E3">
        <w:rPr>
          <w:rFonts w:cstheme="minorHAnsi"/>
          <w:b/>
          <w:bCs/>
          <w:color w:val="242424"/>
          <w:lang w:eastAsia="es-ES"/>
        </w:rPr>
        <w:t>Note 1</w:t>
      </w:r>
      <w:r w:rsidRPr="005B1DBE">
        <w:rPr>
          <w:rFonts w:cstheme="minorHAnsi"/>
          <w:color w:val="242424"/>
          <w:lang w:eastAsia="es-ES"/>
        </w:rPr>
        <w:t xml:space="preserve">: To help getting the right values for the different variables, go to the </w:t>
      </w:r>
      <w:r w:rsidR="00B02AFA" w:rsidRPr="005B1DBE">
        <w:rPr>
          <w:rFonts w:cstheme="minorHAnsi"/>
          <w:color w:val="242424"/>
          <w:lang w:eastAsia="es-ES"/>
        </w:rPr>
        <w:t>directory</w:t>
      </w:r>
      <w:r w:rsidR="00B02AFA">
        <w:rPr>
          <w:rFonts w:cstheme="minorHAnsi"/>
          <w:color w:val="242424"/>
          <w:lang w:eastAsia="es-ES"/>
        </w:rPr>
        <w:t xml:space="preserve"> </w:t>
      </w:r>
      <w:r w:rsidRPr="005B1DBE">
        <w:rPr>
          <w:rFonts w:cstheme="minorHAnsi"/>
          <w:color w:val="242424"/>
          <w:lang w:eastAsia="es-ES"/>
        </w:rPr>
        <w:t xml:space="preserve">/helix-on-prem-deployment-manager/logs </w:t>
      </w:r>
      <w:r w:rsidR="00B02AFA">
        <w:rPr>
          <w:rFonts w:cstheme="minorHAnsi"/>
          <w:color w:val="242424"/>
          <w:lang w:eastAsia="es-ES"/>
        </w:rPr>
        <w:t xml:space="preserve">on the controller machine </w:t>
      </w:r>
      <w:r w:rsidRPr="005B1DBE">
        <w:rPr>
          <w:rFonts w:cstheme="minorHAnsi"/>
          <w:color w:val="242424"/>
          <w:lang w:eastAsia="es-ES"/>
        </w:rPr>
        <w:t xml:space="preserve">and search on the deployment.log files for string repo-copy-import (grep "helm upgrade repo-copy-import" deployment*). </w:t>
      </w:r>
    </w:p>
    <w:p w14:paraId="38D7435A" w14:textId="5A54CEFA" w:rsidR="005B0653" w:rsidRDefault="005B0653" w:rsidP="005B0653">
      <w:pPr>
        <w:tabs>
          <w:tab w:val="left" w:pos="3473"/>
        </w:tabs>
        <w:ind w:left="720"/>
        <w:rPr>
          <w:rFonts w:cstheme="minorHAnsi"/>
          <w:color w:val="242424"/>
          <w:lang w:eastAsia="es-ES"/>
        </w:rPr>
      </w:pPr>
      <w:r w:rsidRPr="005B1DBE">
        <w:rPr>
          <w:rFonts w:cstheme="minorHAnsi"/>
          <w:color w:val="242424"/>
          <w:lang w:eastAsia="es-ES"/>
        </w:rPr>
        <w:t>This may return few lines. Take one from the more recent deployment log file and get the values from there.</w:t>
      </w:r>
    </w:p>
    <w:p w14:paraId="02952DC8" w14:textId="77777777" w:rsidR="006B00AB" w:rsidRPr="005B1DBE" w:rsidRDefault="006B00AB" w:rsidP="005B0653">
      <w:pPr>
        <w:tabs>
          <w:tab w:val="left" w:pos="3473"/>
        </w:tabs>
        <w:ind w:left="720"/>
        <w:rPr>
          <w:rFonts w:cstheme="minorHAnsi"/>
          <w:color w:val="242424"/>
          <w:lang w:eastAsia="es-ES"/>
        </w:rPr>
      </w:pPr>
    </w:p>
    <w:p w14:paraId="6838E3B2" w14:textId="77777777"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--namespace &lt;namespace&gt;</w:t>
      </w:r>
    </w:p>
    <w:p w14:paraId="698419F9" w14:textId="77777777"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lastRenderedPageBreak/>
        <w:t xml:space="preserve">--set namespace=&lt;namespace&gt; </w:t>
      </w:r>
    </w:p>
    <w:p w14:paraId="0BE55E65" w14:textId="77777777"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registryhost=&lt;Harbor registry host&gt;</w:t>
      </w:r>
    </w:p>
    <w:p w14:paraId="7963029C" w14:textId="358E78B2"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imagePullSecrets.name=</w:t>
      </w:r>
      <w:r w:rsidR="002F056D">
        <w:rPr>
          <w:rFonts w:ascii="Calibri" w:eastAsia="Times New Roman" w:hAnsi="Calibri" w:cstheme="minorHAnsi"/>
          <w:color w:val="242424"/>
          <w:szCs w:val="20"/>
          <w:lang w:eastAsia="es-ES"/>
        </w:rPr>
        <w:t>xxxx</w:t>
      </w:r>
      <w:r w:rsidRPr="00615837">
        <w:rPr>
          <w:rFonts w:ascii="Calibri" w:eastAsia="Times New Roman" w:hAnsi="Calibri" w:cstheme="minorHAnsi"/>
          <w:color w:val="242424"/>
          <w:szCs w:val="20"/>
          <w:lang w:eastAsia="es-ES"/>
        </w:rPr>
        <w:t xml:space="preserve"> </w:t>
      </w:r>
    </w:p>
    <w:p w14:paraId="6668042B" w14:textId="77777777"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job.initContainers.containers.container1.registryhost=&lt;Harbor registry host&gt;</w:t>
      </w:r>
    </w:p>
    <w:p w14:paraId="3F74DC3C" w14:textId="1BCB49A3"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job.initContainers.containers.container1.org=</w:t>
      </w:r>
      <w:r w:rsidR="002F056D">
        <w:rPr>
          <w:rFonts w:ascii="Calibri" w:eastAsia="Times New Roman" w:hAnsi="Calibri" w:cstheme="minorHAnsi"/>
          <w:color w:val="242424"/>
          <w:szCs w:val="20"/>
          <w:lang w:eastAsia="es-ES"/>
        </w:rPr>
        <w:t>xxxx</w:t>
      </w:r>
    </w:p>
    <w:p w14:paraId="0131B1E2" w14:textId="765EAF86"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job.container.org=</w:t>
      </w:r>
      <w:r w:rsidR="002F056D">
        <w:rPr>
          <w:rFonts w:ascii="Calibri" w:eastAsia="Times New Roman" w:hAnsi="Calibri" w:cstheme="minorHAnsi"/>
          <w:color w:val="242424"/>
          <w:szCs w:val="20"/>
          <w:lang w:eastAsia="es-ES"/>
        </w:rPr>
        <w:t>xxxx</w:t>
      </w:r>
      <w:r w:rsidRPr="00615837">
        <w:rPr>
          <w:rFonts w:ascii="Calibri" w:eastAsia="Times New Roman" w:hAnsi="Calibri" w:cstheme="minorHAnsi"/>
          <w:color w:val="242424"/>
          <w:szCs w:val="20"/>
          <w:lang w:eastAsia="es-ES"/>
        </w:rPr>
        <w:t>:</w:t>
      </w:r>
    </w:p>
    <w:p w14:paraId="6A81D489" w14:textId="77777777"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job.container.tag=**</w:t>
      </w:r>
      <w:r w:rsidRPr="00615837">
        <w:rPr>
          <w:rFonts w:ascii="Calibri" w:eastAsia="Times New Roman" w:hAnsi="Calibri" w:cstheme="minorHAnsi"/>
          <w:b/>
          <w:bCs/>
          <w:color w:val="242424"/>
          <w:szCs w:val="20"/>
          <w:lang w:eastAsia="es-ES"/>
        </w:rPr>
        <w:t>See Note 2</w:t>
      </w:r>
    </w:p>
    <w:p w14:paraId="503CC89E" w14:textId="791C9BF8" w:rsidR="004B7CA0" w:rsidRDefault="004B7CA0"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4B7CA0">
        <w:rPr>
          <w:rFonts w:ascii="Calibri" w:eastAsia="Times New Roman" w:hAnsi="Calibri" w:cstheme="minorHAnsi"/>
          <w:color w:val="242424"/>
          <w:szCs w:val="20"/>
          <w:lang w:eastAsia="es-ES"/>
        </w:rPr>
        <w:t>job.volumes[0].persistentVolumeClaim.claimName=xxxxx</w:t>
      </w:r>
    </w:p>
    <w:p w14:paraId="11C376C5" w14:textId="4E849B0B"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job.container.envMap.env.TENANT_NAME=&lt;your_tenant_id&gt;</w:t>
      </w:r>
    </w:p>
    <w:p w14:paraId="12B03132" w14:textId="77777777"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job.container.envMap.env.REPOSITORY_NAME="&lt;ZIP/Tar KM filename&gt;"</w:t>
      </w:r>
    </w:p>
    <w:p w14:paraId="0C5C0589" w14:textId="399FB209" w:rsidR="005B0653" w:rsidRPr="00615837" w:rsidRDefault="005B0653" w:rsidP="005B0653">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job.initContainers.enabled=false</w:t>
      </w:r>
    </w:p>
    <w:p w14:paraId="60EBE420" w14:textId="35FF436C" w:rsidR="00615837" w:rsidRDefault="00615837" w:rsidP="00615837">
      <w:pPr>
        <w:pStyle w:val="ListParagraph"/>
        <w:numPr>
          <w:ilvl w:val="0"/>
          <w:numId w:val="45"/>
        </w:numPr>
        <w:tabs>
          <w:tab w:val="left" w:pos="3473"/>
        </w:tabs>
        <w:autoSpaceDN/>
        <w:spacing w:after="160" w:line="259" w:lineRule="auto"/>
        <w:contextualSpacing/>
        <w:rPr>
          <w:rFonts w:ascii="Calibri" w:eastAsia="Times New Roman" w:hAnsi="Calibri" w:cstheme="minorHAnsi"/>
          <w:color w:val="242424"/>
          <w:szCs w:val="20"/>
          <w:lang w:eastAsia="es-ES"/>
        </w:rPr>
      </w:pPr>
      <w:r w:rsidRPr="00615837">
        <w:rPr>
          <w:rFonts w:ascii="Calibri" w:eastAsia="Times New Roman" w:hAnsi="Calibri" w:cstheme="minorHAnsi"/>
          <w:color w:val="242424"/>
          <w:szCs w:val="20"/>
          <w:lang w:eastAsia="es-ES"/>
        </w:rPr>
        <w:t>job.container.envMap.env.TENANT_NAME=</w:t>
      </w:r>
      <w:r>
        <w:rPr>
          <w:rFonts w:ascii="Calibri" w:eastAsia="Times New Roman" w:hAnsi="Calibri" w:cstheme="minorHAnsi"/>
          <w:color w:val="242424"/>
          <w:szCs w:val="20"/>
          <w:lang w:eastAsia="es-ES"/>
        </w:rPr>
        <w:t>&lt;tenant ID&gt; **</w:t>
      </w:r>
      <w:r w:rsidRPr="00C41C38">
        <w:rPr>
          <w:rFonts w:ascii="Calibri" w:eastAsia="Times New Roman" w:hAnsi="Calibri" w:cstheme="minorHAnsi"/>
          <w:b/>
          <w:bCs/>
          <w:color w:val="242424"/>
          <w:szCs w:val="20"/>
          <w:lang w:eastAsia="es-ES"/>
        </w:rPr>
        <w:t>See Note 3</w:t>
      </w:r>
    </w:p>
    <w:p w14:paraId="414D1F5A" w14:textId="77777777" w:rsidR="005B0653" w:rsidRDefault="005B0653" w:rsidP="005B0653">
      <w:pPr>
        <w:pStyle w:val="ListParagraph"/>
        <w:tabs>
          <w:tab w:val="left" w:pos="3473"/>
        </w:tabs>
        <w:ind w:left="1080"/>
        <w:rPr>
          <w:b/>
          <w:bCs/>
        </w:rPr>
      </w:pPr>
    </w:p>
    <w:p w14:paraId="46B89D95" w14:textId="1CCA4BC5" w:rsidR="005B0653" w:rsidRPr="00C41C38" w:rsidRDefault="005B0653" w:rsidP="005B0653">
      <w:pPr>
        <w:pStyle w:val="ListParagraph"/>
        <w:tabs>
          <w:tab w:val="left" w:pos="3473"/>
        </w:tabs>
        <w:ind w:left="1080"/>
        <w:rPr>
          <w:rFonts w:ascii="Calibri" w:eastAsia="Times New Roman" w:hAnsi="Calibri" w:cstheme="minorHAnsi"/>
          <w:color w:val="242424"/>
          <w:szCs w:val="20"/>
          <w:lang w:eastAsia="es-ES"/>
        </w:rPr>
      </w:pPr>
      <w:r w:rsidRPr="006355E3">
        <w:rPr>
          <w:rFonts w:ascii="Calibri" w:eastAsia="Times New Roman" w:hAnsi="Calibri" w:cstheme="minorHAnsi"/>
          <w:b/>
          <w:bCs/>
          <w:color w:val="242424"/>
          <w:szCs w:val="20"/>
          <w:lang w:eastAsia="es-ES"/>
        </w:rPr>
        <w:t>**Note 2</w:t>
      </w:r>
      <w:r>
        <w:t xml:space="preserve">: </w:t>
      </w:r>
      <w:r w:rsidRPr="00C41C38">
        <w:rPr>
          <w:rFonts w:ascii="Calibri" w:eastAsia="Times New Roman" w:hAnsi="Calibri" w:cstheme="minorHAnsi"/>
          <w:color w:val="242424"/>
          <w:szCs w:val="20"/>
          <w:lang w:eastAsia="es-ES"/>
        </w:rPr>
        <w:t xml:space="preserve">How to get the job.container.tag value? </w:t>
      </w:r>
    </w:p>
    <w:p w14:paraId="17C98DA0" w14:textId="4D3DDB69" w:rsidR="00615837" w:rsidRPr="00C41C38" w:rsidRDefault="00615837" w:rsidP="005B0653">
      <w:pPr>
        <w:pStyle w:val="ListParagraph"/>
        <w:tabs>
          <w:tab w:val="left" w:pos="3473"/>
        </w:tabs>
        <w:ind w:left="1080"/>
        <w:rPr>
          <w:rFonts w:ascii="Calibri" w:eastAsia="Times New Roman" w:hAnsi="Calibri" w:cstheme="minorHAnsi"/>
          <w:color w:val="242424"/>
          <w:szCs w:val="20"/>
          <w:lang w:eastAsia="es-ES"/>
        </w:rPr>
      </w:pPr>
      <w:r w:rsidRPr="00C41C38">
        <w:rPr>
          <w:rFonts w:ascii="Calibri" w:eastAsia="Times New Roman" w:hAnsi="Calibri" w:cstheme="minorHAnsi"/>
          <w:b/>
          <w:bCs/>
          <w:color w:val="242424"/>
          <w:szCs w:val="20"/>
          <w:lang w:eastAsia="es-ES"/>
        </w:rPr>
        <w:t>**Note 3</w:t>
      </w:r>
      <w:r w:rsidRPr="00C41C38">
        <w:rPr>
          <w:rFonts w:ascii="Calibri" w:eastAsia="Times New Roman" w:hAnsi="Calibri" w:cstheme="minorHAnsi"/>
          <w:color w:val="242424"/>
          <w:szCs w:val="20"/>
          <w:lang w:eastAsia="es-ES"/>
        </w:rPr>
        <w:t xml:space="preserve">: How to get Tenant ID. </w:t>
      </w:r>
    </w:p>
    <w:p w14:paraId="525D9563" w14:textId="77777777" w:rsidR="00615837" w:rsidRPr="00C41C38" w:rsidRDefault="00615837" w:rsidP="005B0653">
      <w:pPr>
        <w:pStyle w:val="ListParagraph"/>
        <w:tabs>
          <w:tab w:val="left" w:pos="3473"/>
        </w:tabs>
        <w:ind w:left="1080"/>
        <w:rPr>
          <w:rFonts w:ascii="Calibri" w:eastAsia="Times New Roman" w:hAnsi="Calibri" w:cstheme="minorHAnsi"/>
          <w:color w:val="242424"/>
          <w:szCs w:val="20"/>
          <w:lang w:eastAsia="es-ES"/>
        </w:rPr>
      </w:pPr>
      <w:r w:rsidRPr="00C41C38">
        <w:rPr>
          <w:rFonts w:ascii="Calibri" w:eastAsia="Times New Roman" w:hAnsi="Calibri" w:cstheme="minorHAnsi"/>
          <w:color w:val="242424"/>
          <w:szCs w:val="20"/>
          <w:lang w:eastAsia="es-ES"/>
        </w:rPr>
        <w:t xml:space="preserve">From the main landing page </w:t>
      </w:r>
    </w:p>
    <w:p w14:paraId="591718EB" w14:textId="107565C1" w:rsidR="00615837" w:rsidRPr="00C41C38" w:rsidRDefault="00615837" w:rsidP="005B0653">
      <w:pPr>
        <w:pStyle w:val="ListParagraph"/>
        <w:tabs>
          <w:tab w:val="left" w:pos="3473"/>
        </w:tabs>
        <w:ind w:left="1080"/>
        <w:rPr>
          <w:rFonts w:ascii="Calibri" w:eastAsia="Times New Roman" w:hAnsi="Calibri" w:cstheme="minorHAnsi"/>
          <w:color w:val="242424"/>
          <w:szCs w:val="20"/>
          <w:lang w:eastAsia="es-ES"/>
        </w:rPr>
      </w:pPr>
      <w:r w:rsidRPr="00C41C38">
        <w:rPr>
          <w:rFonts w:ascii="Calibri" w:eastAsia="Times New Roman" w:hAnsi="Calibri" w:cstheme="minorHAnsi"/>
          <w:color w:val="0070C0"/>
          <w:szCs w:val="20"/>
          <w:lang w:eastAsia="es-ES"/>
        </w:rPr>
        <w:t>&lt;</w:t>
      </w:r>
      <w:hyperlink w:history="1">
        <w:r w:rsidRPr="00C41C38">
          <w:rPr>
            <w:rFonts w:ascii="Calibri" w:eastAsia="Times New Roman" w:hAnsi="Calibri" w:cstheme="minorHAnsi"/>
            <w:color w:val="0070C0"/>
            <w:szCs w:val="20"/>
            <w:lang w:eastAsia="es-ES"/>
          </w:rPr>
          <w:t>https://Tenant FQDN/admin/#/landing</w:t>
        </w:r>
      </w:hyperlink>
      <w:r w:rsidRPr="00C41C38">
        <w:rPr>
          <w:rFonts w:ascii="Calibri" w:eastAsia="Times New Roman" w:hAnsi="Calibri" w:cstheme="minorHAnsi"/>
          <w:color w:val="0070C0"/>
          <w:szCs w:val="20"/>
          <w:lang w:eastAsia="es-ES"/>
        </w:rPr>
        <w:t xml:space="preserve">&gt; </w:t>
      </w:r>
      <w:r w:rsidRPr="00C41C38">
        <w:rPr>
          <w:rFonts w:ascii="Calibri" w:eastAsia="Times New Roman" w:hAnsi="Calibri" w:cstheme="minorHAnsi"/>
          <w:color w:val="242424"/>
          <w:szCs w:val="20"/>
          <w:lang w:eastAsia="es-ES"/>
        </w:rPr>
        <w:t xml:space="preserve">please </w:t>
      </w:r>
      <w:r w:rsidR="00C41C38" w:rsidRPr="00C41C38">
        <w:rPr>
          <w:rFonts w:ascii="Calibri" w:eastAsia="Times New Roman" w:hAnsi="Calibri" w:cstheme="minorHAnsi"/>
          <w:color w:val="242424"/>
          <w:szCs w:val="20"/>
          <w:lang w:eastAsia="es-ES"/>
        </w:rPr>
        <w:t xml:space="preserve">mouse over Top Right Icon and click on “My Profile”. This will open the editUserProfile page where we can see the Tenant ID. </w:t>
      </w:r>
    </w:p>
    <w:p w14:paraId="02CD5AC9" w14:textId="7EA52C2B" w:rsidR="00C41C38" w:rsidRDefault="00C41C38" w:rsidP="005B0653">
      <w:pPr>
        <w:pStyle w:val="ListParagraph"/>
        <w:tabs>
          <w:tab w:val="left" w:pos="3473"/>
        </w:tabs>
        <w:ind w:left="1080"/>
      </w:pPr>
      <w:r>
        <w:rPr>
          <w:noProof/>
        </w:rPr>
        <w:drawing>
          <wp:inline distT="0" distB="0" distL="0" distR="0" wp14:anchorId="219C667C" wp14:editId="6A68E59E">
            <wp:extent cx="5490210" cy="85725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90210" cy="857250"/>
                    </a:xfrm>
                    <a:prstGeom prst="rect">
                      <a:avLst/>
                    </a:prstGeom>
                  </pic:spPr>
                </pic:pic>
              </a:graphicData>
            </a:graphic>
          </wp:inline>
        </w:drawing>
      </w:r>
    </w:p>
    <w:p w14:paraId="33822775" w14:textId="77777777" w:rsidR="005B0653" w:rsidRPr="002B4AF2" w:rsidRDefault="005B0653" w:rsidP="005B0653">
      <w:pPr>
        <w:pStyle w:val="ListParagraph"/>
        <w:tabs>
          <w:tab w:val="left" w:pos="3473"/>
        </w:tabs>
        <w:ind w:left="1080"/>
      </w:pPr>
      <w:r w:rsidRPr="002B4AF2">
        <w:t>Run below command:</w:t>
      </w:r>
    </w:p>
    <w:p w14:paraId="2330948A" w14:textId="77777777" w:rsidR="005B0653" w:rsidRPr="002B4AF2" w:rsidRDefault="005B0653" w:rsidP="005B0653">
      <w:pPr>
        <w:ind w:left="1440"/>
        <w:rPr>
          <w:b/>
          <w:bCs/>
        </w:rPr>
      </w:pPr>
      <w:bookmarkStart w:id="33" w:name="_Hlk86410944"/>
      <w:r w:rsidRPr="002B4AF2">
        <w:rPr>
          <w:b/>
          <w:bCs/>
        </w:rPr>
        <w:t xml:space="preserve">kubectl get pods -n &lt;namespace&gt; | grep deployment </w:t>
      </w:r>
    </w:p>
    <w:p w14:paraId="19BF2E3A" w14:textId="77777777" w:rsidR="005B0653" w:rsidRDefault="005B0653" w:rsidP="005B0653">
      <w:pPr>
        <w:ind w:left="1440"/>
      </w:pPr>
      <w:r>
        <w:t xml:space="preserve">This will list the deployment pods. Take the name of any </w:t>
      </w:r>
      <w:r w:rsidRPr="002B4AF2">
        <w:rPr>
          <w:b/>
          <w:bCs/>
        </w:rPr>
        <w:t>deployment-repository service</w:t>
      </w:r>
      <w:r>
        <w:t xml:space="preserve"> running and then run command:</w:t>
      </w:r>
    </w:p>
    <w:p w14:paraId="565D3478" w14:textId="5F91B703" w:rsidR="005B0653" w:rsidRPr="002B4AF2" w:rsidRDefault="005B0653" w:rsidP="005B0653">
      <w:pPr>
        <w:ind w:left="1440"/>
        <w:rPr>
          <w:b/>
          <w:bCs/>
        </w:rPr>
      </w:pPr>
      <w:r w:rsidRPr="002B4AF2">
        <w:rPr>
          <w:b/>
          <w:bCs/>
        </w:rPr>
        <w:t xml:space="preserve">kubectl describe pod </w:t>
      </w:r>
      <w:r w:rsidR="00A272C6" w:rsidRPr="00A272C6">
        <w:rPr>
          <w:b/>
          <w:bCs/>
        </w:rPr>
        <w:t>deployment-repository-service-67c84dc6cd-c78m4</w:t>
      </w:r>
      <w:r w:rsidRPr="002B4AF2">
        <w:rPr>
          <w:b/>
          <w:bCs/>
        </w:rPr>
        <w:t xml:space="preserve"> -n &lt;namespace&gt; | grep Image</w:t>
      </w:r>
      <w:bookmarkEnd w:id="33"/>
      <w:r w:rsidRPr="002B4AF2">
        <w:rPr>
          <w:b/>
          <w:bCs/>
        </w:rPr>
        <w:t xml:space="preserve"> </w:t>
      </w:r>
    </w:p>
    <w:p w14:paraId="50B2D1C9" w14:textId="73F76A06" w:rsidR="005B0653" w:rsidRDefault="005B0653" w:rsidP="005B0653">
      <w:pPr>
        <w:ind w:left="1440"/>
      </w:pPr>
      <w:r>
        <w:t>This command will list something like:</w:t>
      </w:r>
    </w:p>
    <w:p w14:paraId="75AB4FBA" w14:textId="77777777" w:rsidR="0093727B" w:rsidRDefault="0093727B" w:rsidP="005B0653">
      <w:pPr>
        <w:ind w:left="1440"/>
      </w:pPr>
    </w:p>
    <w:p w14:paraId="5E066C23" w14:textId="77777777" w:rsidR="00202BAB" w:rsidRPr="00202BAB" w:rsidRDefault="005B0653" w:rsidP="00202BAB">
      <w:pPr>
        <w:pStyle w:val="ListParagraph"/>
        <w:ind w:left="1440"/>
        <w:rPr>
          <w:i/>
          <w:iCs/>
        </w:rPr>
      </w:pPr>
      <w:r>
        <w:t xml:space="preserve">    </w:t>
      </w:r>
      <w:r w:rsidRPr="002B4AF2">
        <w:rPr>
          <w:i/>
          <w:iCs/>
        </w:rPr>
        <w:t xml:space="preserve">    </w:t>
      </w:r>
      <w:r w:rsidR="00202BAB" w:rsidRPr="00202BAB">
        <w:rPr>
          <w:i/>
          <w:iCs/>
        </w:rPr>
        <w:t>Image:          phx-epddtr-prd.bmc.com/bmc/lp0mz:deployment-repository-service-</w:t>
      </w:r>
      <w:r w:rsidR="00202BAB" w:rsidRPr="00202BAB">
        <w:rPr>
          <w:i/>
          <w:iCs/>
          <w:highlight w:val="yellow"/>
        </w:rPr>
        <w:t>2bfd0ff-9</w:t>
      </w:r>
    </w:p>
    <w:p w14:paraId="28E2CB08" w14:textId="77777777" w:rsidR="00202BAB" w:rsidRDefault="00202BAB" w:rsidP="00202BAB">
      <w:pPr>
        <w:pStyle w:val="ListParagraph"/>
        <w:ind w:left="1440"/>
        <w:rPr>
          <w:i/>
          <w:iCs/>
        </w:rPr>
      </w:pPr>
      <w:r w:rsidRPr="00202BAB">
        <w:rPr>
          <w:i/>
          <w:iCs/>
        </w:rPr>
        <w:t xml:space="preserve">    Image ID:       docker-pullable://phx-epddtr-prd.bmc.com/bmc/lp0mz@sha256:5ad071f435c4991f62ddd245a318fef891b71228a1ae7f079f9367fb8db6562b</w:t>
      </w:r>
    </w:p>
    <w:p w14:paraId="51D0E924" w14:textId="042DF212" w:rsidR="005B0653" w:rsidRPr="001C7838" w:rsidRDefault="005B0653" w:rsidP="00202BAB">
      <w:pPr>
        <w:pStyle w:val="ListParagraph"/>
        <w:ind w:left="1440"/>
        <w:rPr>
          <w:rFonts w:asciiTheme="minorHAnsi" w:hAnsiTheme="minorHAnsi" w:cstheme="minorHAnsi"/>
        </w:rPr>
      </w:pPr>
      <w:r w:rsidRPr="001C7838">
        <w:rPr>
          <w:rFonts w:asciiTheme="minorHAnsi" w:hAnsiTheme="minorHAnsi" w:cstheme="minorHAnsi"/>
        </w:rPr>
        <w:t xml:space="preserve">In the </w:t>
      </w:r>
      <w:r w:rsidR="0093727B" w:rsidRPr="001C7838">
        <w:rPr>
          <w:rFonts w:asciiTheme="minorHAnsi" w:hAnsiTheme="minorHAnsi" w:cstheme="minorHAnsi"/>
        </w:rPr>
        <w:t xml:space="preserve">first </w:t>
      </w:r>
      <w:r w:rsidRPr="001C7838">
        <w:rPr>
          <w:rFonts w:asciiTheme="minorHAnsi" w:hAnsiTheme="minorHAnsi" w:cstheme="minorHAnsi"/>
        </w:rPr>
        <w:t xml:space="preserve">line you will see a number at the end. This is the </w:t>
      </w:r>
      <w:r w:rsidRPr="001C7838">
        <w:rPr>
          <w:rFonts w:asciiTheme="minorHAnsi" w:hAnsiTheme="minorHAnsi" w:cstheme="minorHAnsi"/>
          <w:highlight w:val="yellow"/>
        </w:rPr>
        <w:t>job.container.tag</w:t>
      </w:r>
      <w:r w:rsidRPr="001C7838">
        <w:rPr>
          <w:rFonts w:asciiTheme="minorHAnsi" w:hAnsiTheme="minorHAnsi" w:cstheme="minorHAnsi"/>
        </w:rPr>
        <w:t xml:space="preserve"> value</w:t>
      </w:r>
    </w:p>
    <w:p w14:paraId="568CE6B0" w14:textId="77777777" w:rsidR="005B0653" w:rsidRDefault="005B0653" w:rsidP="005B0653">
      <w:pPr>
        <w:pStyle w:val="ListParagraph"/>
        <w:tabs>
          <w:tab w:val="left" w:pos="3473"/>
        </w:tabs>
        <w:ind w:left="1080"/>
      </w:pPr>
    </w:p>
    <w:p w14:paraId="6932CEF2" w14:textId="630D4244" w:rsidR="005B0653" w:rsidRPr="006355E3" w:rsidRDefault="005B0653" w:rsidP="005B0653">
      <w:pPr>
        <w:pStyle w:val="ListParagraph"/>
        <w:numPr>
          <w:ilvl w:val="0"/>
          <w:numId w:val="44"/>
        </w:numPr>
        <w:tabs>
          <w:tab w:val="left" w:pos="3473"/>
        </w:tabs>
        <w:autoSpaceDN/>
        <w:spacing w:after="160" w:line="259" w:lineRule="auto"/>
        <w:contextualSpacing/>
        <w:rPr>
          <w:rFonts w:ascii="Calibri" w:eastAsia="Times New Roman" w:hAnsi="Calibri"/>
          <w:color w:val="414042" w:themeColor="background1"/>
          <w:szCs w:val="20"/>
        </w:rPr>
      </w:pPr>
      <w:r w:rsidRPr="006355E3">
        <w:rPr>
          <w:rFonts w:ascii="Calibri" w:eastAsia="Times New Roman" w:hAnsi="Calibri"/>
          <w:color w:val="414042" w:themeColor="background1"/>
          <w:szCs w:val="20"/>
        </w:rPr>
        <w:lastRenderedPageBreak/>
        <w:t xml:space="preserve">The output should be </w:t>
      </w:r>
      <w:r w:rsidR="00333E73" w:rsidRPr="006355E3">
        <w:rPr>
          <w:rFonts w:ascii="Calibri" w:eastAsia="Times New Roman" w:hAnsi="Calibri"/>
          <w:color w:val="414042" w:themeColor="background1"/>
          <w:szCs w:val="20"/>
        </w:rPr>
        <w:t>like</w:t>
      </w:r>
      <w:r w:rsidRPr="006355E3">
        <w:rPr>
          <w:rFonts w:ascii="Calibri" w:eastAsia="Times New Roman" w:hAnsi="Calibri"/>
          <w:color w:val="414042" w:themeColor="background1"/>
          <w:szCs w:val="20"/>
        </w:rPr>
        <w:t>:</w:t>
      </w:r>
    </w:p>
    <w:p w14:paraId="5D3A0908" w14:textId="77777777" w:rsidR="005B0653" w:rsidRPr="006355E3" w:rsidRDefault="005B0653" w:rsidP="005B0653">
      <w:pPr>
        <w:pStyle w:val="ListParagraph"/>
        <w:rPr>
          <w:rFonts w:ascii="Calibri" w:eastAsia="Times New Roman" w:hAnsi="Calibri"/>
          <w:color w:val="414042" w:themeColor="background1"/>
          <w:szCs w:val="20"/>
        </w:rPr>
      </w:pPr>
    </w:p>
    <w:p w14:paraId="7D11ED4C" w14:textId="0407BD2F" w:rsidR="00BB3874" w:rsidRPr="00BB3874" w:rsidRDefault="005B0653" w:rsidP="00BB3874">
      <w:pPr>
        <w:pStyle w:val="ListParagraph"/>
        <w:rPr>
          <w:rFonts w:ascii="Calibri" w:eastAsia="Times New Roman" w:hAnsi="Calibri"/>
          <w:color w:val="414042" w:themeColor="background1"/>
          <w:szCs w:val="20"/>
        </w:rPr>
      </w:pPr>
      <w:r w:rsidRPr="006355E3">
        <w:rPr>
          <w:rFonts w:ascii="Calibri" w:eastAsia="Times New Roman" w:hAnsi="Calibri"/>
          <w:color w:val="414042" w:themeColor="background1"/>
          <w:szCs w:val="20"/>
        </w:rPr>
        <w:t>root@</w:t>
      </w:r>
      <w:r w:rsidR="008A1B87">
        <w:rPr>
          <w:rFonts w:ascii="Calibri" w:eastAsia="Times New Roman" w:hAnsi="Calibri"/>
          <w:color w:val="414042" w:themeColor="background1"/>
          <w:szCs w:val="20"/>
        </w:rPr>
        <w:t>xxxx</w:t>
      </w:r>
      <w:r w:rsidR="00B83D8F">
        <w:rPr>
          <w:rFonts w:ascii="Calibri" w:eastAsia="Times New Roman" w:hAnsi="Calibri"/>
          <w:color w:val="414042" w:themeColor="background1"/>
          <w:szCs w:val="20"/>
        </w:rPr>
        <w:t>#</w:t>
      </w:r>
      <w:r w:rsidRPr="006355E3">
        <w:rPr>
          <w:rFonts w:ascii="Calibri" w:eastAsia="Times New Roman" w:hAnsi="Calibri"/>
          <w:color w:val="414042" w:themeColor="background1"/>
          <w:szCs w:val="20"/>
        </w:rPr>
        <w:t xml:space="preserve"> </w:t>
      </w:r>
      <w:r w:rsidR="00BB3874" w:rsidRPr="00BB3874">
        <w:rPr>
          <w:rFonts w:ascii="Calibri" w:eastAsia="Times New Roman" w:hAnsi="Calibri"/>
          <w:color w:val="414042" w:themeColor="background1"/>
          <w:szCs w:val="20"/>
        </w:rPr>
        <w:t>helm install single-solution-import single-solution-import-</w:t>
      </w:r>
      <w:r w:rsidR="00A77D3B">
        <w:rPr>
          <w:rFonts w:ascii="Calibri" w:eastAsia="Times New Roman" w:hAnsi="Calibri"/>
          <w:color w:val="414042" w:themeColor="background1"/>
          <w:szCs w:val="20"/>
        </w:rPr>
        <w:t>578</w:t>
      </w:r>
      <w:r w:rsidR="00BB3874" w:rsidRPr="00BB3874">
        <w:rPr>
          <w:rFonts w:ascii="Calibri" w:eastAsia="Times New Roman" w:hAnsi="Calibri"/>
          <w:color w:val="414042" w:themeColor="background1"/>
          <w:szCs w:val="20"/>
        </w:rPr>
        <w:t>.tgz --set namespace=broken-dreams,registryhost=phx-epddtr-prd.bmc.com,imagePullSecrets.name=bmc-dtrhub,job.initContainers.containers.container1.registryhost=phx-epddtr-prd.bmc.com,job.initContainers.containers.container1.org=bmc/lptso,job.container.org=bmc/lptso:,job.container.tag=2fb6a1ce-392,job.volumes[0].persistentVolumeClaim.claimName=poc-broken-dreams-nfs-pvc,job.volumes[0].name=repo-volume,job.container.envMap.env.TENANT_NAME=89999057,job.container.envMap.env.REPOSITORY_NAME="monitoring-studio-10.4.00-thorium.zip",job.initContainers.enabled=false,job.volumes[1].name=gcpcert1,job.volumes[1].secret.secretName=kafka-pem,job.volumes[2].name=gcpcert2,job.volumes[2].secret.secretName=kafka-pem,job.volumes[1].secret.optional=true,job.volumes[2].secret.optional=true -n broken-</w:t>
      </w:r>
      <w:r w:rsidR="00222D6B">
        <w:rPr>
          <w:rFonts w:ascii="Calibri" w:eastAsia="Times New Roman" w:hAnsi="Calibri"/>
          <w:color w:val="414042" w:themeColor="background1"/>
          <w:szCs w:val="20"/>
        </w:rPr>
        <w:t>d</w:t>
      </w:r>
      <w:r w:rsidR="00BB3874" w:rsidRPr="00BB3874">
        <w:rPr>
          <w:rFonts w:ascii="Calibri" w:eastAsia="Times New Roman" w:hAnsi="Calibri"/>
          <w:color w:val="414042" w:themeColor="background1"/>
          <w:szCs w:val="20"/>
        </w:rPr>
        <w:t>reams</w:t>
      </w:r>
      <w:r w:rsidR="00222D6B" w:rsidRPr="00222D6B">
        <w:rPr>
          <w:rFonts w:ascii="Calibri" w:eastAsia="Times New Roman" w:hAnsi="Calibri"/>
          <w:color w:val="414042" w:themeColor="background1"/>
          <w:szCs w:val="20"/>
        </w:rPr>
        <w:t>,job.container.tag=6c6aa1bc-4,job.serviceAccount=helix-onprem-sa</w:t>
      </w:r>
    </w:p>
    <w:p w14:paraId="33C96FC6" w14:textId="77777777" w:rsidR="00BB3874" w:rsidRPr="00BB3874" w:rsidRDefault="00BB3874" w:rsidP="00BB3874">
      <w:pPr>
        <w:pStyle w:val="ListParagraph"/>
        <w:rPr>
          <w:rFonts w:ascii="Calibri" w:eastAsia="Times New Roman" w:hAnsi="Calibri"/>
          <w:color w:val="414042" w:themeColor="background1"/>
          <w:szCs w:val="20"/>
        </w:rPr>
      </w:pPr>
      <w:r w:rsidRPr="00BB3874">
        <w:rPr>
          <w:rFonts w:ascii="Calibri" w:eastAsia="Times New Roman" w:hAnsi="Calibri"/>
          <w:color w:val="414042" w:themeColor="background1"/>
          <w:szCs w:val="20"/>
        </w:rPr>
        <w:t>NAME: single-solution-import</w:t>
      </w:r>
    </w:p>
    <w:p w14:paraId="51D1DFD0" w14:textId="77777777" w:rsidR="00BB3874" w:rsidRPr="00BB3874" w:rsidRDefault="00BB3874" w:rsidP="00BB3874">
      <w:pPr>
        <w:pStyle w:val="ListParagraph"/>
        <w:rPr>
          <w:rFonts w:ascii="Calibri" w:eastAsia="Times New Roman" w:hAnsi="Calibri"/>
          <w:color w:val="414042" w:themeColor="background1"/>
          <w:szCs w:val="20"/>
        </w:rPr>
      </w:pPr>
      <w:r w:rsidRPr="00BB3874">
        <w:rPr>
          <w:rFonts w:ascii="Calibri" w:eastAsia="Times New Roman" w:hAnsi="Calibri"/>
          <w:color w:val="414042" w:themeColor="background1"/>
          <w:szCs w:val="20"/>
        </w:rPr>
        <w:t>LAST DEPLOYED: Mon May 29 03:13:14 2023</w:t>
      </w:r>
    </w:p>
    <w:p w14:paraId="7B840314" w14:textId="77777777" w:rsidR="00BB3874" w:rsidRPr="00BB3874" w:rsidRDefault="00BB3874" w:rsidP="00BB3874">
      <w:pPr>
        <w:pStyle w:val="ListParagraph"/>
        <w:rPr>
          <w:rFonts w:ascii="Calibri" w:eastAsia="Times New Roman" w:hAnsi="Calibri"/>
          <w:color w:val="414042" w:themeColor="background1"/>
          <w:szCs w:val="20"/>
        </w:rPr>
      </w:pPr>
      <w:r w:rsidRPr="00BB3874">
        <w:rPr>
          <w:rFonts w:ascii="Calibri" w:eastAsia="Times New Roman" w:hAnsi="Calibri"/>
          <w:color w:val="414042" w:themeColor="background1"/>
          <w:szCs w:val="20"/>
        </w:rPr>
        <w:t>NAMESPACE: broken-dreams</w:t>
      </w:r>
    </w:p>
    <w:p w14:paraId="12771246" w14:textId="77777777" w:rsidR="00BB3874" w:rsidRPr="00BB3874" w:rsidRDefault="00BB3874" w:rsidP="00BB3874">
      <w:pPr>
        <w:pStyle w:val="ListParagraph"/>
        <w:rPr>
          <w:rFonts w:ascii="Calibri" w:eastAsia="Times New Roman" w:hAnsi="Calibri"/>
          <w:color w:val="414042" w:themeColor="background1"/>
          <w:szCs w:val="20"/>
        </w:rPr>
      </w:pPr>
      <w:r w:rsidRPr="00BB3874">
        <w:rPr>
          <w:rFonts w:ascii="Calibri" w:eastAsia="Times New Roman" w:hAnsi="Calibri"/>
          <w:color w:val="414042" w:themeColor="background1"/>
          <w:szCs w:val="20"/>
        </w:rPr>
        <w:t>STATUS: deployed</w:t>
      </w:r>
    </w:p>
    <w:p w14:paraId="7D04D294" w14:textId="77777777" w:rsidR="00BB3874" w:rsidRPr="00BB3874" w:rsidRDefault="00BB3874" w:rsidP="00BB3874">
      <w:pPr>
        <w:pStyle w:val="ListParagraph"/>
        <w:rPr>
          <w:rFonts w:ascii="Calibri" w:eastAsia="Times New Roman" w:hAnsi="Calibri"/>
          <w:color w:val="414042" w:themeColor="background1"/>
          <w:szCs w:val="20"/>
        </w:rPr>
      </w:pPr>
      <w:r w:rsidRPr="00BB3874">
        <w:rPr>
          <w:rFonts w:ascii="Calibri" w:eastAsia="Times New Roman" w:hAnsi="Calibri"/>
          <w:color w:val="414042" w:themeColor="background1"/>
          <w:szCs w:val="20"/>
        </w:rPr>
        <w:t>REVISION: 1</w:t>
      </w:r>
    </w:p>
    <w:p w14:paraId="368AC4A3" w14:textId="1A3E1B2D" w:rsidR="00BB3874" w:rsidRDefault="00BB3874" w:rsidP="00BB3874">
      <w:pPr>
        <w:pStyle w:val="ListParagraph"/>
        <w:rPr>
          <w:rFonts w:ascii="Calibri" w:eastAsia="Times New Roman" w:hAnsi="Calibri"/>
          <w:color w:val="414042" w:themeColor="background1"/>
          <w:szCs w:val="20"/>
        </w:rPr>
      </w:pPr>
      <w:r w:rsidRPr="00BB3874">
        <w:rPr>
          <w:rFonts w:ascii="Calibri" w:eastAsia="Times New Roman" w:hAnsi="Calibri"/>
          <w:color w:val="414042" w:themeColor="background1"/>
          <w:szCs w:val="20"/>
        </w:rPr>
        <w:t>TEST SUITE: None</w:t>
      </w:r>
    </w:p>
    <w:p w14:paraId="2545CD53" w14:textId="3FF56C3B" w:rsidR="003A6630" w:rsidRDefault="003A6630" w:rsidP="003A6630">
      <w:pPr>
        <w:pStyle w:val="ListParagraph"/>
        <w:rPr>
          <w:rFonts w:ascii="Calibri" w:eastAsia="Times New Roman" w:hAnsi="Calibri"/>
          <w:color w:val="414042" w:themeColor="background1"/>
          <w:szCs w:val="20"/>
        </w:rPr>
      </w:pPr>
      <w:r w:rsidRPr="003A6630">
        <w:rPr>
          <w:rFonts w:ascii="Calibri" w:eastAsia="Times New Roman" w:hAnsi="Calibri"/>
          <w:b/>
          <w:bCs/>
          <w:color w:val="414042" w:themeColor="background1"/>
          <w:szCs w:val="20"/>
        </w:rPr>
        <w:t>Note</w:t>
      </w:r>
      <w:r>
        <w:rPr>
          <w:rFonts w:ascii="Calibri" w:eastAsia="Times New Roman" w:hAnsi="Calibri"/>
          <w:color w:val="414042" w:themeColor="background1"/>
          <w:szCs w:val="20"/>
        </w:rPr>
        <w:t xml:space="preserve">: </w:t>
      </w:r>
      <w:r w:rsidRPr="003A6630">
        <w:rPr>
          <w:rFonts w:ascii="Calibri" w:eastAsia="Times New Roman" w:hAnsi="Calibri"/>
          <w:color w:val="414042" w:themeColor="background1"/>
          <w:szCs w:val="20"/>
        </w:rPr>
        <w:t>For OpenShift Cluster</w:t>
      </w:r>
      <w:r>
        <w:rPr>
          <w:rFonts w:ascii="Calibri" w:eastAsia="Times New Roman" w:hAnsi="Calibri"/>
          <w:color w:val="414042" w:themeColor="background1"/>
          <w:szCs w:val="20"/>
        </w:rPr>
        <w:t xml:space="preserve">, please make sure to add </w:t>
      </w:r>
      <w:r w:rsidRPr="003A6630">
        <w:rPr>
          <w:rFonts w:ascii="Calibri" w:eastAsia="Times New Roman" w:hAnsi="Calibri"/>
          <w:color w:val="414042" w:themeColor="background1"/>
          <w:szCs w:val="20"/>
        </w:rPr>
        <w:t>runAsUser=1000</w:t>
      </w:r>
      <w:r w:rsidR="00A25080">
        <w:rPr>
          <w:rFonts w:ascii="Calibri" w:eastAsia="Times New Roman" w:hAnsi="Calibri"/>
          <w:color w:val="414042" w:themeColor="background1"/>
          <w:szCs w:val="20"/>
        </w:rPr>
        <w:t>670000</w:t>
      </w:r>
      <w:r w:rsidRPr="003A6630">
        <w:rPr>
          <w:rFonts w:ascii="Calibri" w:eastAsia="Times New Roman" w:hAnsi="Calibri"/>
          <w:color w:val="414042" w:themeColor="background1"/>
          <w:szCs w:val="20"/>
        </w:rPr>
        <w:t xml:space="preserve"> (OpenShift user ID)</w:t>
      </w:r>
      <w:r>
        <w:rPr>
          <w:rFonts w:ascii="Calibri" w:eastAsia="Times New Roman" w:hAnsi="Calibri"/>
          <w:color w:val="414042" w:themeColor="background1"/>
          <w:szCs w:val="20"/>
        </w:rPr>
        <w:t>, get this value from the infra.config file</w:t>
      </w:r>
      <w:r w:rsidRPr="003A6630">
        <w:rPr>
          <w:rFonts w:ascii="Calibri" w:eastAsia="Times New Roman" w:hAnsi="Calibri"/>
          <w:color w:val="414042" w:themeColor="background1"/>
          <w:szCs w:val="20"/>
        </w:rPr>
        <w:t>:</w:t>
      </w:r>
    </w:p>
    <w:p w14:paraId="43BF2B9C" w14:textId="29A62333" w:rsidR="003A6630" w:rsidRPr="003A6630" w:rsidRDefault="003A6630" w:rsidP="003A6630">
      <w:pPr>
        <w:pStyle w:val="ListParagraph"/>
        <w:rPr>
          <w:rFonts w:ascii="Calibri" w:eastAsia="Times New Roman" w:hAnsi="Calibri"/>
          <w:color w:val="414042" w:themeColor="background1"/>
          <w:szCs w:val="20"/>
        </w:rPr>
      </w:pPr>
      <w:r w:rsidRPr="003A6630">
        <w:rPr>
          <w:rFonts w:ascii="Calibri" w:eastAsia="Times New Roman" w:hAnsi="Calibri"/>
          <w:color w:val="414042" w:themeColor="background1"/>
          <w:szCs w:val="20"/>
        </w:rPr>
        <w:t>Example:</w:t>
      </w:r>
    </w:p>
    <w:p w14:paraId="5AE2222E" w14:textId="452C663A" w:rsidR="003A6630" w:rsidRDefault="003A6630" w:rsidP="003A6630">
      <w:pPr>
        <w:pStyle w:val="ListParagraph"/>
        <w:rPr>
          <w:rFonts w:ascii="Calibri" w:eastAsia="Times New Roman" w:hAnsi="Calibri"/>
          <w:color w:val="414042" w:themeColor="background1"/>
          <w:szCs w:val="20"/>
        </w:rPr>
      </w:pPr>
      <w:r w:rsidRPr="003A6630">
        <w:rPr>
          <w:rFonts w:ascii="Calibri" w:eastAsia="Times New Roman" w:hAnsi="Calibri"/>
          <w:color w:val="414042" w:themeColor="background1"/>
          <w:szCs w:val="20"/>
        </w:rPr>
        <w:t>root@xxxx# helm install single-solution-import single-solution-import-</w:t>
      </w:r>
      <w:r w:rsidR="00A77D3B">
        <w:rPr>
          <w:rFonts w:ascii="Calibri" w:eastAsia="Times New Roman" w:hAnsi="Calibri"/>
          <w:color w:val="414042" w:themeColor="background1"/>
          <w:szCs w:val="20"/>
        </w:rPr>
        <w:t>578</w:t>
      </w:r>
      <w:r w:rsidRPr="003A6630">
        <w:rPr>
          <w:rFonts w:ascii="Calibri" w:eastAsia="Times New Roman" w:hAnsi="Calibri"/>
          <w:color w:val="414042" w:themeColor="background1"/>
          <w:szCs w:val="20"/>
        </w:rPr>
        <w:t>.tgz --set namespace=broken-dreams,registryhost=phx-epddtr-prd.bmc.com,imagePullSecrets.name=bmc-dtrhub,job.initContainers.containers.container1.registryhost=phx-epddtr-prd.bmc.com,job.initContainers.containers.container1.org=bmc/lptso,job.container.org=bmc/lptso:,job.container.tag=2fb6a1ce-392,job.volumes[0].persistentVolumeClaim.claimName=poc-broken-dreams-nfs-pvc,job.volumes[0].name=repo-volume,job.container.envMap.env.TENANT_NAME=89999057,job.container.envMap.env.REPOSITORY_NAME="monitoring-studio-10.4.00-thorium.zip",job.initContainers.enabled=false,job.volumes[1].name=gcpcert1,job.volumes[1].secret.secretName=kafka-pem,job.volumes[2].name=gcpcert2,job.volumes[2].secret.secretName=kafka-pem,job.volumes[1].secret.optional=true,job.volumes[2].secret.optional=true,</w:t>
      </w:r>
      <w:r w:rsidRPr="003A6630">
        <w:rPr>
          <w:rFonts w:ascii="Calibri" w:eastAsia="Times New Roman" w:hAnsi="Calibri"/>
          <w:b/>
          <w:bCs/>
          <w:color w:val="414042" w:themeColor="background1"/>
          <w:szCs w:val="20"/>
        </w:rPr>
        <w:t xml:space="preserve">runAsUser=1000670000 </w:t>
      </w:r>
      <w:r w:rsidRPr="003A6630">
        <w:rPr>
          <w:rFonts w:ascii="Calibri" w:eastAsia="Times New Roman" w:hAnsi="Calibri"/>
          <w:color w:val="414042" w:themeColor="background1"/>
          <w:szCs w:val="20"/>
        </w:rPr>
        <w:t xml:space="preserve">-n </w:t>
      </w:r>
      <w:r w:rsidRPr="00BB3874">
        <w:rPr>
          <w:rFonts w:ascii="Calibri" w:eastAsia="Times New Roman" w:hAnsi="Calibri"/>
          <w:color w:val="414042" w:themeColor="background1"/>
          <w:szCs w:val="20"/>
        </w:rPr>
        <w:t>broken-dreams</w:t>
      </w:r>
      <w:r w:rsidR="00222D6B" w:rsidRPr="00222D6B">
        <w:rPr>
          <w:rFonts w:ascii="Calibri" w:eastAsia="Times New Roman" w:hAnsi="Calibri"/>
          <w:color w:val="414042" w:themeColor="background1"/>
          <w:szCs w:val="20"/>
        </w:rPr>
        <w:t>,job.container.tag=6c6aa1bc-4,job.serviceAccount=helix-onprem-sa</w:t>
      </w:r>
    </w:p>
    <w:p w14:paraId="78BAE1F2" w14:textId="77777777" w:rsidR="00BB3874" w:rsidRDefault="00BB3874" w:rsidP="00BB3874">
      <w:pPr>
        <w:pStyle w:val="ListParagraph"/>
        <w:rPr>
          <w:rFonts w:ascii="Calibri" w:eastAsia="Times New Roman" w:hAnsi="Calibri"/>
          <w:color w:val="414042" w:themeColor="background1"/>
          <w:szCs w:val="20"/>
        </w:rPr>
      </w:pPr>
    </w:p>
    <w:p w14:paraId="2706C902" w14:textId="536D7DD7" w:rsidR="005B0653" w:rsidRPr="006355E3" w:rsidRDefault="005B0653" w:rsidP="00BB3874">
      <w:pPr>
        <w:pStyle w:val="ListParagraph"/>
        <w:numPr>
          <w:ilvl w:val="0"/>
          <w:numId w:val="44"/>
        </w:numPr>
        <w:rPr>
          <w:rFonts w:ascii="Calibri" w:eastAsia="Times New Roman" w:hAnsi="Calibri"/>
          <w:color w:val="414042" w:themeColor="background1"/>
          <w:szCs w:val="20"/>
        </w:rPr>
      </w:pPr>
      <w:r w:rsidRPr="006355E3">
        <w:rPr>
          <w:rFonts w:ascii="Calibri" w:eastAsia="Times New Roman" w:hAnsi="Calibri"/>
          <w:color w:val="414042" w:themeColor="background1"/>
          <w:szCs w:val="20"/>
        </w:rPr>
        <w:t>We can tail the logs in the single-solution-import-job pod to check the progress of the job. First get the pod name and then get the logs:</w:t>
      </w:r>
    </w:p>
    <w:p w14:paraId="4A5A159C" w14:textId="77777777" w:rsidR="005B0653" w:rsidRPr="006355E3" w:rsidRDefault="005B0653" w:rsidP="005B0653">
      <w:pPr>
        <w:ind w:left="1080"/>
        <w:rPr>
          <w:b/>
          <w:bCs/>
        </w:rPr>
      </w:pPr>
      <w:r w:rsidRPr="006355E3">
        <w:rPr>
          <w:b/>
          <w:bCs/>
        </w:rPr>
        <w:t>kubectl get pod -n &lt;namespace&gt; | grep single</w:t>
      </w:r>
    </w:p>
    <w:p w14:paraId="7CFBF13D" w14:textId="4B7659D5" w:rsidR="005B0653" w:rsidRDefault="005B0653" w:rsidP="005B0653">
      <w:pPr>
        <w:ind w:left="1080"/>
        <w:rPr>
          <w:b/>
          <w:bCs/>
        </w:rPr>
      </w:pPr>
      <w:r w:rsidRPr="006355E3">
        <w:rPr>
          <w:b/>
          <w:bCs/>
        </w:rPr>
        <w:t>kubectl logs -f &lt;single-solution-</w:t>
      </w:r>
      <w:r w:rsidR="00994BF4">
        <w:rPr>
          <w:b/>
          <w:bCs/>
        </w:rPr>
        <w:t>pod name</w:t>
      </w:r>
      <w:r w:rsidRPr="006355E3">
        <w:rPr>
          <w:b/>
          <w:bCs/>
        </w:rPr>
        <w:t>&gt; -n &lt;namespace&gt;</w:t>
      </w:r>
    </w:p>
    <w:p w14:paraId="166112BA" w14:textId="251834F3" w:rsidR="00994BF4" w:rsidRDefault="00994BF4" w:rsidP="005B0653">
      <w:pPr>
        <w:ind w:left="1080"/>
        <w:rPr>
          <w:b/>
          <w:bCs/>
        </w:rPr>
      </w:pPr>
    </w:p>
    <w:p w14:paraId="2CB41DC7" w14:textId="006EF67D" w:rsidR="00994BF4" w:rsidRDefault="00994BF4" w:rsidP="005B0653">
      <w:pPr>
        <w:ind w:left="1080"/>
        <w:rPr>
          <w:b/>
          <w:bCs/>
        </w:rPr>
      </w:pPr>
      <w:r w:rsidRPr="00994BF4">
        <w:t>Example</w:t>
      </w:r>
      <w:r>
        <w:rPr>
          <w:b/>
          <w:bCs/>
        </w:rPr>
        <w:t xml:space="preserve">: </w:t>
      </w:r>
    </w:p>
    <w:p w14:paraId="5745DA71" w14:textId="2DDA060E" w:rsidR="00994BF4" w:rsidRDefault="00994BF4" w:rsidP="005B0653">
      <w:pPr>
        <w:ind w:left="1080"/>
        <w:rPr>
          <w:b/>
          <w:bCs/>
        </w:rPr>
      </w:pPr>
    </w:p>
    <w:p w14:paraId="20271B3C" w14:textId="480A80E3" w:rsidR="00994BF4" w:rsidRDefault="00303900" w:rsidP="005B0653">
      <w:pPr>
        <w:ind w:left="1080"/>
        <w:rPr>
          <w:b/>
          <w:bCs/>
        </w:rPr>
      </w:pPr>
      <w:r w:rsidRPr="00303900">
        <w:rPr>
          <w:rStyle w:val="ui-provider"/>
          <w:b/>
          <w:bCs/>
        </w:rPr>
        <w:t>kubectl logs -f single-solution-import-job-79mwx</w:t>
      </w:r>
      <w:r w:rsidR="00994BF4" w:rsidRPr="00994BF4">
        <w:rPr>
          <w:b/>
          <w:bCs/>
        </w:rPr>
        <w:t xml:space="preserve"> -n </w:t>
      </w:r>
      <w:r w:rsidR="00994BF4">
        <w:rPr>
          <w:b/>
          <w:bCs/>
        </w:rPr>
        <w:t>xxx</w:t>
      </w:r>
    </w:p>
    <w:p w14:paraId="6F1AE985" w14:textId="77777777" w:rsidR="006355E3" w:rsidRPr="006355E3" w:rsidRDefault="006355E3" w:rsidP="005B0653">
      <w:pPr>
        <w:ind w:left="1080"/>
        <w:rPr>
          <w:b/>
          <w:bCs/>
        </w:rPr>
      </w:pPr>
    </w:p>
    <w:p w14:paraId="68629CC1" w14:textId="767D958A" w:rsidR="005B0653" w:rsidRDefault="005B0653" w:rsidP="005B0653">
      <w:pPr>
        <w:ind w:left="720"/>
      </w:pPr>
      <w:r>
        <w:t>If there is any problem, get a copy of the log by running:</w:t>
      </w:r>
    </w:p>
    <w:p w14:paraId="4ADEC3A5" w14:textId="77777777" w:rsidR="006355E3" w:rsidRDefault="006355E3" w:rsidP="005B0653">
      <w:pPr>
        <w:ind w:left="720"/>
      </w:pPr>
    </w:p>
    <w:p w14:paraId="2A249206" w14:textId="64BDDFC9" w:rsidR="005B0653" w:rsidRPr="006355E3" w:rsidRDefault="005B0653" w:rsidP="005B0653">
      <w:pPr>
        <w:pStyle w:val="ListParagraph"/>
        <w:ind w:left="1440"/>
        <w:rPr>
          <w:rFonts w:ascii="Calibri" w:eastAsia="Times New Roman" w:hAnsi="Calibri"/>
          <w:b/>
          <w:bCs/>
          <w:color w:val="414042" w:themeColor="background1"/>
          <w:szCs w:val="20"/>
        </w:rPr>
      </w:pPr>
      <w:r w:rsidRPr="006355E3">
        <w:rPr>
          <w:rFonts w:ascii="Calibri" w:eastAsia="Times New Roman" w:hAnsi="Calibri"/>
          <w:b/>
          <w:bCs/>
          <w:color w:val="414042" w:themeColor="background1"/>
          <w:szCs w:val="20"/>
        </w:rPr>
        <w:t xml:space="preserve">kubectl logs </w:t>
      </w:r>
      <w:r w:rsidR="003E097C">
        <w:rPr>
          <w:rFonts w:ascii="Calibri" w:eastAsia="Times New Roman" w:hAnsi="Calibri"/>
          <w:b/>
          <w:bCs/>
          <w:color w:val="414042" w:themeColor="background1"/>
          <w:szCs w:val="20"/>
        </w:rPr>
        <w:t>-f &lt;</w:t>
      </w:r>
      <w:r w:rsidRPr="006355E3">
        <w:rPr>
          <w:rFonts w:ascii="Calibri" w:eastAsia="Times New Roman" w:hAnsi="Calibri"/>
          <w:b/>
          <w:bCs/>
          <w:color w:val="414042" w:themeColor="background1"/>
          <w:szCs w:val="20"/>
        </w:rPr>
        <w:t>single-solution</w:t>
      </w:r>
      <w:r w:rsidR="003E097C">
        <w:rPr>
          <w:rFonts w:ascii="Calibri" w:eastAsia="Times New Roman" w:hAnsi="Calibri"/>
          <w:b/>
          <w:bCs/>
          <w:color w:val="414042" w:themeColor="background1"/>
          <w:szCs w:val="20"/>
        </w:rPr>
        <w:t xml:space="preserve"> pod name</w:t>
      </w:r>
      <w:r w:rsidRPr="006355E3">
        <w:rPr>
          <w:rFonts w:ascii="Calibri" w:eastAsia="Times New Roman" w:hAnsi="Calibri"/>
          <w:b/>
          <w:bCs/>
          <w:color w:val="414042" w:themeColor="background1"/>
          <w:szCs w:val="20"/>
        </w:rPr>
        <w:t>&gt; -n &lt;namespace&gt; &gt; /tmp/importjob.log</w:t>
      </w:r>
    </w:p>
    <w:p w14:paraId="5802B7F6" w14:textId="2902E0E3" w:rsidR="005B0653" w:rsidRDefault="005B0653" w:rsidP="005B0653">
      <w:pPr>
        <w:pStyle w:val="ListParagraph"/>
        <w:numPr>
          <w:ilvl w:val="0"/>
          <w:numId w:val="44"/>
        </w:numPr>
        <w:autoSpaceDN/>
        <w:spacing w:after="160" w:line="259" w:lineRule="auto"/>
        <w:contextualSpacing/>
        <w:rPr>
          <w:rFonts w:ascii="Calibri" w:eastAsia="Times New Roman" w:hAnsi="Calibri"/>
          <w:color w:val="414042" w:themeColor="background1"/>
          <w:szCs w:val="20"/>
        </w:rPr>
      </w:pPr>
      <w:r w:rsidRPr="006355E3">
        <w:rPr>
          <w:rFonts w:ascii="Calibri" w:eastAsia="Times New Roman" w:hAnsi="Calibri"/>
          <w:color w:val="414042" w:themeColor="background1"/>
          <w:szCs w:val="20"/>
        </w:rPr>
        <w:t xml:space="preserve">There will be some error but after few minutes it should give the </w:t>
      </w:r>
      <w:r w:rsidRPr="00303900">
        <w:rPr>
          <w:rFonts w:ascii="Calibri" w:eastAsia="Times New Roman" w:hAnsi="Calibri"/>
          <w:color w:val="414042" w:themeColor="background1"/>
          <w:szCs w:val="20"/>
          <w:highlight w:val="yellow"/>
        </w:rPr>
        <w:t>successful</w:t>
      </w:r>
      <w:r w:rsidRPr="006355E3">
        <w:rPr>
          <w:rFonts w:ascii="Calibri" w:eastAsia="Times New Roman" w:hAnsi="Calibri"/>
          <w:color w:val="414042" w:themeColor="background1"/>
          <w:szCs w:val="20"/>
        </w:rPr>
        <w:t xml:space="preserve"> message for Single Solution Import similar</w:t>
      </w:r>
      <w:r w:rsidR="004B7CA0">
        <w:rPr>
          <w:rFonts w:ascii="Calibri" w:eastAsia="Times New Roman" w:hAnsi="Calibri"/>
          <w:color w:val="414042" w:themeColor="background1"/>
          <w:szCs w:val="20"/>
        </w:rPr>
        <w:t xml:space="preserve"> </w:t>
      </w:r>
      <w:r w:rsidRPr="006355E3">
        <w:rPr>
          <w:rFonts w:ascii="Calibri" w:eastAsia="Times New Roman" w:hAnsi="Calibri"/>
          <w:color w:val="414042" w:themeColor="background1"/>
          <w:szCs w:val="20"/>
        </w:rPr>
        <w:t>to the one below:</w:t>
      </w:r>
    </w:p>
    <w:p w14:paraId="08C388E6" w14:textId="62C2AFA4" w:rsidR="001F443C" w:rsidRDefault="001F443C" w:rsidP="001F443C">
      <w:pPr>
        <w:spacing w:after="160" w:line="259" w:lineRule="auto"/>
        <w:contextualSpacing/>
      </w:pPr>
    </w:p>
    <w:p w14:paraId="6AE4D5C6" w14:textId="77777777" w:rsidR="00303900" w:rsidRDefault="00303900" w:rsidP="00303900">
      <w:pPr>
        <w:spacing w:after="160" w:line="259" w:lineRule="auto"/>
        <w:contextualSpacing/>
      </w:pPr>
      <w:r>
        <w:t>2023-05-29 08:19:54.890 +0000 [main] [INFO ] -  com.bmc.truesight.saas.drs.deployablepackage.DeployablePackageSolutionPlatform [com.bmc.truesight.saas.drs.util.Log:info:22] - Single Solution imported successfully for Tenant - 89999057, KM - X &amp; version - 10.4.00</w:t>
      </w:r>
    </w:p>
    <w:p w14:paraId="67E9F8AD" w14:textId="77777777" w:rsidR="00303900" w:rsidRDefault="00303900" w:rsidP="00303900">
      <w:pPr>
        <w:spacing w:after="160" w:line="259" w:lineRule="auto"/>
        <w:contextualSpacing/>
      </w:pPr>
      <w:r>
        <w:t>Single Solution imported successfully for Tenant - 89999057, KM - X &amp; version - 10.4.00</w:t>
      </w:r>
    </w:p>
    <w:p w14:paraId="15F5E67B" w14:textId="77777777" w:rsidR="00303900" w:rsidRDefault="00303900" w:rsidP="00303900">
      <w:pPr>
        <w:spacing w:after="160" w:line="259" w:lineRule="auto"/>
        <w:contextualSpacing/>
      </w:pPr>
      <w:r>
        <w:t>2023-05-29 08:19:54.890 +0000 [main] [INFO ] -  com.bmc.truesight.saas.drs.service.DeploymentRepositoryServiceRequestHandler [com.bmc.truesight.saas.drs.util.Log:info:22] - Response for repository import - 200</w:t>
      </w:r>
    </w:p>
    <w:p w14:paraId="1597CA2A" w14:textId="77777777" w:rsidR="00303900" w:rsidRDefault="00303900" w:rsidP="00303900">
      <w:pPr>
        <w:spacing w:after="160" w:line="259" w:lineRule="auto"/>
        <w:contextualSpacing/>
      </w:pPr>
      <w:r>
        <w:t>2023-05-29 08:19:54.890 +0000 [main] [INFO ] -  com.bmc.truesight.saas.drs.service.DeploymentRepositoryServiceRequestHandler [com.bmc.truesight.saas.drs.util.Log:info:22] - Sending repo import success notification over Kafka - MessageType: REPO_IMPORT_NOTIFY</w:t>
      </w:r>
    </w:p>
    <w:p w14:paraId="7B3359B0" w14:textId="77777777" w:rsidR="00303900" w:rsidRDefault="00303900" w:rsidP="00303900">
      <w:pPr>
        <w:spacing w:after="160" w:line="259" w:lineRule="auto"/>
        <w:contextualSpacing/>
      </w:pPr>
      <w:r>
        <w:t>2023-05-29 08:19:54.891 +0000 [main] [INFO ] -  DeploymentAudit [com.bmc.truesight.saas.drs.scheduler.KafkaProducer:getProperties:23] - Loading kafka producer properties for gcp.</w:t>
      </w:r>
    </w:p>
    <w:p w14:paraId="7C04AA1F" w14:textId="77777777" w:rsidR="00303900" w:rsidRDefault="00303900" w:rsidP="00303900">
      <w:pPr>
        <w:spacing w:after="160" w:line="259" w:lineRule="auto"/>
        <w:contextualSpacing/>
      </w:pPr>
      <w:r>
        <w:t>2023-05-29 08:19:55.238 +0000 [main] [INFO ] -  com.bmc.truesight.saas.drs.service.DeploymentRepositoryServiceRequestHandler [com.bmc.truesight.saas.drs.util.Log:info:22] - Finished importRepository.</w:t>
      </w:r>
    </w:p>
    <w:p w14:paraId="4FA35F0A" w14:textId="59FF6AC2" w:rsidR="001F443C" w:rsidRPr="001F443C" w:rsidRDefault="00303900" w:rsidP="00303900">
      <w:pPr>
        <w:spacing w:after="160" w:line="259" w:lineRule="auto"/>
        <w:contextualSpacing/>
      </w:pPr>
      <w:r w:rsidRPr="00303900">
        <w:rPr>
          <w:highlight w:val="yellow"/>
        </w:rPr>
        <w:t>Single Solution imported successfully for Tenant</w:t>
      </w:r>
      <w:r>
        <w:t xml:space="preserve"> - 89999057, KM - X &amp; version - 10.4.00</w:t>
      </w:r>
    </w:p>
    <w:p w14:paraId="0BCEB786" w14:textId="36A7E992" w:rsidR="00EE3107" w:rsidRDefault="003E3E3B" w:rsidP="005775E3">
      <w:pPr>
        <w:pStyle w:val="Heading2"/>
      </w:pPr>
      <w:bookmarkStart w:id="34" w:name="_Toc131075143"/>
      <w:r>
        <w:t>How to check on the UI.</w:t>
      </w:r>
      <w:bookmarkEnd w:id="34"/>
      <w:r w:rsidR="00EE3107">
        <w:t xml:space="preserve"> </w:t>
      </w:r>
    </w:p>
    <w:p w14:paraId="79BE7951" w14:textId="1B4104A0" w:rsidR="00EE3107" w:rsidRDefault="00EE3107" w:rsidP="000A3997"/>
    <w:p w14:paraId="6D0E59AC" w14:textId="34CCB23C" w:rsidR="001D540C" w:rsidRDefault="003E3E3B" w:rsidP="000A3997">
      <w:pPr>
        <w:rPr>
          <w:lang w:val="en-US"/>
        </w:rPr>
      </w:pPr>
      <w:r>
        <w:rPr>
          <w:lang w:val="en-US"/>
        </w:rPr>
        <w:t xml:space="preserve">Please login to the BHOM on Premise User Console. Under Administration </w:t>
      </w:r>
      <w:r w:rsidRPr="003E3E3B">
        <w:rPr>
          <w:lang w:val="en-US"/>
        </w:rPr>
        <w:sym w:font="Wingdings" w:char="F0E0"/>
      </w:r>
      <w:r>
        <w:rPr>
          <w:lang w:val="en-US"/>
        </w:rPr>
        <w:t xml:space="preserve"> Repository you should see your additional KM / Customer KM listed. Example screenshot below. </w:t>
      </w:r>
    </w:p>
    <w:p w14:paraId="2BDE7B58" w14:textId="6F1BCAC0" w:rsidR="001D749D" w:rsidRDefault="001D749D" w:rsidP="000A3997">
      <w:pPr>
        <w:rPr>
          <w:lang w:val="en-US"/>
        </w:rPr>
      </w:pPr>
    </w:p>
    <w:p w14:paraId="183E0EC7" w14:textId="682A1EB8" w:rsidR="001D749D" w:rsidRDefault="001D749D" w:rsidP="000A3997">
      <w:pPr>
        <w:rPr>
          <w:lang w:val="en-US"/>
        </w:rPr>
      </w:pPr>
      <w:r>
        <w:rPr>
          <w:lang w:val="en-US"/>
        </w:rPr>
        <w:t>In this case imported Sentry Monitoring Studio X</w:t>
      </w:r>
    </w:p>
    <w:p w14:paraId="73A7214F" w14:textId="6DB5B8DA" w:rsidR="003E3E3B" w:rsidRDefault="003E3E3B" w:rsidP="000A3997">
      <w:pPr>
        <w:rPr>
          <w:lang w:val="en-US"/>
        </w:rPr>
      </w:pPr>
    </w:p>
    <w:p w14:paraId="3C5DE617" w14:textId="15CF5D15" w:rsidR="002D662F" w:rsidRDefault="00FC36CA" w:rsidP="001D749D">
      <w:pPr>
        <w:jc w:val="center"/>
        <w:rPr>
          <w:lang w:val="en-US"/>
        </w:rPr>
      </w:pPr>
      <w:bookmarkStart w:id="35" w:name="_Toc403661691"/>
      <w:bookmarkStart w:id="36" w:name="_Toc419027618"/>
      <w:bookmarkEnd w:id="14"/>
      <w:bookmarkEnd w:id="15"/>
      <w:bookmarkEnd w:id="16"/>
      <w:r w:rsidRPr="00FC36CA">
        <w:rPr>
          <w:noProof/>
          <w:lang w:val="en-US"/>
        </w:rPr>
        <w:lastRenderedPageBreak/>
        <w:drawing>
          <wp:inline distT="0" distB="0" distL="0" distR="0" wp14:anchorId="4F32A121" wp14:editId="0361A512">
            <wp:extent cx="5654873" cy="3314700"/>
            <wp:effectExtent l="19050" t="19050" r="22225" b="190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58356" cy="3316742"/>
                    </a:xfrm>
                    <a:prstGeom prst="rect">
                      <a:avLst/>
                    </a:prstGeom>
                    <a:ln>
                      <a:solidFill>
                        <a:schemeClr val="bg1"/>
                      </a:solidFill>
                    </a:ln>
                  </pic:spPr>
                </pic:pic>
              </a:graphicData>
            </a:graphic>
          </wp:inline>
        </w:drawing>
      </w:r>
    </w:p>
    <w:p w14:paraId="5E13A54E" w14:textId="77777777" w:rsidR="002D662F" w:rsidRDefault="002D662F">
      <w:pPr>
        <w:rPr>
          <w:lang w:val="en-US"/>
        </w:rPr>
      </w:pPr>
      <w:r>
        <w:rPr>
          <w:lang w:val="en-US"/>
        </w:rPr>
        <w:br w:type="page"/>
      </w:r>
    </w:p>
    <w:p w14:paraId="4B3C8DCB" w14:textId="77777777" w:rsidR="005775E3" w:rsidRDefault="005775E3" w:rsidP="00C56E80">
      <w:pPr>
        <w:rPr>
          <w:lang w:val="en-US"/>
        </w:rPr>
      </w:pPr>
    </w:p>
    <w:p w14:paraId="2095AC68" w14:textId="77777777" w:rsidR="00181B9E" w:rsidRDefault="00181B9E" w:rsidP="00C56E80">
      <w:pPr>
        <w:rPr>
          <w:lang w:val="en-US"/>
        </w:rPr>
      </w:pPr>
    </w:p>
    <w:p w14:paraId="10CD257D" w14:textId="77777777" w:rsidR="00181B9E" w:rsidRDefault="00181B9E" w:rsidP="00C56E80">
      <w:pPr>
        <w:rPr>
          <w:lang w:val="en-US"/>
        </w:rPr>
      </w:pPr>
    </w:p>
    <w:p w14:paraId="607077B6" w14:textId="77777777" w:rsidR="00181B9E" w:rsidRDefault="00181B9E" w:rsidP="00C56E80">
      <w:pPr>
        <w:rPr>
          <w:lang w:val="en-US"/>
        </w:rPr>
      </w:pPr>
    </w:p>
    <w:p w14:paraId="7B2A6543" w14:textId="77777777" w:rsidR="00181B9E" w:rsidRDefault="00181B9E" w:rsidP="00C56E80">
      <w:pPr>
        <w:rPr>
          <w:lang w:val="en-US"/>
        </w:rPr>
      </w:pPr>
    </w:p>
    <w:p w14:paraId="37ABCE47" w14:textId="77777777" w:rsidR="00181B9E" w:rsidRDefault="00181B9E" w:rsidP="00C56E80">
      <w:pPr>
        <w:rPr>
          <w:lang w:val="en-US"/>
        </w:rPr>
      </w:pPr>
    </w:p>
    <w:p w14:paraId="2EB1D9F7" w14:textId="77777777" w:rsidR="00181B9E" w:rsidRDefault="00181B9E" w:rsidP="00C56E80">
      <w:pPr>
        <w:rPr>
          <w:lang w:val="en-US"/>
        </w:rPr>
      </w:pPr>
    </w:p>
    <w:p w14:paraId="3D45E67C" w14:textId="77777777" w:rsidR="00181B9E" w:rsidRDefault="00181B9E" w:rsidP="00C56E80">
      <w:pPr>
        <w:rPr>
          <w:lang w:val="en-US"/>
        </w:rPr>
      </w:pPr>
    </w:p>
    <w:p w14:paraId="6ED176D4" w14:textId="77777777" w:rsidR="00181B9E" w:rsidRDefault="00181B9E" w:rsidP="00C56E80">
      <w:pPr>
        <w:rPr>
          <w:lang w:val="en-US"/>
        </w:rPr>
      </w:pPr>
    </w:p>
    <w:p w14:paraId="4B6D63AA" w14:textId="77777777" w:rsidR="00181B9E" w:rsidRDefault="00181B9E" w:rsidP="00C56E80">
      <w:pPr>
        <w:rPr>
          <w:lang w:val="en-US"/>
        </w:rPr>
      </w:pPr>
    </w:p>
    <w:p w14:paraId="03413FE4" w14:textId="77777777" w:rsidR="00181B9E" w:rsidRDefault="00181B9E" w:rsidP="00C56E80">
      <w:pPr>
        <w:rPr>
          <w:lang w:val="en-US"/>
        </w:rPr>
      </w:pPr>
    </w:p>
    <w:p w14:paraId="2C630CE8" w14:textId="77777777" w:rsidR="00181B9E" w:rsidRDefault="00181B9E" w:rsidP="00C56E80">
      <w:pPr>
        <w:rPr>
          <w:lang w:val="en-US"/>
        </w:rPr>
      </w:pPr>
    </w:p>
    <w:p w14:paraId="77DD26AD" w14:textId="77777777" w:rsidR="00181B9E" w:rsidRDefault="00181B9E" w:rsidP="00C56E80">
      <w:pPr>
        <w:rPr>
          <w:lang w:val="en-US"/>
        </w:rPr>
      </w:pPr>
    </w:p>
    <w:p w14:paraId="795147A4" w14:textId="77777777" w:rsidR="00181B9E" w:rsidRDefault="00181B9E" w:rsidP="00C56E80">
      <w:pPr>
        <w:rPr>
          <w:lang w:val="en-US"/>
        </w:rPr>
      </w:pPr>
    </w:p>
    <w:p w14:paraId="4677750F" w14:textId="77777777" w:rsidR="00181B9E" w:rsidRDefault="00181B9E" w:rsidP="00C56E80">
      <w:pPr>
        <w:rPr>
          <w:lang w:val="en-US"/>
        </w:rPr>
      </w:pPr>
    </w:p>
    <w:p w14:paraId="7DAC7818" w14:textId="77777777" w:rsidR="00181B9E" w:rsidRDefault="00181B9E" w:rsidP="00C56E80">
      <w:pPr>
        <w:rPr>
          <w:lang w:val="en-US"/>
        </w:rPr>
      </w:pPr>
    </w:p>
    <w:p w14:paraId="6F7EE2D7" w14:textId="77777777" w:rsidR="00181B9E" w:rsidRDefault="00181B9E" w:rsidP="00C56E80">
      <w:pPr>
        <w:rPr>
          <w:lang w:val="en-US"/>
        </w:rPr>
      </w:pPr>
    </w:p>
    <w:p w14:paraId="0618D4D5" w14:textId="77777777" w:rsidR="00181B9E" w:rsidRDefault="00181B9E" w:rsidP="00C56E80">
      <w:pPr>
        <w:rPr>
          <w:lang w:val="en-US"/>
        </w:rPr>
      </w:pPr>
    </w:p>
    <w:p w14:paraId="64077B29" w14:textId="77777777" w:rsidR="00181B9E" w:rsidRDefault="00181B9E" w:rsidP="00C56E80">
      <w:pPr>
        <w:rPr>
          <w:lang w:val="en-US"/>
        </w:rPr>
      </w:pPr>
    </w:p>
    <w:p w14:paraId="18FE9097" w14:textId="77777777" w:rsidR="00181B9E" w:rsidRDefault="00181B9E" w:rsidP="00C56E80">
      <w:pPr>
        <w:rPr>
          <w:lang w:val="en-US"/>
        </w:rPr>
      </w:pPr>
    </w:p>
    <w:p w14:paraId="35540587" w14:textId="77777777" w:rsidR="00181B9E" w:rsidRDefault="00181B9E" w:rsidP="00C56E80">
      <w:pPr>
        <w:rPr>
          <w:lang w:val="en-US"/>
        </w:rPr>
      </w:pPr>
    </w:p>
    <w:p w14:paraId="7DBA8477" w14:textId="77777777" w:rsidR="00181B9E" w:rsidRDefault="00181B9E" w:rsidP="00C56E80">
      <w:pPr>
        <w:rPr>
          <w:lang w:val="en-US"/>
        </w:rPr>
      </w:pPr>
    </w:p>
    <w:p w14:paraId="6DC390DD" w14:textId="77777777" w:rsidR="00181B9E" w:rsidRDefault="00181B9E" w:rsidP="00C56E80">
      <w:pPr>
        <w:rPr>
          <w:lang w:val="en-US"/>
        </w:rPr>
      </w:pPr>
    </w:p>
    <w:p w14:paraId="52D4874B" w14:textId="77777777" w:rsidR="00181B9E" w:rsidRDefault="00181B9E" w:rsidP="00C56E80">
      <w:pPr>
        <w:rPr>
          <w:lang w:val="en-US"/>
        </w:rPr>
      </w:pPr>
    </w:p>
    <w:p w14:paraId="33418673" w14:textId="77777777" w:rsidR="00181B9E" w:rsidRDefault="00181B9E" w:rsidP="00C56E80">
      <w:pPr>
        <w:rPr>
          <w:lang w:val="en-US"/>
        </w:rPr>
      </w:pPr>
    </w:p>
    <w:p w14:paraId="00CA8187" w14:textId="77777777" w:rsidR="00181B9E" w:rsidRDefault="00181B9E" w:rsidP="00C56E80">
      <w:pPr>
        <w:rPr>
          <w:lang w:val="en-US"/>
        </w:rPr>
      </w:pPr>
    </w:p>
    <w:p w14:paraId="3925F94D" w14:textId="77777777" w:rsidR="00181B9E" w:rsidRDefault="00181B9E" w:rsidP="00C56E80">
      <w:pPr>
        <w:rPr>
          <w:lang w:val="en-US"/>
        </w:rPr>
      </w:pPr>
    </w:p>
    <w:p w14:paraId="3DDB9234" w14:textId="77777777" w:rsidR="00181B9E" w:rsidRDefault="00181B9E" w:rsidP="00C56E80">
      <w:pPr>
        <w:rPr>
          <w:lang w:val="en-US"/>
        </w:rPr>
      </w:pPr>
    </w:p>
    <w:p w14:paraId="1C7AD5B6" w14:textId="77777777" w:rsidR="00181B9E" w:rsidRDefault="00181B9E" w:rsidP="00C56E80">
      <w:pPr>
        <w:rPr>
          <w:lang w:val="en-US"/>
        </w:rPr>
      </w:pPr>
    </w:p>
    <w:p w14:paraId="5E3D2BCB" w14:textId="77777777" w:rsidR="00181B9E" w:rsidRDefault="00181B9E" w:rsidP="00C56E80">
      <w:pPr>
        <w:rPr>
          <w:lang w:val="en-US"/>
        </w:rPr>
      </w:pPr>
    </w:p>
    <w:p w14:paraId="26208F27" w14:textId="77777777" w:rsidR="00181B9E" w:rsidRDefault="00181B9E" w:rsidP="00C56E80">
      <w:pPr>
        <w:rPr>
          <w:lang w:val="en-US"/>
        </w:rPr>
      </w:pPr>
    </w:p>
    <w:p w14:paraId="5D3F7F3F" w14:textId="77777777" w:rsidR="00181B9E" w:rsidRDefault="00181B9E" w:rsidP="00C56E80">
      <w:pPr>
        <w:rPr>
          <w:lang w:val="en-US"/>
        </w:rPr>
      </w:pPr>
    </w:p>
    <w:p w14:paraId="1E14199E" w14:textId="77777777" w:rsidR="00181B9E" w:rsidRDefault="00181B9E" w:rsidP="00C56E80">
      <w:pPr>
        <w:rPr>
          <w:lang w:val="en-US"/>
        </w:rPr>
      </w:pPr>
    </w:p>
    <w:p w14:paraId="7C517C78" w14:textId="77777777" w:rsidR="00181B9E" w:rsidRDefault="00181B9E" w:rsidP="00C56E80">
      <w:pPr>
        <w:rPr>
          <w:lang w:val="en-US"/>
        </w:rPr>
      </w:pPr>
    </w:p>
    <w:p w14:paraId="57E16718" w14:textId="77777777" w:rsidR="00181B9E" w:rsidRDefault="00181B9E" w:rsidP="00C56E80">
      <w:pPr>
        <w:rPr>
          <w:lang w:val="en-US"/>
        </w:rPr>
      </w:pPr>
    </w:p>
    <w:p w14:paraId="2736F8A5" w14:textId="77777777" w:rsidR="00181B9E" w:rsidRPr="00642718" w:rsidRDefault="00181B9E" w:rsidP="00C56E80">
      <w:pPr>
        <w:rPr>
          <w:lang w:val="en-US"/>
        </w:rPr>
      </w:pPr>
    </w:p>
    <w:p w14:paraId="0FDBC99D" w14:textId="7DD234B8" w:rsidR="005775E3" w:rsidRDefault="005775E3" w:rsidP="00C56E80"/>
    <w:p w14:paraId="2EF873B4" w14:textId="77777777" w:rsidR="005775E3" w:rsidRDefault="005775E3" w:rsidP="00C56E80"/>
    <w:p w14:paraId="61DECC9F" w14:textId="0D86479B" w:rsidR="005775E3" w:rsidRDefault="005775E3" w:rsidP="00C56E80"/>
    <w:p w14:paraId="626C1476" w14:textId="77777777" w:rsidR="005775E3" w:rsidRPr="00D84358" w:rsidRDefault="005775E3" w:rsidP="005775E3">
      <w:pPr>
        <w:pStyle w:val="Boilerplate"/>
        <w:spacing w:after="0"/>
        <w:rPr>
          <w:color w:val="414042" w:themeColor="background1"/>
        </w:rPr>
      </w:pPr>
      <w:r w:rsidRPr="00D84358">
        <w:rPr>
          <w:color w:val="414042" w:themeColor="background1"/>
        </w:rPr>
        <w:t>BMC delivers software solutions that help IT transform digital enterprises for the ultimate competitive business advantage. We have worked with thousands of leading companies to create and deliver powerful IT management services. From mainframe to cloud to mobile, we pair high-speed digital innovation with robust IT industrialization—allowing our customers to provide amazing user experiences with optimized IT performance, cost, compliance, and productivity. We believe that technology is the heart of every business, and that IT drives business to the digital age.</w:t>
      </w:r>
    </w:p>
    <w:p w14:paraId="6759E55B" w14:textId="77777777" w:rsidR="005775E3" w:rsidRPr="00B403E2" w:rsidRDefault="005775E3" w:rsidP="005775E3">
      <w:pPr>
        <w:pStyle w:val="Boilerplate"/>
        <w:spacing w:before="120" w:after="0"/>
        <w:rPr>
          <w:b/>
          <w:color w:val="FE5000"/>
        </w:rPr>
      </w:pPr>
      <w:r>
        <w:rPr>
          <w:b/>
          <w:color w:val="FE5000"/>
        </w:rPr>
        <w:t xml:space="preserve">BMC – </w:t>
      </w:r>
      <w:r w:rsidRPr="00B403E2">
        <w:rPr>
          <w:b/>
          <w:color w:val="FE5000"/>
        </w:rPr>
        <w:t>Bring IT to Life</w:t>
      </w:r>
      <w:r>
        <w:rPr>
          <w:b/>
          <w:color w:val="FE5000"/>
        </w:rPr>
        <w:t>.</w:t>
      </w:r>
    </w:p>
    <w:bookmarkEnd w:id="35"/>
    <w:bookmarkEnd w:id="36"/>
    <w:p w14:paraId="241A2792" w14:textId="77777777" w:rsidR="005775E3" w:rsidRDefault="005775E3" w:rsidP="00C56E80"/>
    <w:sectPr w:rsidR="005775E3" w:rsidSect="00276A22">
      <w:headerReference w:type="even" r:id="rId23"/>
      <w:headerReference w:type="default" r:id="rId24"/>
      <w:footerReference w:type="default" r:id="rId25"/>
      <w:headerReference w:type="first" r:id="rId26"/>
      <w:pgSz w:w="12240" w:h="15840" w:code="1"/>
      <w:pgMar w:top="2049" w:right="1797" w:bottom="1440" w:left="1797" w:header="964" w:footer="632"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D8A914" w14:textId="77777777" w:rsidR="001E7FAC" w:rsidRDefault="001E7FAC">
      <w:r>
        <w:separator/>
      </w:r>
    </w:p>
  </w:endnote>
  <w:endnote w:type="continuationSeparator" w:id="0">
    <w:p w14:paraId="2B092896" w14:textId="77777777" w:rsidR="001E7FAC" w:rsidRDefault="001E7FAC">
      <w:r>
        <w:continuationSeparator/>
      </w:r>
    </w:p>
  </w:endnote>
  <w:endnote w:type="continuationNotice" w:id="1">
    <w:p w14:paraId="1573B05A" w14:textId="77777777" w:rsidR="001E7FAC" w:rsidRDefault="001E7FA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Arial Narrow">
    <w:panose1 w:val="020B0606020202030204"/>
    <w:charset w:val="00"/>
    <w:family w:val="swiss"/>
    <w:pitch w:val="variable"/>
    <w:sig w:usb0="00000287" w:usb1="00000800" w:usb2="00000000" w:usb3="00000000" w:csb0="000000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Sentinel Book">
    <w:charset w:val="00"/>
    <w:family w:val="modern"/>
    <w:pitch w:val="variable"/>
    <w:sig w:usb0="00000003" w:usb1="00000000" w:usb2="00000000" w:usb3="00000000" w:csb0="00000001"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E128B3" w14:textId="77777777" w:rsidR="00ED2B27" w:rsidRDefault="00ED2B27" w:rsidP="00F637D7">
    <w:pPr>
      <w:pStyle w:val="Footer"/>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14:paraId="11E31613" w14:textId="77777777" w:rsidR="00ED2B27" w:rsidRDefault="00ED2B27">
    <w:pPr>
      <w:ind w:left="-108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0D165" w14:textId="77777777" w:rsidR="00257B6C" w:rsidRDefault="00257B6C">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453359" w14:textId="77777777" w:rsidR="00257B6C" w:rsidRDefault="00257B6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B96638" w14:textId="18E57F03" w:rsidR="00ED2B27" w:rsidRPr="00BE1BEC" w:rsidRDefault="002D662F" w:rsidP="003825E0">
    <w:pPr>
      <w:pStyle w:val="Footer"/>
    </w:pPr>
    <w:r>
      <w:rPr>
        <w:noProof/>
        <w:lang w:eastAsia="en-GB"/>
      </w:rPr>
      <mc:AlternateContent>
        <mc:Choice Requires="wps">
          <w:drawing>
            <wp:anchor distT="0" distB="0" distL="114300" distR="114300" simplePos="0" relativeHeight="251659776" behindDoc="0" locked="0" layoutInCell="1" allowOverlap="1" wp14:anchorId="09CDB440" wp14:editId="07E6C38E">
              <wp:simplePos x="0" y="0"/>
              <wp:positionH relativeFrom="page">
                <wp:align>left</wp:align>
              </wp:positionH>
              <wp:positionV relativeFrom="page">
                <wp:posOffset>9591675</wp:posOffset>
              </wp:positionV>
              <wp:extent cx="1401445" cy="247650"/>
              <wp:effectExtent l="0" t="0" r="8255" b="0"/>
              <wp:wrapNone/>
              <wp:docPr id="2"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401445" cy="247650"/>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33526C"/>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1730337D" w14:textId="204A4B05" w:rsidR="002D662F" w:rsidRPr="00F637D7" w:rsidRDefault="002D662F" w:rsidP="002D662F">
                          <w:pPr>
                            <w:pStyle w:val="Footer"/>
                          </w:pPr>
                          <w:r>
                            <w:rPr>
                              <w:rStyle w:val="PageNumber"/>
                            </w:rPr>
                            <w:t>Ver</w:t>
                          </w:r>
                          <w:r w:rsidR="007D3314">
                            <w:rPr>
                              <w:rStyle w:val="PageNumber"/>
                            </w:rPr>
                            <w:t xml:space="preserve">sion </w:t>
                          </w:r>
                          <w:r w:rsidR="00673131">
                            <w:rPr>
                              <w:rStyle w:val="PageNumber"/>
                            </w:rPr>
                            <w:t>1.0</w:t>
                          </w:r>
                          <w:r w:rsidR="007D3314">
                            <w:rPr>
                              <w:rStyle w:val="PageNumber"/>
                            </w:rPr>
                            <w:t xml:space="preserve"> </w:t>
                          </w: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w14:anchorId="09CDB440" id="_x0000_t202" coordsize="21600,21600" o:spt="202" path="m,l,21600r21600,l21600,xe">
              <v:stroke joinstyle="miter"/>
              <v:path gradientshapeok="t" o:connecttype="rect"/>
            </v:shapetype>
            <v:shape id="Text Box 112" o:spid="_x0000_s1030" type="#_x0000_t202" style="position:absolute;left:0;text-align:left;margin-left:0;margin-top:755.25pt;width:110.35pt;height:19.5pt;z-index:251659776;visibility:visible;mso-wrap-style:square;mso-width-percent:0;mso-height-percent:0;mso-wrap-distance-left:9pt;mso-wrap-distance-top:0;mso-wrap-distance-right:9pt;mso-wrap-distance-bottom:0;mso-position-horizontal:left;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" filled="f" stroked="f">
              <v:textbox inset=",,0">
                <w:txbxContent>
                  <w:p w14:paraId="1730337D" w14:textId="204A4B05" w:rsidR="002D662F" w:rsidRPr="00F637D7" w:rsidRDefault="002D662F" w:rsidP="002D662F">
                    <w:pPr>
                      <w:pStyle w:val="Footer"/>
                    </w:pPr>
                    <w:r>
                      <w:rPr>
                        <w:rStyle w:val="PageNumber"/>
                      </w:rPr>
                      <w:t>Ver</w:t>
                    </w:r>
                    <w:r w:rsidR="007D3314">
                      <w:rPr>
                        <w:rStyle w:val="PageNumber"/>
                      </w:rPr>
                      <w:t xml:space="preserve">sion </w:t>
                    </w:r>
                    <w:r w:rsidR="00673131">
                      <w:rPr>
                        <w:rStyle w:val="PageNumber"/>
                      </w:rPr>
                      <w:t>1.0</w:t>
                    </w:r>
                    <w:r w:rsidR="007D3314">
                      <w:rPr>
                        <w:rStyle w:val="PageNumber"/>
                      </w:rPr>
                      <w:t xml:space="preserve"> </w:t>
                    </w:r>
                  </w:p>
                </w:txbxContent>
              </v:textbox>
              <w10:wrap anchorx="page" anchory="page"/>
            </v:shape>
          </w:pict>
        </mc:Fallback>
      </mc:AlternateContent>
    </w:r>
    <w:r>
      <w:rPr>
        <w:noProof/>
        <w:lang w:eastAsia="en-GB"/>
      </w:rPr>
      <mc:AlternateContent>
        <mc:Choice Requires="wps">
          <w:drawing>
            <wp:anchor distT="0" distB="0" distL="114300" distR="114300" simplePos="0" relativeHeight="251654656" behindDoc="0" locked="0" layoutInCell="1" allowOverlap="1" wp14:anchorId="72F95A09" wp14:editId="507BA7B2">
              <wp:simplePos x="0" y="0"/>
              <wp:positionH relativeFrom="page">
                <wp:posOffset>3453765</wp:posOffset>
              </wp:positionH>
              <wp:positionV relativeFrom="page">
                <wp:posOffset>9525000</wp:posOffset>
              </wp:positionV>
              <wp:extent cx="2291715" cy="194945"/>
              <wp:effectExtent l="0" t="0" r="0" b="0"/>
              <wp:wrapNone/>
              <wp:docPr id="15" name="Text Box 11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291715" cy="194945"/>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33526C"/>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34E7BADF" w14:textId="206ADE4E" w:rsidR="00ED2B27" w:rsidRPr="00F637D7" w:rsidRDefault="00ED2B27" w:rsidP="003825E0">
                          <w:pPr>
                            <w:pStyle w:val="FooterLeft"/>
                            <w:rPr>
                              <w:rStyle w:val="PageNumber"/>
                            </w:rPr>
                          </w:pPr>
                          <w:r w:rsidRPr="00F637D7">
                            <w:rPr>
                              <w:rStyle w:val="PageNumber"/>
                            </w:rPr>
                            <w:t xml:space="preserve">PAGE </w:t>
                          </w:r>
                          <w:r w:rsidRPr="00F637D7">
                            <w:rPr>
                              <w:rStyle w:val="PageNumber"/>
                            </w:rPr>
                            <w:fldChar w:fldCharType="begin"/>
                          </w:r>
                          <w:r w:rsidRPr="00F637D7">
                            <w:rPr>
                              <w:rStyle w:val="PageNumber"/>
                            </w:rPr>
                            <w:instrText xml:space="preserve">PAGE  </w:instrText>
                          </w:r>
                          <w:r w:rsidRPr="00F637D7">
                            <w:rPr>
                              <w:rStyle w:val="PageNumber"/>
                            </w:rPr>
                            <w:fldChar w:fldCharType="separate"/>
                          </w:r>
                          <w:r>
                            <w:rPr>
                              <w:rStyle w:val="PageNumber"/>
                              <w:noProof/>
                            </w:rPr>
                            <w:t>2</w:t>
                          </w:r>
                          <w:r w:rsidRPr="00F637D7">
                            <w:rPr>
                              <w:rStyle w:val="PageNumber"/>
                            </w:rPr>
                            <w:fldChar w:fldCharType="end"/>
                          </w:r>
                          <w:r w:rsidRPr="00F637D7">
                            <w:rPr>
                              <w:rStyle w:val="PageNumber"/>
                            </w:rPr>
                            <w:t xml:space="preserve"> of </w:t>
                          </w:r>
                          <w:fldSimple w:instr=" NUMPAGES   \* MERGEFORMAT ">
                            <w:r w:rsidRPr="00C07DA3">
                              <w:rPr>
                                <w:rStyle w:val="PageNumber"/>
                                <w:noProof/>
                              </w:rPr>
                              <w:t>31</w:t>
                            </w:r>
                          </w:fldSimple>
                        </w:p>
                      </w:txbxContent>
                    </wps:txbx>
                    <wps:bodyPr rot="0" vert="horz" wrap="square" lIns="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2F95A09" id="Text Box 111" o:spid="_x0000_s1031" type="#_x0000_t202" style="position:absolute;left:0;text-align:left;margin-left:271.95pt;margin-top:750pt;width:180.45pt;height:15.35pt;z-index:25165465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" filled="f" stroked="f">
              <v:textbox inset="0">
                <w:txbxContent>
                  <w:p w14:paraId="34E7BADF" w14:textId="206ADE4E" w:rsidR="00ED2B27" w:rsidRPr="00F637D7" w:rsidRDefault="00ED2B27" w:rsidP="003825E0">
                    <w:pPr>
                      <w:pStyle w:val="FooterLeft"/>
                      <w:rPr>
                        <w:rStyle w:val="PageNumber"/>
                      </w:rPr>
                    </w:pPr>
                    <w:r w:rsidRPr="00F637D7">
                      <w:rPr>
                        <w:rStyle w:val="PageNumber"/>
                      </w:rPr>
                      <w:t xml:space="preserve">PAGE </w:t>
                    </w:r>
                    <w:r w:rsidRPr="00F637D7">
                      <w:rPr>
                        <w:rStyle w:val="PageNumber"/>
                      </w:rPr>
                      <w:fldChar w:fldCharType="begin"/>
                    </w:r>
                    <w:r w:rsidRPr="00F637D7">
                      <w:rPr>
                        <w:rStyle w:val="PageNumber"/>
                      </w:rPr>
                      <w:instrText xml:space="preserve">PAGE  </w:instrText>
                    </w:r>
                    <w:r w:rsidRPr="00F637D7">
                      <w:rPr>
                        <w:rStyle w:val="PageNumber"/>
                      </w:rPr>
                      <w:fldChar w:fldCharType="separate"/>
                    </w:r>
                    <w:r>
                      <w:rPr>
                        <w:rStyle w:val="PageNumber"/>
                        <w:noProof/>
                      </w:rPr>
                      <w:t>2</w:t>
                    </w:r>
                    <w:r w:rsidRPr="00F637D7">
                      <w:rPr>
                        <w:rStyle w:val="PageNumber"/>
                      </w:rPr>
                      <w:fldChar w:fldCharType="end"/>
                    </w:r>
                    <w:r w:rsidRPr="00F637D7">
                      <w:rPr>
                        <w:rStyle w:val="PageNumber"/>
                      </w:rPr>
                      <w:t xml:space="preserve"> of </w:t>
                    </w:r>
                    <w:fldSimple w:instr=" NUMPAGES   \* MERGEFORMAT ">
                      <w:r w:rsidRPr="00C07DA3">
                        <w:rPr>
                          <w:rStyle w:val="PageNumber"/>
                          <w:noProof/>
                        </w:rPr>
                        <w:t>31</w:t>
                      </w:r>
                    </w:fldSimple>
                  </w:p>
                </w:txbxContent>
              </v:textbox>
              <w10:wrap anchorx="page" anchory="page"/>
            </v:shape>
          </w:pict>
        </mc:Fallback>
      </mc:AlternateContent>
    </w:r>
    <w:r w:rsidR="00ED2B27">
      <w:rPr>
        <w:noProof/>
        <w:lang w:eastAsia="en-GB"/>
      </w:rPr>
      <mc:AlternateContent>
        <mc:Choice Requires="wps">
          <w:drawing>
            <wp:anchor distT="0" distB="0" distL="114300" distR="114300" simplePos="0" relativeHeight="251656704" behindDoc="0" locked="0" layoutInCell="1" allowOverlap="1" wp14:anchorId="3A0E5EDB" wp14:editId="5D2F6BB3">
              <wp:simplePos x="0" y="0"/>
              <wp:positionH relativeFrom="page">
                <wp:posOffset>702310</wp:posOffset>
              </wp:positionH>
              <wp:positionV relativeFrom="page">
                <wp:posOffset>9340850</wp:posOffset>
              </wp:positionV>
              <wp:extent cx="6379845" cy="0"/>
              <wp:effectExtent l="0" t="0" r="20955" b="19050"/>
              <wp:wrapNone/>
              <wp:docPr id="11" name="Line 11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845" cy="0"/>
                      </a:xfrm>
                      <a:prstGeom prst="line">
                        <a:avLst/>
                      </a:prstGeom>
                      <a:noFill/>
                      <a:ln w="9525">
                        <a:solidFill>
                          <a:schemeClr val="bg1"/>
                        </a:solidFill>
                        <a:prstDash val="solid"/>
                        <a:round/>
                        <a:headEnd/>
                        <a:tailEnd/>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B8C8787" id="Line 116" o:spid="_x0000_s1026" style="position:absolute;z-index:251657216;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3pt,735.5pt" to="557.65pt,7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" strokecolor="#414042 [3212]">
              <w10:wrap anchorx="page" anchory="page"/>
            </v:line>
          </w:pict>
        </mc:Fallback>
      </mc:AlternateContent>
    </w:r>
    <w:r w:rsidR="00ED2B27">
      <w:rPr>
        <w:noProof/>
        <w:lang w:eastAsia="en-GB"/>
      </w:rPr>
      <mc:AlternateContent>
        <mc:Choice Requires="wps">
          <w:drawing>
            <wp:anchor distT="0" distB="0" distL="114300" distR="114300" simplePos="0" relativeHeight="251655680" behindDoc="0" locked="0" layoutInCell="1" allowOverlap="1" wp14:anchorId="12842198" wp14:editId="43D39BC9">
              <wp:simplePos x="0" y="0"/>
              <wp:positionH relativeFrom="page">
                <wp:posOffset>4994910</wp:posOffset>
              </wp:positionH>
              <wp:positionV relativeFrom="page">
                <wp:posOffset>9544050</wp:posOffset>
              </wp:positionV>
              <wp:extent cx="2064385" cy="194945"/>
              <wp:effectExtent l="3810" t="0" r="0" b="0"/>
              <wp:wrapNone/>
              <wp:docPr id="14" name="Text Box 11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64385" cy="194945"/>
                      </a:xfrm>
                      <a:prstGeom prst="rect">
                        <a:avLst/>
                      </a:prstGeom>
                      <a:noFill/>
                      <a:ln>
                        <a:noFill/>
                      </a:ln>
                      <a:extLst>
                        <a:ext uri="{909E8E84-426E-40dd-AFC4-6F175D3DCCD1}">
                          <a14:hiddenFill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33526C"/>
                            </a:solidFill>
                          </a14:hiddenFill>
                        </a:ext>
                        <a:ext uri="{91240B29-F687-4f45-9708-019B960494DF}">
                          <a14:hiddenLin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6CA58F5F" w14:textId="351091E6" w:rsidR="00ED2B27" w:rsidRPr="00F637D7" w:rsidRDefault="0036269E" w:rsidP="003825E0">
                          <w:pPr>
                            <w:pStyle w:val="Footer"/>
                          </w:pPr>
                          <w:r>
                            <w:rPr>
                              <w:rStyle w:val="PageNumber"/>
                            </w:rPr>
                            <w:t>CUSTOMER</w:t>
                          </w:r>
                          <w:r w:rsidR="00ED2B27">
                            <w:rPr>
                              <w:rStyle w:val="PageNumber"/>
                            </w:rPr>
                            <w:t xml:space="preserve"> </w:t>
                          </w:r>
                          <w:r w:rsidR="00ED2B27" w:rsidRPr="00F637D7">
                            <w:rPr>
                              <w:rStyle w:val="PageNumber"/>
                            </w:rPr>
                            <w:t>Confidential</w:t>
                          </w:r>
                        </w:p>
                      </w:txbxContent>
                    </wps:txbx>
                    <wps:bodyPr rot="0" vert="horz" wrap="square" lIns="91440" tIns="45720" rIns="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12842198" id="_x0000_s1032" type="#_x0000_t202" style="position:absolute;left:0;text-align:left;margin-left:393.3pt;margin-top:751.5pt;width:162.55pt;height:15.35pt;z-index:25165568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" filled="f" stroked="f">
              <v:textbox inset=",,0">
                <w:txbxContent>
                  <w:p w14:paraId="6CA58F5F" w14:textId="351091E6" w:rsidR="00ED2B27" w:rsidRPr="00F637D7" w:rsidRDefault="0036269E" w:rsidP="003825E0">
                    <w:pPr>
                      <w:pStyle w:val="Footer"/>
                    </w:pPr>
                    <w:r>
                      <w:rPr>
                        <w:rStyle w:val="PageNumber"/>
                      </w:rPr>
                      <w:t>CUSTOMER</w:t>
                    </w:r>
                    <w:r w:rsidR="00ED2B27">
                      <w:rPr>
                        <w:rStyle w:val="PageNumber"/>
                      </w:rPr>
                      <w:t xml:space="preserve"> </w:t>
                    </w:r>
                    <w:r w:rsidR="00ED2B27" w:rsidRPr="00F637D7">
                      <w:rPr>
                        <w:rStyle w:val="PageNumber"/>
                      </w:rPr>
                      <w:t>Confidential</w:t>
                    </w:r>
                  </w:p>
                </w:txbxContent>
              </v:textbox>
              <w10:wrap anchorx="page" anchory="page"/>
            </v:shape>
          </w:pict>
        </mc:Fallback>
      </mc:AlternateContent>
    </w:r>
  </w:p>
  <w:p w14:paraId="08936523" w14:textId="44E178D6" w:rsidR="00ED2B27" w:rsidRPr="009315A3" w:rsidRDefault="00ED2B27" w:rsidP="001148A7">
    <w:pPr>
      <w:pStyle w:val="Footer"/>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B82175" w14:textId="77777777" w:rsidR="001E7FAC" w:rsidRDefault="001E7FAC">
      <w:r>
        <w:separator/>
      </w:r>
    </w:p>
  </w:footnote>
  <w:footnote w:type="continuationSeparator" w:id="0">
    <w:p w14:paraId="0DD5A4B8" w14:textId="77777777" w:rsidR="001E7FAC" w:rsidRDefault="001E7FAC">
      <w:r>
        <w:continuationSeparator/>
      </w:r>
    </w:p>
  </w:footnote>
  <w:footnote w:type="continuationNotice" w:id="1">
    <w:p w14:paraId="63D3E5C6" w14:textId="77777777" w:rsidR="001E7FAC" w:rsidRDefault="001E7FAC"/>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56F527A" w14:textId="77777777" w:rsidR="00257B6C" w:rsidRDefault="00257B6C">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C0949F" w14:textId="77777777" w:rsidR="00257B6C" w:rsidRDefault="00257B6C">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D6F41D" w14:textId="124C307F" w:rsidR="00ED2B27" w:rsidRDefault="00ED2B27" w:rsidP="00285A6F">
    <w:r>
      <w:t xml:space="preserve"> </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D135037" w14:textId="5DD83737" w:rsidR="00ED2B27" w:rsidRDefault="00ED2B27">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B9E0548" w14:textId="71BC3001" w:rsidR="00ED2B27" w:rsidRPr="005F3E9C" w:rsidRDefault="00ED2B27" w:rsidP="00957729">
    <w:pPr>
      <w:tabs>
        <w:tab w:val="left" w:pos="5709"/>
        <w:tab w:val="left" w:pos="6945"/>
      </w:tabs>
    </w:pPr>
    <w:r>
      <w:rPr>
        <w:noProof/>
        <w:lang w:eastAsia="en-GB"/>
      </w:rPr>
      <mc:AlternateContent>
        <mc:Choice Requires="wps">
          <w:drawing>
            <wp:anchor distT="0" distB="0" distL="114300" distR="114300" simplePos="0" relativeHeight="251658752" behindDoc="0" locked="0" layoutInCell="1" allowOverlap="1" wp14:anchorId="7401B72A" wp14:editId="5B8A7E83">
              <wp:simplePos x="0" y="0"/>
              <wp:positionH relativeFrom="column">
                <wp:posOffset>-469265</wp:posOffset>
              </wp:positionH>
              <wp:positionV relativeFrom="paragraph">
                <wp:posOffset>-135890</wp:posOffset>
              </wp:positionV>
              <wp:extent cx="3959225" cy="493014"/>
              <wp:effectExtent l="0" t="0" r="3175" b="15240"/>
              <wp:wrapNone/>
              <wp:docPr id="3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59225" cy="493014"/>
                      </a:xfrm>
                      <a:prstGeom prst="rect">
                        <a:avLst/>
                      </a:prstGeom>
                      <a:noFill/>
                      <a:ln>
                        <a:noFill/>
                      </a:ln>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solidFill>
                              <a:srgbClr val="000080"/>
                            </a:solidFill>
                          </a14:hiddenFill>
                        </a:ext>
                        <a:ext uri="{91240B29-F687-4f45-9708-019B960494DF}">
                          <a14:hiddenLine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w="9525">
                            <a:solidFill>
                              <a:srgbClr val="000000"/>
                            </a:solidFill>
                            <a:miter lim="800000"/>
                            <a:headEnd/>
                            <a:tailEnd/>
                          </a14:hiddenLine>
                        </a:ext>
                      </a:extLst>
                    </wps:spPr>
                    <wps:txbx>
                      <w:txbxContent>
                        <w:p w14:paraId="2331562A" w14:textId="0470EFDB" w:rsidR="00ED2B27" w:rsidRPr="00B403E2" w:rsidRDefault="00ED2B27" w:rsidP="00EA7E70">
                          <w:pPr>
                            <w:pStyle w:val="TopofthePage"/>
                          </w:pPr>
                          <w:r>
                            <w:t xml:space="preserve">Document Type: </w:t>
                          </w:r>
                          <w:r w:rsidR="005775E3">
                            <w:t>Cookbook</w:t>
                          </w:r>
                        </w:p>
                        <w:p w14:paraId="36C358E8" w14:textId="4BDD1259" w:rsidR="00ED2B27" w:rsidRPr="00B403E2" w:rsidRDefault="00ED2B27" w:rsidP="003825E0">
                          <w:pPr>
                            <w:pStyle w:val="HeaderText2ndLine"/>
                            <w:rPr>
                              <w:color w:val="FE5000"/>
                            </w:rPr>
                          </w:pPr>
                          <w:r>
                            <w:t xml:space="preserve">Topic: </w:t>
                          </w:r>
                          <w:r w:rsidR="005775E3">
                            <w:t xml:space="preserve">BHOM </w:t>
                          </w:r>
                          <w:r w:rsidR="0008472C">
                            <w:t>Custom KM deployment</w:t>
                          </w:r>
                          <w:r w:rsidR="00162D9A">
                            <w:t xml:space="preserve"> 2</w:t>
                          </w:r>
                          <w:r w:rsidR="00257B6C">
                            <w:t>4</w:t>
                          </w:r>
                          <w:r w:rsidR="00E142D6">
                            <w:t>.</w:t>
                          </w:r>
                          <w:r w:rsidR="00673131">
                            <w:t>3</w:t>
                          </w:r>
                          <w:r w:rsidR="00E142D6">
                            <w:t>.</w:t>
                          </w:r>
                          <w:r w:rsidR="00257B6C">
                            <w:t>00</w:t>
                          </w:r>
                          <w:r w:rsidR="00E142D6">
                            <w:t>+</w:t>
                          </w:r>
                        </w:p>
                      </w:txbxContent>
                    </wps:txbx>
                    <wps:bodyPr rot="0" vert="horz" wrap="square" lIns="0" tIns="0" rIns="0" bIns="0" anchor="t" anchorCtr="0" upright="1">
                      <a:noAutofit/>
                    </wps:bodyPr>
                  </wps:wsp>
                </a:graphicData>
              </a:graphic>
              <wp14:sizeRelV relativeFrom="margin">
                <wp14:pctHeight>0</wp14:pctHeight>
              </wp14:sizeRelV>
            </wp:anchor>
          </w:drawing>
        </mc:Choice>
        <mc:Fallback>
          <w:pict>
            <v:shapetype w14:anchorId="7401B72A" id="_x0000_t202" coordsize="21600,21600" o:spt="202" path="m,l,21600r21600,l21600,xe">
              <v:stroke joinstyle="miter"/>
              <v:path gradientshapeok="t" o:connecttype="rect"/>
            </v:shapetype>
            <v:shape id="Text Box 20" o:spid="_x0000_s1029" type="#_x0000_t202" style="position:absolute;margin-left:-36.95pt;margin-top:-10.7pt;width:311.75pt;height:38.8pt;z-index:251658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" filled="f" stroked="f">
              <v:textbox inset="0,0,0,0">
                <w:txbxContent>
                  <w:p w14:paraId="2331562A" w14:textId="0470EFDB" w:rsidR="00ED2B27" w:rsidRPr="00B403E2" w:rsidRDefault="00ED2B27" w:rsidP="00EA7E70">
                    <w:pPr>
                      <w:pStyle w:val="TopofthePage"/>
                    </w:pPr>
                    <w:r>
                      <w:t xml:space="preserve">Document Type: </w:t>
                    </w:r>
                    <w:r w:rsidR="005775E3">
                      <w:t>Cookbook</w:t>
                    </w:r>
                  </w:p>
                  <w:p w14:paraId="36C358E8" w14:textId="4BDD1259" w:rsidR="00ED2B27" w:rsidRPr="00B403E2" w:rsidRDefault="00ED2B27" w:rsidP="003825E0">
                    <w:pPr>
                      <w:pStyle w:val="HeaderText2ndLine"/>
                      <w:rPr>
                        <w:color w:val="FE5000"/>
                      </w:rPr>
                    </w:pPr>
                    <w:r>
                      <w:t xml:space="preserve">Topic: </w:t>
                    </w:r>
                    <w:r w:rsidR="005775E3">
                      <w:t xml:space="preserve">BHOM </w:t>
                    </w:r>
                    <w:r w:rsidR="0008472C">
                      <w:t>Custom KM deployment</w:t>
                    </w:r>
                    <w:r w:rsidR="00162D9A">
                      <w:t xml:space="preserve"> 2</w:t>
                    </w:r>
                    <w:r w:rsidR="00257B6C">
                      <w:t>4</w:t>
                    </w:r>
                    <w:r w:rsidR="00E142D6">
                      <w:t>.</w:t>
                    </w:r>
                    <w:r w:rsidR="00673131">
                      <w:t>3</w:t>
                    </w:r>
                    <w:r w:rsidR="00E142D6">
                      <w:t>.</w:t>
                    </w:r>
                    <w:r w:rsidR="00257B6C">
                      <w:t>00</w:t>
                    </w:r>
                    <w:r w:rsidR="00E142D6">
                      <w:t>+</w:t>
                    </w:r>
                  </w:p>
                </w:txbxContent>
              </v:textbox>
            </v:shape>
          </w:pict>
        </mc:Fallback>
      </mc:AlternateContent>
    </w:r>
    <w:r>
      <w:rPr>
        <w:noProof/>
        <w:lang w:eastAsia="en-GB"/>
      </w:rPr>
      <mc:AlternateContent>
        <mc:Choice Requires="wps">
          <w:drawing>
            <wp:anchor distT="0" distB="0" distL="114300" distR="114300" simplePos="0" relativeHeight="251657728" behindDoc="0" locked="0" layoutInCell="1" allowOverlap="1" wp14:anchorId="657ABE51" wp14:editId="30E41BE1">
              <wp:simplePos x="0" y="0"/>
              <wp:positionH relativeFrom="page">
                <wp:posOffset>702310</wp:posOffset>
              </wp:positionH>
              <wp:positionV relativeFrom="page">
                <wp:posOffset>1109345</wp:posOffset>
              </wp:positionV>
              <wp:extent cx="6379845" cy="0"/>
              <wp:effectExtent l="0" t="0" r="20955" b="19050"/>
              <wp:wrapNone/>
              <wp:docPr id="31" name="Line 11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6379845" cy="0"/>
                      </a:xfrm>
                      <a:prstGeom prst="line">
                        <a:avLst/>
                      </a:prstGeom>
                      <a:noFill/>
                      <a:ln w="9525">
                        <a:solidFill>
                          <a:schemeClr val="bg1"/>
                        </a:solidFill>
                        <a:prstDash val="solid"/>
                        <a:round/>
                        <a:headEnd/>
                        <a:tailEnd/>
                      </a:ln>
                      <a:extLst>
                        <a:ext uri="{909E8E84-426E-40dd-AFC4-6F175D3DCCD1}">
                          <a14:hiddenFill xmlns:pic="http://schemas.openxmlformats.org/drawingml/2006/picture" xmlns:arto="http://schemas.microsoft.com/office/word/2006/arto" xmlns="" xmlns:mo="http://schemas.microsoft.com/office/mac/office/2008/main" xmlns:mv="urn:schemas-microsoft-com:mac:vml" xmlns:o="urn:schemas-microsoft-com:office:office" xmlns:v="urn:schemas-microsoft-com:vml" xmlns:w10="urn:schemas-microsoft-com:office:word" xmlns:w="http://schemas.openxmlformats.org/wordprocessingml/2006/main"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044AE741" id="Line 117" o:spid="_x0000_s1026" style="position:absolute;z-index:251658240;visibility:visible;mso-wrap-style:square;mso-width-percent:0;mso-height-percent:0;mso-wrap-distance-left:9pt;mso-wrap-distance-top:0;mso-wrap-distance-right:9pt;mso-wrap-distance-bottom:0;mso-position-horizontal:absolute;mso-position-horizontal-relative:page;mso-position-vertical:absolute;mso-position-vertical-relative:page;mso-width-percent:0;mso-height-percent:0;mso-width-relative:page;mso-height-relative:page" from="55.3pt,87.35pt" to="557.65pt,8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" strokecolor="#414042 [3212]">
              <w10:wrap anchorx="page" anchory="page"/>
            </v:line>
          </w:pict>
        </mc:Fallback>
      </mc:AlternateContent>
    </w:r>
    <w:r>
      <w:tab/>
    </w:r>
    <w:r>
      <w:tab/>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4C648F5" w14:textId="5209D25E" w:rsidR="00ED2B27" w:rsidRDefault="00ED2B2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D734EB"/>
    <w:multiLevelType w:val="hybridMultilevel"/>
    <w:tmpl w:val="2D161412"/>
    <w:lvl w:ilvl="0" w:tplc="6CDE0240">
      <w:start w:val="1"/>
      <w:numFmt w:val="bullet"/>
      <w:pStyle w:val="TableBullet-Gray"/>
      <w:lvlText w:val=""/>
      <w:lvlJc w:val="left"/>
      <w:pPr>
        <w:tabs>
          <w:tab w:val="num" w:pos="907"/>
        </w:tabs>
        <w:ind w:left="907" w:hanging="340"/>
      </w:pPr>
      <w:rPr>
        <w:rFonts w:ascii="Wingdings" w:hAnsi="Wingdings" w:hint="default"/>
        <w:color w:val="414042" w:themeColor="background1"/>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 w15:restartNumberingAfterBreak="0">
    <w:nsid w:val="03EF0E7D"/>
    <w:multiLevelType w:val="hybridMultilevel"/>
    <w:tmpl w:val="FC9CB684"/>
    <w:lvl w:ilvl="0" w:tplc="6DF6E3F0">
      <w:start w:val="1"/>
      <w:numFmt w:val="bullet"/>
      <w:lvlText w:val=""/>
      <w:lvlJc w:val="left"/>
      <w:pPr>
        <w:ind w:left="720" w:hanging="360"/>
      </w:pPr>
      <w:rPr>
        <w:rFonts w:ascii="Symbol" w:hAnsi="Symbol" w:hint="default"/>
      </w:rPr>
    </w:lvl>
    <w:lvl w:ilvl="1" w:tplc="2CDAF812">
      <w:start w:val="1"/>
      <w:numFmt w:val="bullet"/>
      <w:lvlText w:val="o"/>
      <w:lvlJc w:val="left"/>
      <w:pPr>
        <w:ind w:left="1440" w:hanging="360"/>
      </w:pPr>
      <w:rPr>
        <w:rFonts w:ascii="Courier New" w:hAnsi="Courier New" w:hint="default"/>
      </w:rPr>
    </w:lvl>
    <w:lvl w:ilvl="2" w:tplc="5600AA50">
      <w:start w:val="1"/>
      <w:numFmt w:val="bullet"/>
      <w:lvlText w:val=""/>
      <w:lvlJc w:val="left"/>
      <w:pPr>
        <w:ind w:left="2160" w:hanging="360"/>
      </w:pPr>
      <w:rPr>
        <w:rFonts w:ascii="Wingdings" w:hAnsi="Wingdings" w:hint="default"/>
      </w:rPr>
    </w:lvl>
    <w:lvl w:ilvl="3" w:tplc="3214B0C2">
      <w:start w:val="1"/>
      <w:numFmt w:val="bullet"/>
      <w:lvlText w:val=""/>
      <w:lvlJc w:val="left"/>
      <w:pPr>
        <w:ind w:left="2880" w:hanging="360"/>
      </w:pPr>
      <w:rPr>
        <w:rFonts w:ascii="Symbol" w:hAnsi="Symbol" w:hint="default"/>
      </w:rPr>
    </w:lvl>
    <w:lvl w:ilvl="4" w:tplc="9DF2DC40">
      <w:start w:val="1"/>
      <w:numFmt w:val="bullet"/>
      <w:lvlText w:val="o"/>
      <w:lvlJc w:val="left"/>
      <w:pPr>
        <w:ind w:left="3600" w:hanging="360"/>
      </w:pPr>
      <w:rPr>
        <w:rFonts w:ascii="Courier New" w:hAnsi="Courier New" w:hint="default"/>
      </w:rPr>
    </w:lvl>
    <w:lvl w:ilvl="5" w:tplc="3B185AA4">
      <w:start w:val="1"/>
      <w:numFmt w:val="bullet"/>
      <w:lvlText w:val=""/>
      <w:lvlJc w:val="left"/>
      <w:pPr>
        <w:ind w:left="4320" w:hanging="360"/>
      </w:pPr>
      <w:rPr>
        <w:rFonts w:ascii="Wingdings" w:hAnsi="Wingdings" w:hint="default"/>
      </w:rPr>
    </w:lvl>
    <w:lvl w:ilvl="6" w:tplc="C74E8EA2">
      <w:start w:val="1"/>
      <w:numFmt w:val="bullet"/>
      <w:lvlText w:val=""/>
      <w:lvlJc w:val="left"/>
      <w:pPr>
        <w:ind w:left="5040" w:hanging="360"/>
      </w:pPr>
      <w:rPr>
        <w:rFonts w:ascii="Symbol" w:hAnsi="Symbol" w:hint="default"/>
      </w:rPr>
    </w:lvl>
    <w:lvl w:ilvl="7" w:tplc="602E329E">
      <w:start w:val="1"/>
      <w:numFmt w:val="bullet"/>
      <w:lvlText w:val="o"/>
      <w:lvlJc w:val="left"/>
      <w:pPr>
        <w:ind w:left="5760" w:hanging="360"/>
      </w:pPr>
      <w:rPr>
        <w:rFonts w:ascii="Courier New" w:hAnsi="Courier New" w:hint="default"/>
      </w:rPr>
    </w:lvl>
    <w:lvl w:ilvl="8" w:tplc="487ACCE6">
      <w:start w:val="1"/>
      <w:numFmt w:val="bullet"/>
      <w:lvlText w:val=""/>
      <w:lvlJc w:val="left"/>
      <w:pPr>
        <w:ind w:left="6480" w:hanging="360"/>
      </w:pPr>
      <w:rPr>
        <w:rFonts w:ascii="Wingdings" w:hAnsi="Wingdings" w:hint="default"/>
      </w:rPr>
    </w:lvl>
  </w:abstractNum>
  <w:abstractNum w:abstractNumId="2" w15:restartNumberingAfterBreak="0">
    <w:nsid w:val="04474551"/>
    <w:multiLevelType w:val="multilevel"/>
    <w:tmpl w:val="C42A2920"/>
    <w:lvl w:ilvl="0">
      <w:start w:val="1"/>
      <w:numFmt w:val="decimal"/>
      <w:pStyle w:val="Heading1"/>
      <w:lvlText w:val="%1"/>
      <w:lvlJc w:val="left"/>
      <w:pPr>
        <w:ind w:left="432" w:hanging="432"/>
      </w:pPr>
      <w:rPr>
        <w:rFonts w:hint="default"/>
      </w:rPr>
    </w:lvl>
    <w:lvl w:ilvl="1">
      <w:start w:val="1"/>
      <w:numFmt w:val="decimal"/>
      <w:pStyle w:val="Heading2"/>
      <w:lvlText w:val="%1.%2"/>
      <w:lvlJc w:val="left"/>
      <w:pPr>
        <w:ind w:left="2052" w:hanging="432"/>
      </w:pPr>
      <w:rPr>
        <w:rFonts w:hint="default"/>
      </w:rPr>
    </w:lvl>
    <w:lvl w:ilvl="2">
      <w:start w:val="1"/>
      <w:numFmt w:val="decimal"/>
      <w:pStyle w:val="Heading3"/>
      <w:lvlText w:val="%1.%2.%3"/>
      <w:lvlJc w:val="left"/>
      <w:pPr>
        <w:ind w:left="432" w:hanging="432"/>
      </w:pPr>
      <w:rPr>
        <w:rFonts w:hint="default"/>
      </w:rPr>
    </w:lvl>
    <w:lvl w:ilvl="3">
      <w:start w:val="1"/>
      <w:numFmt w:val="decimal"/>
      <w:pStyle w:val="Heading4"/>
      <w:lvlText w:val="%1.%2.%3.%4"/>
      <w:lvlJc w:val="left"/>
      <w:pPr>
        <w:ind w:left="432" w:hanging="432"/>
      </w:pPr>
      <w:rPr>
        <w:rFonts w:hint="default"/>
        <w:i w:val="0"/>
        <w:iCs w:val="0"/>
      </w:rPr>
    </w:lvl>
    <w:lvl w:ilvl="4">
      <w:start w:val="1"/>
      <w:numFmt w:val="decimal"/>
      <w:pStyle w:val="Heading5"/>
      <w:lvlText w:val="%1.%2.%3.%4.%5"/>
      <w:lvlJc w:val="left"/>
      <w:pPr>
        <w:ind w:left="432" w:hanging="432"/>
      </w:pPr>
      <w:rPr>
        <w:rFonts w:hint="default"/>
      </w:rPr>
    </w:lvl>
    <w:lvl w:ilvl="5">
      <w:start w:val="1"/>
      <w:numFmt w:val="decimal"/>
      <w:pStyle w:val="Heading6"/>
      <w:lvlText w:val="%1.%2.%3.%4.%5.%6"/>
      <w:lvlJc w:val="left"/>
      <w:pPr>
        <w:ind w:left="432" w:hanging="432"/>
      </w:pPr>
      <w:rPr>
        <w:rFonts w:hint="default"/>
      </w:rPr>
    </w:lvl>
    <w:lvl w:ilvl="6">
      <w:start w:val="1"/>
      <w:numFmt w:val="decimal"/>
      <w:pStyle w:val="Heading7"/>
      <w:lvlText w:val="%1.%2.%3.%4.%5.%6.%7"/>
      <w:lvlJc w:val="left"/>
      <w:pPr>
        <w:ind w:left="432" w:hanging="432"/>
      </w:pPr>
      <w:rPr>
        <w:rFonts w:hint="default"/>
      </w:rPr>
    </w:lvl>
    <w:lvl w:ilvl="7">
      <w:start w:val="1"/>
      <w:numFmt w:val="decimal"/>
      <w:pStyle w:val="Heading8"/>
      <w:lvlText w:val="%1.%2.%3.%4.%5.%6.%7.%8"/>
      <w:lvlJc w:val="left"/>
      <w:pPr>
        <w:ind w:left="432" w:hanging="432"/>
      </w:pPr>
      <w:rPr>
        <w:rFonts w:hint="default"/>
      </w:rPr>
    </w:lvl>
    <w:lvl w:ilvl="8">
      <w:start w:val="1"/>
      <w:numFmt w:val="decimal"/>
      <w:pStyle w:val="Heading9"/>
      <w:lvlText w:val="%1.%2.%3.%4.%5.%6.%7.%8.%9"/>
      <w:lvlJc w:val="left"/>
      <w:pPr>
        <w:ind w:left="432" w:hanging="432"/>
      </w:pPr>
      <w:rPr>
        <w:rFonts w:hint="default"/>
      </w:rPr>
    </w:lvl>
  </w:abstractNum>
  <w:abstractNum w:abstractNumId="3" w15:restartNumberingAfterBreak="0">
    <w:nsid w:val="06CE2E4A"/>
    <w:multiLevelType w:val="singleLevel"/>
    <w:tmpl w:val="8A649E32"/>
    <w:lvl w:ilvl="0">
      <w:start w:val="1"/>
      <w:numFmt w:val="none"/>
      <w:pStyle w:val="ListContinue"/>
      <w:lvlText w:val=""/>
      <w:legacy w:legacy="1" w:legacySpace="0" w:legacyIndent="0"/>
      <w:lvlJc w:val="left"/>
    </w:lvl>
  </w:abstractNum>
  <w:abstractNum w:abstractNumId="4" w15:restartNumberingAfterBreak="0">
    <w:nsid w:val="09232352"/>
    <w:multiLevelType w:val="singleLevel"/>
    <w:tmpl w:val="F526498A"/>
    <w:lvl w:ilvl="0">
      <w:start w:val="1"/>
      <w:numFmt w:val="none"/>
      <w:pStyle w:val="ListContinue2"/>
      <w:lvlText w:val=""/>
      <w:legacy w:legacy="1" w:legacySpace="0" w:legacyIndent="0"/>
      <w:lvlJc w:val="left"/>
    </w:lvl>
  </w:abstractNum>
  <w:abstractNum w:abstractNumId="5" w15:restartNumberingAfterBreak="0">
    <w:nsid w:val="0BF57691"/>
    <w:multiLevelType w:val="hybridMultilevel"/>
    <w:tmpl w:val="F65857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DA5233F"/>
    <w:multiLevelType w:val="hybridMultilevel"/>
    <w:tmpl w:val="A6929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108D2721"/>
    <w:multiLevelType w:val="hybridMultilevel"/>
    <w:tmpl w:val="8D28CCD2"/>
    <w:lvl w:ilvl="0" w:tplc="131C793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6A91813"/>
    <w:multiLevelType w:val="hybridMultilevel"/>
    <w:tmpl w:val="7DB4DB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16CC37BA"/>
    <w:multiLevelType w:val="hybridMultilevel"/>
    <w:tmpl w:val="1BD2A338"/>
    <w:lvl w:ilvl="0" w:tplc="AD5ACD82">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1CDF6037"/>
    <w:multiLevelType w:val="hybridMultilevel"/>
    <w:tmpl w:val="F41A14BC"/>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20285E16"/>
    <w:multiLevelType w:val="hybridMultilevel"/>
    <w:tmpl w:val="700E38EE"/>
    <w:lvl w:ilvl="0" w:tplc="658C302C">
      <w:start w:val="1"/>
      <w:numFmt w:val="bullet"/>
      <w:lvlText w:val=""/>
      <w:lvlJc w:val="left"/>
      <w:pPr>
        <w:ind w:left="720" w:hanging="360"/>
      </w:pPr>
      <w:rPr>
        <w:rFonts w:ascii="Symbol" w:hAnsi="Symbol" w:hint="default"/>
      </w:rPr>
    </w:lvl>
    <w:lvl w:ilvl="1" w:tplc="6068F10C">
      <w:start w:val="1"/>
      <w:numFmt w:val="bullet"/>
      <w:lvlText w:val="o"/>
      <w:lvlJc w:val="left"/>
      <w:pPr>
        <w:ind w:left="1440" w:hanging="360"/>
      </w:pPr>
      <w:rPr>
        <w:rFonts w:ascii="Courier New" w:hAnsi="Courier New" w:hint="default"/>
      </w:rPr>
    </w:lvl>
    <w:lvl w:ilvl="2" w:tplc="F9AAAA20">
      <w:start w:val="1"/>
      <w:numFmt w:val="bullet"/>
      <w:lvlText w:val=""/>
      <w:lvlJc w:val="left"/>
      <w:pPr>
        <w:ind w:left="2160" w:hanging="360"/>
      </w:pPr>
      <w:rPr>
        <w:rFonts w:ascii="Wingdings" w:hAnsi="Wingdings" w:hint="default"/>
      </w:rPr>
    </w:lvl>
    <w:lvl w:ilvl="3" w:tplc="01D6D99A">
      <w:start w:val="1"/>
      <w:numFmt w:val="bullet"/>
      <w:lvlText w:val=""/>
      <w:lvlJc w:val="left"/>
      <w:pPr>
        <w:ind w:left="2880" w:hanging="360"/>
      </w:pPr>
      <w:rPr>
        <w:rFonts w:ascii="Symbol" w:hAnsi="Symbol" w:hint="default"/>
      </w:rPr>
    </w:lvl>
    <w:lvl w:ilvl="4" w:tplc="A64EAB3E">
      <w:start w:val="1"/>
      <w:numFmt w:val="bullet"/>
      <w:lvlText w:val="o"/>
      <w:lvlJc w:val="left"/>
      <w:pPr>
        <w:ind w:left="3600" w:hanging="360"/>
      </w:pPr>
      <w:rPr>
        <w:rFonts w:ascii="Courier New" w:hAnsi="Courier New" w:hint="default"/>
      </w:rPr>
    </w:lvl>
    <w:lvl w:ilvl="5" w:tplc="18BC4E62">
      <w:start w:val="1"/>
      <w:numFmt w:val="bullet"/>
      <w:lvlText w:val=""/>
      <w:lvlJc w:val="left"/>
      <w:pPr>
        <w:ind w:left="4320" w:hanging="360"/>
      </w:pPr>
      <w:rPr>
        <w:rFonts w:ascii="Wingdings" w:hAnsi="Wingdings" w:hint="default"/>
      </w:rPr>
    </w:lvl>
    <w:lvl w:ilvl="6" w:tplc="708E992A">
      <w:start w:val="1"/>
      <w:numFmt w:val="bullet"/>
      <w:lvlText w:val=""/>
      <w:lvlJc w:val="left"/>
      <w:pPr>
        <w:ind w:left="5040" w:hanging="360"/>
      </w:pPr>
      <w:rPr>
        <w:rFonts w:ascii="Symbol" w:hAnsi="Symbol" w:hint="default"/>
      </w:rPr>
    </w:lvl>
    <w:lvl w:ilvl="7" w:tplc="73526D8E">
      <w:start w:val="1"/>
      <w:numFmt w:val="bullet"/>
      <w:lvlText w:val="o"/>
      <w:lvlJc w:val="left"/>
      <w:pPr>
        <w:ind w:left="5760" w:hanging="360"/>
      </w:pPr>
      <w:rPr>
        <w:rFonts w:ascii="Courier New" w:hAnsi="Courier New" w:hint="default"/>
      </w:rPr>
    </w:lvl>
    <w:lvl w:ilvl="8" w:tplc="7690E258">
      <w:start w:val="1"/>
      <w:numFmt w:val="bullet"/>
      <w:lvlText w:val=""/>
      <w:lvlJc w:val="left"/>
      <w:pPr>
        <w:ind w:left="6480" w:hanging="360"/>
      </w:pPr>
      <w:rPr>
        <w:rFonts w:ascii="Wingdings" w:hAnsi="Wingdings" w:hint="default"/>
      </w:rPr>
    </w:lvl>
  </w:abstractNum>
  <w:abstractNum w:abstractNumId="12" w15:restartNumberingAfterBreak="0">
    <w:nsid w:val="2561420A"/>
    <w:multiLevelType w:val="hybridMultilevel"/>
    <w:tmpl w:val="996667C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2A623124"/>
    <w:multiLevelType w:val="hybridMultilevel"/>
    <w:tmpl w:val="FDB4938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4" w15:restartNumberingAfterBreak="0">
    <w:nsid w:val="2E4C5FC2"/>
    <w:multiLevelType w:val="hybridMultilevel"/>
    <w:tmpl w:val="AD8EC8A6"/>
    <w:lvl w:ilvl="0" w:tplc="9252F4FE">
      <w:start w:val="1"/>
      <w:numFmt w:val="bullet"/>
      <w:pStyle w:val="ListBullet2"/>
      <w:lvlText w:val=""/>
      <w:lvlJc w:val="left"/>
      <w:pPr>
        <w:ind w:left="1627" w:hanging="360"/>
      </w:pPr>
      <w:rPr>
        <w:rFonts w:ascii="Wingdings" w:hAnsi="Wingdings" w:hint="default"/>
        <w:color w:val="414042" w:themeColor="background1"/>
        <w:sz w:val="16"/>
        <w:szCs w:val="16"/>
      </w:rPr>
    </w:lvl>
    <w:lvl w:ilvl="1" w:tplc="04090003" w:tentative="1">
      <w:start w:val="1"/>
      <w:numFmt w:val="bullet"/>
      <w:lvlText w:val="o"/>
      <w:lvlJc w:val="left"/>
      <w:pPr>
        <w:ind w:left="2347" w:hanging="360"/>
      </w:pPr>
      <w:rPr>
        <w:rFonts w:ascii="Courier New" w:hAnsi="Courier New" w:cs="Courier New" w:hint="default"/>
      </w:rPr>
    </w:lvl>
    <w:lvl w:ilvl="2" w:tplc="04090005" w:tentative="1">
      <w:start w:val="1"/>
      <w:numFmt w:val="bullet"/>
      <w:lvlText w:val=""/>
      <w:lvlJc w:val="left"/>
      <w:pPr>
        <w:ind w:left="3067" w:hanging="360"/>
      </w:pPr>
      <w:rPr>
        <w:rFonts w:ascii="Wingdings" w:hAnsi="Wingdings" w:hint="default"/>
      </w:rPr>
    </w:lvl>
    <w:lvl w:ilvl="3" w:tplc="04090001" w:tentative="1">
      <w:start w:val="1"/>
      <w:numFmt w:val="bullet"/>
      <w:lvlText w:val=""/>
      <w:lvlJc w:val="left"/>
      <w:pPr>
        <w:ind w:left="3787" w:hanging="360"/>
      </w:pPr>
      <w:rPr>
        <w:rFonts w:ascii="Symbol" w:hAnsi="Symbol" w:hint="default"/>
      </w:rPr>
    </w:lvl>
    <w:lvl w:ilvl="4" w:tplc="04090003" w:tentative="1">
      <w:start w:val="1"/>
      <w:numFmt w:val="bullet"/>
      <w:lvlText w:val="o"/>
      <w:lvlJc w:val="left"/>
      <w:pPr>
        <w:ind w:left="4507" w:hanging="360"/>
      </w:pPr>
      <w:rPr>
        <w:rFonts w:ascii="Courier New" w:hAnsi="Courier New" w:cs="Courier New" w:hint="default"/>
      </w:rPr>
    </w:lvl>
    <w:lvl w:ilvl="5" w:tplc="04090005" w:tentative="1">
      <w:start w:val="1"/>
      <w:numFmt w:val="bullet"/>
      <w:lvlText w:val=""/>
      <w:lvlJc w:val="left"/>
      <w:pPr>
        <w:ind w:left="5227" w:hanging="360"/>
      </w:pPr>
      <w:rPr>
        <w:rFonts w:ascii="Wingdings" w:hAnsi="Wingdings" w:hint="default"/>
      </w:rPr>
    </w:lvl>
    <w:lvl w:ilvl="6" w:tplc="04090001" w:tentative="1">
      <w:start w:val="1"/>
      <w:numFmt w:val="bullet"/>
      <w:lvlText w:val=""/>
      <w:lvlJc w:val="left"/>
      <w:pPr>
        <w:ind w:left="5947" w:hanging="360"/>
      </w:pPr>
      <w:rPr>
        <w:rFonts w:ascii="Symbol" w:hAnsi="Symbol" w:hint="default"/>
      </w:rPr>
    </w:lvl>
    <w:lvl w:ilvl="7" w:tplc="04090003" w:tentative="1">
      <w:start w:val="1"/>
      <w:numFmt w:val="bullet"/>
      <w:lvlText w:val="o"/>
      <w:lvlJc w:val="left"/>
      <w:pPr>
        <w:ind w:left="6667" w:hanging="360"/>
      </w:pPr>
      <w:rPr>
        <w:rFonts w:ascii="Courier New" w:hAnsi="Courier New" w:cs="Courier New" w:hint="default"/>
      </w:rPr>
    </w:lvl>
    <w:lvl w:ilvl="8" w:tplc="04090005" w:tentative="1">
      <w:start w:val="1"/>
      <w:numFmt w:val="bullet"/>
      <w:lvlText w:val=""/>
      <w:lvlJc w:val="left"/>
      <w:pPr>
        <w:ind w:left="7387" w:hanging="360"/>
      </w:pPr>
      <w:rPr>
        <w:rFonts w:ascii="Wingdings" w:hAnsi="Wingdings" w:hint="default"/>
      </w:rPr>
    </w:lvl>
  </w:abstractNum>
  <w:abstractNum w:abstractNumId="15" w15:restartNumberingAfterBreak="0">
    <w:nsid w:val="2FAD387B"/>
    <w:multiLevelType w:val="hybridMultilevel"/>
    <w:tmpl w:val="F58A6D5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FF14D17"/>
    <w:multiLevelType w:val="hybridMultilevel"/>
    <w:tmpl w:val="4FC8FF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0C3490B"/>
    <w:multiLevelType w:val="hybridMultilevel"/>
    <w:tmpl w:val="B9F688BC"/>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23A5E4C"/>
    <w:multiLevelType w:val="hybridMultilevel"/>
    <w:tmpl w:val="BCC43992"/>
    <w:lvl w:ilvl="0" w:tplc="FD7C4A54">
      <w:start w:val="1"/>
      <w:numFmt w:val="bullet"/>
      <w:pStyle w:val="TableBullet"/>
      <w:lvlText w:val=""/>
      <w:lvlJc w:val="left"/>
      <w:pPr>
        <w:tabs>
          <w:tab w:val="num" w:pos="1870"/>
        </w:tabs>
        <w:ind w:left="1870" w:hanging="340"/>
      </w:pPr>
      <w:rPr>
        <w:rFonts w:ascii="Wingdings" w:hAnsi="Wingdings" w:hint="default"/>
        <w:color w:val="FE5000" w:themeColor="text1"/>
        <w:sz w:val="16"/>
        <w:szCs w:val="16"/>
      </w:rPr>
    </w:lvl>
    <w:lvl w:ilvl="1" w:tplc="08090003">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3357A8A"/>
    <w:multiLevelType w:val="hybridMultilevel"/>
    <w:tmpl w:val="D7A8DFDE"/>
    <w:lvl w:ilvl="0" w:tplc="569C3482">
      <w:start w:val="1"/>
      <w:numFmt w:val="decimal"/>
      <w:lvlText w:val="%1)"/>
      <w:lvlJc w:val="left"/>
      <w:pPr>
        <w:ind w:left="720" w:hanging="360"/>
      </w:pPr>
      <w:rPr>
        <w:rFonts w:hint="default"/>
        <w:color w:val="313131"/>
        <w:sz w:val="21"/>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0" w15:restartNumberingAfterBreak="0">
    <w:nsid w:val="43D9167B"/>
    <w:multiLevelType w:val="hybridMultilevel"/>
    <w:tmpl w:val="537E95AC"/>
    <w:lvl w:ilvl="0" w:tplc="7744FAFA">
      <w:start w:val="1"/>
      <w:numFmt w:val="bullet"/>
      <w:lvlText w:val=""/>
      <w:lvlJc w:val="left"/>
      <w:pPr>
        <w:ind w:left="720" w:hanging="360"/>
      </w:pPr>
      <w:rPr>
        <w:rFonts w:ascii="Symbol" w:hAnsi="Symbol" w:hint="default"/>
      </w:rPr>
    </w:lvl>
    <w:lvl w:ilvl="1" w:tplc="EAD23A7A">
      <w:start w:val="1"/>
      <w:numFmt w:val="bullet"/>
      <w:lvlText w:val="o"/>
      <w:lvlJc w:val="left"/>
      <w:pPr>
        <w:ind w:left="1440" w:hanging="360"/>
      </w:pPr>
      <w:rPr>
        <w:rFonts w:ascii="Courier New" w:hAnsi="Courier New" w:hint="default"/>
      </w:rPr>
    </w:lvl>
    <w:lvl w:ilvl="2" w:tplc="DFDA5FBC">
      <w:start w:val="1"/>
      <w:numFmt w:val="bullet"/>
      <w:lvlText w:val=""/>
      <w:lvlJc w:val="left"/>
      <w:pPr>
        <w:ind w:left="2160" w:hanging="360"/>
      </w:pPr>
      <w:rPr>
        <w:rFonts w:ascii="Wingdings" w:hAnsi="Wingdings" w:hint="default"/>
      </w:rPr>
    </w:lvl>
    <w:lvl w:ilvl="3" w:tplc="29CE0B0C">
      <w:start w:val="1"/>
      <w:numFmt w:val="bullet"/>
      <w:lvlText w:val=""/>
      <w:lvlJc w:val="left"/>
      <w:pPr>
        <w:ind w:left="2880" w:hanging="360"/>
      </w:pPr>
      <w:rPr>
        <w:rFonts w:ascii="Symbol" w:hAnsi="Symbol" w:hint="default"/>
      </w:rPr>
    </w:lvl>
    <w:lvl w:ilvl="4" w:tplc="2124C5DA">
      <w:start w:val="1"/>
      <w:numFmt w:val="bullet"/>
      <w:lvlText w:val="o"/>
      <w:lvlJc w:val="left"/>
      <w:pPr>
        <w:ind w:left="3600" w:hanging="360"/>
      </w:pPr>
      <w:rPr>
        <w:rFonts w:ascii="Courier New" w:hAnsi="Courier New" w:hint="default"/>
      </w:rPr>
    </w:lvl>
    <w:lvl w:ilvl="5" w:tplc="DF9035D6">
      <w:start w:val="1"/>
      <w:numFmt w:val="bullet"/>
      <w:lvlText w:val=""/>
      <w:lvlJc w:val="left"/>
      <w:pPr>
        <w:ind w:left="4320" w:hanging="360"/>
      </w:pPr>
      <w:rPr>
        <w:rFonts w:ascii="Wingdings" w:hAnsi="Wingdings" w:hint="default"/>
      </w:rPr>
    </w:lvl>
    <w:lvl w:ilvl="6" w:tplc="D50A7FE8">
      <w:start w:val="1"/>
      <w:numFmt w:val="bullet"/>
      <w:lvlText w:val=""/>
      <w:lvlJc w:val="left"/>
      <w:pPr>
        <w:ind w:left="5040" w:hanging="360"/>
      </w:pPr>
      <w:rPr>
        <w:rFonts w:ascii="Symbol" w:hAnsi="Symbol" w:hint="default"/>
      </w:rPr>
    </w:lvl>
    <w:lvl w:ilvl="7" w:tplc="4C88730C">
      <w:start w:val="1"/>
      <w:numFmt w:val="bullet"/>
      <w:lvlText w:val="o"/>
      <w:lvlJc w:val="left"/>
      <w:pPr>
        <w:ind w:left="5760" w:hanging="360"/>
      </w:pPr>
      <w:rPr>
        <w:rFonts w:ascii="Courier New" w:hAnsi="Courier New" w:hint="default"/>
      </w:rPr>
    </w:lvl>
    <w:lvl w:ilvl="8" w:tplc="F3C8EA0A">
      <w:start w:val="1"/>
      <w:numFmt w:val="bullet"/>
      <w:lvlText w:val=""/>
      <w:lvlJc w:val="left"/>
      <w:pPr>
        <w:ind w:left="6480" w:hanging="360"/>
      </w:pPr>
      <w:rPr>
        <w:rFonts w:ascii="Wingdings" w:hAnsi="Wingdings" w:hint="default"/>
      </w:rPr>
    </w:lvl>
  </w:abstractNum>
  <w:abstractNum w:abstractNumId="21" w15:restartNumberingAfterBreak="0">
    <w:nsid w:val="457A204E"/>
    <w:multiLevelType w:val="hybridMultilevel"/>
    <w:tmpl w:val="F54030C4"/>
    <w:lvl w:ilvl="0" w:tplc="ECAC0EBC">
      <w:start w:val="1"/>
      <w:numFmt w:val="bullet"/>
      <w:pStyle w:val="ListBulletGrey"/>
      <w:lvlText w:val=""/>
      <w:lvlJc w:val="left"/>
      <w:pPr>
        <w:ind w:left="360" w:hanging="360"/>
      </w:pPr>
      <w:rPr>
        <w:rFonts w:ascii="Wingdings" w:hAnsi="Wingdings" w:hint="default"/>
        <w:color w:val="414042" w:themeColor="background1"/>
        <w:sz w:val="16"/>
        <w:szCs w:val="16"/>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459B02B6"/>
    <w:multiLevelType w:val="hybridMultilevel"/>
    <w:tmpl w:val="64CC7F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49D64EA3"/>
    <w:multiLevelType w:val="hybridMultilevel"/>
    <w:tmpl w:val="1E24AACE"/>
    <w:lvl w:ilvl="0" w:tplc="131C793E">
      <w:numFmt w:val="bullet"/>
      <w:lvlText w:val="-"/>
      <w:lvlJc w:val="left"/>
      <w:pPr>
        <w:ind w:left="720" w:hanging="360"/>
      </w:pPr>
      <w:rPr>
        <w:rFonts w:ascii="Calibri" w:eastAsia="Calibr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A0C7BC4"/>
    <w:multiLevelType w:val="singleLevel"/>
    <w:tmpl w:val="9F9E0A8A"/>
    <w:lvl w:ilvl="0">
      <w:start w:val="1"/>
      <w:numFmt w:val="none"/>
      <w:pStyle w:val="ListContinue3"/>
      <w:lvlText w:val=""/>
      <w:legacy w:legacy="1" w:legacySpace="0" w:legacyIndent="0"/>
      <w:lvlJc w:val="left"/>
    </w:lvl>
  </w:abstractNum>
  <w:abstractNum w:abstractNumId="25" w15:restartNumberingAfterBreak="0">
    <w:nsid w:val="4FA832FD"/>
    <w:multiLevelType w:val="hybridMultilevel"/>
    <w:tmpl w:val="63064CB0"/>
    <w:lvl w:ilvl="0" w:tplc="17988658">
      <w:start w:val="1"/>
      <w:numFmt w:val="bullet"/>
      <w:pStyle w:val="ListBullet3"/>
      <w:lvlText w:val=""/>
      <w:lvlJc w:val="left"/>
      <w:pPr>
        <w:tabs>
          <w:tab w:val="num" w:pos="1587"/>
        </w:tabs>
        <w:ind w:left="1587" w:hanging="340"/>
      </w:pPr>
      <w:rPr>
        <w:rFonts w:ascii="Wingdings" w:hAnsi="Wingdings" w:hint="default"/>
        <w:color w:val="35526C"/>
        <w:sz w:val="16"/>
      </w:rPr>
    </w:lvl>
    <w:lvl w:ilvl="1" w:tplc="08090003" w:tentative="1">
      <w:start w:val="1"/>
      <w:numFmt w:val="bullet"/>
      <w:lvlText w:val="o"/>
      <w:lvlJc w:val="left"/>
      <w:pPr>
        <w:tabs>
          <w:tab w:val="num" w:pos="1440"/>
        </w:tabs>
        <w:ind w:left="1440" w:hanging="360"/>
      </w:pPr>
      <w:rPr>
        <w:rFonts w:ascii="Courier New" w:hAnsi="Courier New" w:cs="Courier New" w:hint="default"/>
      </w:rPr>
    </w:lvl>
    <w:lvl w:ilvl="2" w:tplc="08090005" w:tentative="1">
      <w:start w:val="1"/>
      <w:numFmt w:val="bullet"/>
      <w:lvlText w:val=""/>
      <w:lvlJc w:val="left"/>
      <w:pPr>
        <w:tabs>
          <w:tab w:val="num" w:pos="2160"/>
        </w:tabs>
        <w:ind w:left="2160" w:hanging="360"/>
      </w:pPr>
      <w:rPr>
        <w:rFonts w:ascii="Wingdings" w:hAnsi="Wingdings" w:hint="default"/>
      </w:rPr>
    </w:lvl>
    <w:lvl w:ilvl="3" w:tplc="08090001" w:tentative="1">
      <w:start w:val="1"/>
      <w:numFmt w:val="bullet"/>
      <w:lvlText w:val=""/>
      <w:lvlJc w:val="left"/>
      <w:pPr>
        <w:tabs>
          <w:tab w:val="num" w:pos="2880"/>
        </w:tabs>
        <w:ind w:left="2880" w:hanging="360"/>
      </w:pPr>
      <w:rPr>
        <w:rFonts w:ascii="Symbol" w:hAnsi="Symbol" w:hint="default"/>
      </w:rPr>
    </w:lvl>
    <w:lvl w:ilvl="4" w:tplc="08090003" w:tentative="1">
      <w:start w:val="1"/>
      <w:numFmt w:val="bullet"/>
      <w:lvlText w:val="o"/>
      <w:lvlJc w:val="left"/>
      <w:pPr>
        <w:tabs>
          <w:tab w:val="num" w:pos="3600"/>
        </w:tabs>
        <w:ind w:left="3600" w:hanging="360"/>
      </w:pPr>
      <w:rPr>
        <w:rFonts w:ascii="Courier New" w:hAnsi="Courier New" w:cs="Courier New" w:hint="default"/>
      </w:rPr>
    </w:lvl>
    <w:lvl w:ilvl="5" w:tplc="08090005" w:tentative="1">
      <w:start w:val="1"/>
      <w:numFmt w:val="bullet"/>
      <w:lvlText w:val=""/>
      <w:lvlJc w:val="left"/>
      <w:pPr>
        <w:tabs>
          <w:tab w:val="num" w:pos="4320"/>
        </w:tabs>
        <w:ind w:left="4320" w:hanging="360"/>
      </w:pPr>
      <w:rPr>
        <w:rFonts w:ascii="Wingdings" w:hAnsi="Wingdings" w:hint="default"/>
      </w:rPr>
    </w:lvl>
    <w:lvl w:ilvl="6" w:tplc="08090001" w:tentative="1">
      <w:start w:val="1"/>
      <w:numFmt w:val="bullet"/>
      <w:lvlText w:val=""/>
      <w:lvlJc w:val="left"/>
      <w:pPr>
        <w:tabs>
          <w:tab w:val="num" w:pos="5040"/>
        </w:tabs>
        <w:ind w:left="5040" w:hanging="360"/>
      </w:pPr>
      <w:rPr>
        <w:rFonts w:ascii="Symbol" w:hAnsi="Symbol" w:hint="default"/>
      </w:rPr>
    </w:lvl>
    <w:lvl w:ilvl="7" w:tplc="08090003" w:tentative="1">
      <w:start w:val="1"/>
      <w:numFmt w:val="bullet"/>
      <w:lvlText w:val="o"/>
      <w:lvlJc w:val="left"/>
      <w:pPr>
        <w:tabs>
          <w:tab w:val="num" w:pos="5760"/>
        </w:tabs>
        <w:ind w:left="5760" w:hanging="360"/>
      </w:pPr>
      <w:rPr>
        <w:rFonts w:ascii="Courier New" w:hAnsi="Courier New" w:cs="Courier New" w:hint="default"/>
      </w:rPr>
    </w:lvl>
    <w:lvl w:ilvl="8" w:tplc="08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51D65718"/>
    <w:multiLevelType w:val="multilevel"/>
    <w:tmpl w:val="D1EE38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530F3005"/>
    <w:multiLevelType w:val="hybridMultilevel"/>
    <w:tmpl w:val="D284D0D2"/>
    <w:lvl w:ilvl="0" w:tplc="98D010F0">
      <w:start w:val="1"/>
      <w:numFmt w:val="decimal"/>
      <w:lvlText w:val="%1."/>
      <w:lvlJc w:val="left"/>
      <w:pPr>
        <w:ind w:left="720" w:hanging="360"/>
      </w:pPr>
      <w:rPr>
        <w:rFonts w:asciiTheme="minorHAnsi" w:eastAsiaTheme="minorHAnsi" w:hAnsiTheme="minorHAnsi" w:cstheme="minorBidi"/>
      </w:rPr>
    </w:lvl>
    <w:lvl w:ilvl="1" w:tplc="0C0A0019">
      <w:start w:val="1"/>
      <w:numFmt w:val="lowerLetter"/>
      <w:lvlText w:val="%2."/>
      <w:lvlJc w:val="left"/>
      <w:pPr>
        <w:ind w:left="1440" w:hanging="360"/>
      </w:pPr>
    </w:lvl>
    <w:lvl w:ilvl="2" w:tplc="0C0A001B">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8" w15:restartNumberingAfterBreak="0">
    <w:nsid w:val="54CA14FE"/>
    <w:multiLevelType w:val="hybridMultilevel"/>
    <w:tmpl w:val="2E2E0882"/>
    <w:lvl w:ilvl="0" w:tplc="A1329628">
      <w:start w:val="1"/>
      <w:numFmt w:val="bullet"/>
      <w:lvlText w:val=""/>
      <w:lvlJc w:val="left"/>
      <w:pPr>
        <w:ind w:left="720" w:hanging="360"/>
      </w:pPr>
      <w:rPr>
        <w:rFonts w:ascii="Symbol" w:hAnsi="Symbol" w:hint="default"/>
      </w:rPr>
    </w:lvl>
    <w:lvl w:ilvl="1" w:tplc="1D56EBE8">
      <w:start w:val="1"/>
      <w:numFmt w:val="bullet"/>
      <w:lvlText w:val="o"/>
      <w:lvlJc w:val="left"/>
      <w:pPr>
        <w:ind w:left="1440" w:hanging="360"/>
      </w:pPr>
      <w:rPr>
        <w:rFonts w:ascii="Courier New" w:hAnsi="Courier New" w:hint="default"/>
      </w:rPr>
    </w:lvl>
    <w:lvl w:ilvl="2" w:tplc="B4968E82">
      <w:start w:val="1"/>
      <w:numFmt w:val="bullet"/>
      <w:lvlText w:val=""/>
      <w:lvlJc w:val="left"/>
      <w:pPr>
        <w:ind w:left="2160" w:hanging="360"/>
      </w:pPr>
      <w:rPr>
        <w:rFonts w:ascii="Wingdings" w:hAnsi="Wingdings" w:hint="default"/>
      </w:rPr>
    </w:lvl>
    <w:lvl w:ilvl="3" w:tplc="A56C96B6">
      <w:start w:val="1"/>
      <w:numFmt w:val="bullet"/>
      <w:lvlText w:val=""/>
      <w:lvlJc w:val="left"/>
      <w:pPr>
        <w:ind w:left="2880" w:hanging="360"/>
      </w:pPr>
      <w:rPr>
        <w:rFonts w:ascii="Symbol" w:hAnsi="Symbol" w:hint="default"/>
      </w:rPr>
    </w:lvl>
    <w:lvl w:ilvl="4" w:tplc="65C6F24C">
      <w:start w:val="1"/>
      <w:numFmt w:val="bullet"/>
      <w:lvlText w:val="o"/>
      <w:lvlJc w:val="left"/>
      <w:pPr>
        <w:ind w:left="3600" w:hanging="360"/>
      </w:pPr>
      <w:rPr>
        <w:rFonts w:ascii="Courier New" w:hAnsi="Courier New" w:hint="default"/>
      </w:rPr>
    </w:lvl>
    <w:lvl w:ilvl="5" w:tplc="FBF0B250">
      <w:start w:val="1"/>
      <w:numFmt w:val="bullet"/>
      <w:lvlText w:val=""/>
      <w:lvlJc w:val="left"/>
      <w:pPr>
        <w:ind w:left="4320" w:hanging="360"/>
      </w:pPr>
      <w:rPr>
        <w:rFonts w:ascii="Wingdings" w:hAnsi="Wingdings" w:hint="default"/>
      </w:rPr>
    </w:lvl>
    <w:lvl w:ilvl="6" w:tplc="26EA3CFA">
      <w:start w:val="1"/>
      <w:numFmt w:val="bullet"/>
      <w:lvlText w:val=""/>
      <w:lvlJc w:val="left"/>
      <w:pPr>
        <w:ind w:left="5040" w:hanging="360"/>
      </w:pPr>
      <w:rPr>
        <w:rFonts w:ascii="Symbol" w:hAnsi="Symbol" w:hint="default"/>
      </w:rPr>
    </w:lvl>
    <w:lvl w:ilvl="7" w:tplc="917CBF94">
      <w:start w:val="1"/>
      <w:numFmt w:val="bullet"/>
      <w:lvlText w:val="o"/>
      <w:lvlJc w:val="left"/>
      <w:pPr>
        <w:ind w:left="5760" w:hanging="360"/>
      </w:pPr>
      <w:rPr>
        <w:rFonts w:ascii="Courier New" w:hAnsi="Courier New" w:hint="default"/>
      </w:rPr>
    </w:lvl>
    <w:lvl w:ilvl="8" w:tplc="24F8C840">
      <w:start w:val="1"/>
      <w:numFmt w:val="bullet"/>
      <w:lvlText w:val=""/>
      <w:lvlJc w:val="left"/>
      <w:pPr>
        <w:ind w:left="6480" w:hanging="360"/>
      </w:pPr>
      <w:rPr>
        <w:rFonts w:ascii="Wingdings" w:hAnsi="Wingdings" w:hint="default"/>
      </w:rPr>
    </w:lvl>
  </w:abstractNum>
  <w:abstractNum w:abstractNumId="29" w15:restartNumberingAfterBreak="0">
    <w:nsid w:val="557C42A2"/>
    <w:multiLevelType w:val="singleLevel"/>
    <w:tmpl w:val="27506EA8"/>
    <w:lvl w:ilvl="0">
      <w:start w:val="1"/>
      <w:numFmt w:val="none"/>
      <w:pStyle w:val="ListContinue4"/>
      <w:lvlText w:val=""/>
      <w:legacy w:legacy="1" w:legacySpace="0" w:legacyIndent="0"/>
      <w:lvlJc w:val="left"/>
    </w:lvl>
  </w:abstractNum>
  <w:abstractNum w:abstractNumId="30" w15:restartNumberingAfterBreak="0">
    <w:nsid w:val="559913A9"/>
    <w:multiLevelType w:val="singleLevel"/>
    <w:tmpl w:val="E4E836C4"/>
    <w:lvl w:ilvl="0">
      <w:start w:val="1"/>
      <w:numFmt w:val="decimal"/>
      <w:pStyle w:val="ListNumber"/>
      <w:lvlText w:val="%1)"/>
      <w:lvlJc w:val="left"/>
      <w:pPr>
        <w:tabs>
          <w:tab w:val="num" w:pos="1077"/>
        </w:tabs>
        <w:ind w:left="1080" w:hanging="360"/>
      </w:pPr>
      <w:rPr>
        <w:rFonts w:ascii="Arial" w:hAnsi="Arial" w:hint="default"/>
        <w:b w:val="0"/>
        <w:i w:val="0"/>
        <w:sz w:val="16"/>
        <w:szCs w:val="16"/>
      </w:rPr>
    </w:lvl>
  </w:abstractNum>
  <w:abstractNum w:abstractNumId="31" w15:restartNumberingAfterBreak="0">
    <w:nsid w:val="59BE1E49"/>
    <w:multiLevelType w:val="hybridMultilevel"/>
    <w:tmpl w:val="010C63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5D20576F"/>
    <w:multiLevelType w:val="hybridMultilevel"/>
    <w:tmpl w:val="8C32EEBE"/>
    <w:lvl w:ilvl="0" w:tplc="5A828F44">
      <w:start w:val="1"/>
      <w:numFmt w:val="bullet"/>
      <w:lvlText w:val="-"/>
      <w:lvlJc w:val="left"/>
      <w:pPr>
        <w:ind w:left="1080" w:hanging="360"/>
      </w:pPr>
      <w:rPr>
        <w:rFonts w:ascii="Calibri" w:eastAsiaTheme="minorHAnsi" w:hAnsi="Calibri" w:cs="Calibri" w:hint="default"/>
      </w:rPr>
    </w:lvl>
    <w:lvl w:ilvl="1" w:tplc="0C0A0003" w:tentative="1">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33" w15:restartNumberingAfterBreak="0">
    <w:nsid w:val="5DDC03A7"/>
    <w:multiLevelType w:val="multilevel"/>
    <w:tmpl w:val="B6C8B7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5ED96B08"/>
    <w:multiLevelType w:val="hybridMultilevel"/>
    <w:tmpl w:val="D6D692C8"/>
    <w:lvl w:ilvl="0" w:tplc="6ACC7304">
      <w:start w:val="1"/>
      <w:numFmt w:val="bullet"/>
      <w:lvlText w:val=""/>
      <w:lvlJc w:val="left"/>
      <w:pPr>
        <w:ind w:left="720" w:hanging="360"/>
      </w:pPr>
      <w:rPr>
        <w:rFonts w:ascii="Symbol" w:hAnsi="Symbol" w:hint="default"/>
      </w:rPr>
    </w:lvl>
    <w:lvl w:ilvl="1" w:tplc="F236C1FC">
      <w:start w:val="1"/>
      <w:numFmt w:val="bullet"/>
      <w:lvlText w:val="o"/>
      <w:lvlJc w:val="left"/>
      <w:pPr>
        <w:ind w:left="1440" w:hanging="360"/>
      </w:pPr>
      <w:rPr>
        <w:rFonts w:ascii="Courier New" w:hAnsi="Courier New" w:hint="default"/>
      </w:rPr>
    </w:lvl>
    <w:lvl w:ilvl="2" w:tplc="802823D0">
      <w:start w:val="1"/>
      <w:numFmt w:val="bullet"/>
      <w:lvlText w:val=""/>
      <w:lvlJc w:val="left"/>
      <w:pPr>
        <w:ind w:left="2160" w:hanging="360"/>
      </w:pPr>
      <w:rPr>
        <w:rFonts w:ascii="Wingdings" w:hAnsi="Wingdings" w:hint="default"/>
      </w:rPr>
    </w:lvl>
    <w:lvl w:ilvl="3" w:tplc="427AAAE4">
      <w:start w:val="1"/>
      <w:numFmt w:val="bullet"/>
      <w:lvlText w:val=""/>
      <w:lvlJc w:val="left"/>
      <w:pPr>
        <w:ind w:left="2880" w:hanging="360"/>
      </w:pPr>
      <w:rPr>
        <w:rFonts w:ascii="Symbol" w:hAnsi="Symbol" w:hint="default"/>
      </w:rPr>
    </w:lvl>
    <w:lvl w:ilvl="4" w:tplc="58AC35BA">
      <w:start w:val="1"/>
      <w:numFmt w:val="bullet"/>
      <w:lvlText w:val="o"/>
      <w:lvlJc w:val="left"/>
      <w:pPr>
        <w:ind w:left="3600" w:hanging="360"/>
      </w:pPr>
      <w:rPr>
        <w:rFonts w:ascii="Courier New" w:hAnsi="Courier New" w:hint="default"/>
      </w:rPr>
    </w:lvl>
    <w:lvl w:ilvl="5" w:tplc="7EFE7E0C">
      <w:start w:val="1"/>
      <w:numFmt w:val="bullet"/>
      <w:lvlText w:val=""/>
      <w:lvlJc w:val="left"/>
      <w:pPr>
        <w:ind w:left="4320" w:hanging="360"/>
      </w:pPr>
      <w:rPr>
        <w:rFonts w:ascii="Wingdings" w:hAnsi="Wingdings" w:hint="default"/>
      </w:rPr>
    </w:lvl>
    <w:lvl w:ilvl="6" w:tplc="373A1CCE">
      <w:start w:val="1"/>
      <w:numFmt w:val="bullet"/>
      <w:lvlText w:val=""/>
      <w:lvlJc w:val="left"/>
      <w:pPr>
        <w:ind w:left="5040" w:hanging="360"/>
      </w:pPr>
      <w:rPr>
        <w:rFonts w:ascii="Symbol" w:hAnsi="Symbol" w:hint="default"/>
      </w:rPr>
    </w:lvl>
    <w:lvl w:ilvl="7" w:tplc="4B16E0E6">
      <w:start w:val="1"/>
      <w:numFmt w:val="bullet"/>
      <w:lvlText w:val="o"/>
      <w:lvlJc w:val="left"/>
      <w:pPr>
        <w:ind w:left="5760" w:hanging="360"/>
      </w:pPr>
      <w:rPr>
        <w:rFonts w:ascii="Courier New" w:hAnsi="Courier New" w:hint="default"/>
      </w:rPr>
    </w:lvl>
    <w:lvl w:ilvl="8" w:tplc="86D294CA">
      <w:start w:val="1"/>
      <w:numFmt w:val="bullet"/>
      <w:lvlText w:val=""/>
      <w:lvlJc w:val="left"/>
      <w:pPr>
        <w:ind w:left="6480" w:hanging="360"/>
      </w:pPr>
      <w:rPr>
        <w:rFonts w:ascii="Wingdings" w:hAnsi="Wingdings" w:hint="default"/>
      </w:rPr>
    </w:lvl>
  </w:abstractNum>
  <w:abstractNum w:abstractNumId="35" w15:restartNumberingAfterBreak="0">
    <w:nsid w:val="5EE950AD"/>
    <w:multiLevelType w:val="hybridMultilevel"/>
    <w:tmpl w:val="9C3C4D46"/>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6" w15:restartNumberingAfterBreak="0">
    <w:nsid w:val="5F0338E0"/>
    <w:multiLevelType w:val="hybridMultilevel"/>
    <w:tmpl w:val="F3360EE8"/>
    <w:lvl w:ilvl="0" w:tplc="3F40E946">
      <w:start w:val="1"/>
      <w:numFmt w:val="bullet"/>
      <w:pStyle w:val="ListBullet"/>
      <w:lvlText w:val=""/>
      <w:lvlJc w:val="left"/>
      <w:pPr>
        <w:tabs>
          <w:tab w:val="num" w:pos="340"/>
        </w:tabs>
        <w:ind w:left="340" w:hanging="340"/>
      </w:pPr>
      <w:rPr>
        <w:rFonts w:ascii="Wingdings" w:hAnsi="Wingdings" w:hint="default"/>
        <w:color w:val="FE5000" w:themeColor="text1"/>
        <w:sz w:val="16"/>
        <w:szCs w:val="16"/>
      </w:rPr>
    </w:lvl>
    <w:lvl w:ilvl="1" w:tplc="08090003">
      <w:start w:val="1"/>
      <w:numFmt w:val="bullet"/>
      <w:lvlText w:val="o"/>
      <w:lvlJc w:val="left"/>
      <w:pPr>
        <w:tabs>
          <w:tab w:val="num" w:pos="873"/>
        </w:tabs>
        <w:ind w:left="873" w:hanging="360"/>
      </w:pPr>
      <w:rPr>
        <w:rFonts w:ascii="Courier New" w:hAnsi="Courier New" w:cs="Courier New" w:hint="default"/>
      </w:rPr>
    </w:lvl>
    <w:lvl w:ilvl="2" w:tplc="08090005">
      <w:start w:val="1"/>
      <w:numFmt w:val="bullet"/>
      <w:lvlText w:val=""/>
      <w:lvlJc w:val="left"/>
      <w:pPr>
        <w:tabs>
          <w:tab w:val="num" w:pos="1593"/>
        </w:tabs>
        <w:ind w:left="1593" w:hanging="360"/>
      </w:pPr>
      <w:rPr>
        <w:rFonts w:ascii="Wingdings" w:hAnsi="Wingdings" w:hint="default"/>
      </w:rPr>
    </w:lvl>
    <w:lvl w:ilvl="3" w:tplc="08090001">
      <w:start w:val="1"/>
      <w:numFmt w:val="bullet"/>
      <w:lvlText w:val=""/>
      <w:lvlJc w:val="left"/>
      <w:pPr>
        <w:tabs>
          <w:tab w:val="num" w:pos="2313"/>
        </w:tabs>
        <w:ind w:left="2313" w:hanging="360"/>
      </w:pPr>
      <w:rPr>
        <w:rFonts w:ascii="Symbol" w:hAnsi="Symbol" w:hint="default"/>
      </w:rPr>
    </w:lvl>
    <w:lvl w:ilvl="4" w:tplc="08090003" w:tentative="1">
      <w:start w:val="1"/>
      <w:numFmt w:val="bullet"/>
      <w:lvlText w:val="o"/>
      <w:lvlJc w:val="left"/>
      <w:pPr>
        <w:tabs>
          <w:tab w:val="num" w:pos="3033"/>
        </w:tabs>
        <w:ind w:left="3033" w:hanging="360"/>
      </w:pPr>
      <w:rPr>
        <w:rFonts w:ascii="Courier New" w:hAnsi="Courier New" w:cs="Courier New" w:hint="default"/>
      </w:rPr>
    </w:lvl>
    <w:lvl w:ilvl="5" w:tplc="08090005" w:tentative="1">
      <w:start w:val="1"/>
      <w:numFmt w:val="bullet"/>
      <w:lvlText w:val=""/>
      <w:lvlJc w:val="left"/>
      <w:pPr>
        <w:tabs>
          <w:tab w:val="num" w:pos="3753"/>
        </w:tabs>
        <w:ind w:left="3753" w:hanging="360"/>
      </w:pPr>
      <w:rPr>
        <w:rFonts w:ascii="Wingdings" w:hAnsi="Wingdings" w:hint="default"/>
      </w:rPr>
    </w:lvl>
    <w:lvl w:ilvl="6" w:tplc="08090001" w:tentative="1">
      <w:start w:val="1"/>
      <w:numFmt w:val="bullet"/>
      <w:lvlText w:val=""/>
      <w:lvlJc w:val="left"/>
      <w:pPr>
        <w:tabs>
          <w:tab w:val="num" w:pos="4473"/>
        </w:tabs>
        <w:ind w:left="4473" w:hanging="360"/>
      </w:pPr>
      <w:rPr>
        <w:rFonts w:ascii="Symbol" w:hAnsi="Symbol" w:hint="default"/>
      </w:rPr>
    </w:lvl>
    <w:lvl w:ilvl="7" w:tplc="08090003" w:tentative="1">
      <w:start w:val="1"/>
      <w:numFmt w:val="bullet"/>
      <w:lvlText w:val="o"/>
      <w:lvlJc w:val="left"/>
      <w:pPr>
        <w:tabs>
          <w:tab w:val="num" w:pos="5193"/>
        </w:tabs>
        <w:ind w:left="5193" w:hanging="360"/>
      </w:pPr>
      <w:rPr>
        <w:rFonts w:ascii="Courier New" w:hAnsi="Courier New" w:cs="Courier New" w:hint="default"/>
      </w:rPr>
    </w:lvl>
    <w:lvl w:ilvl="8" w:tplc="08090005" w:tentative="1">
      <w:start w:val="1"/>
      <w:numFmt w:val="bullet"/>
      <w:lvlText w:val=""/>
      <w:lvlJc w:val="left"/>
      <w:pPr>
        <w:tabs>
          <w:tab w:val="num" w:pos="5913"/>
        </w:tabs>
        <w:ind w:left="5913" w:hanging="360"/>
      </w:pPr>
      <w:rPr>
        <w:rFonts w:ascii="Wingdings" w:hAnsi="Wingdings" w:hint="default"/>
      </w:rPr>
    </w:lvl>
  </w:abstractNum>
  <w:abstractNum w:abstractNumId="37" w15:restartNumberingAfterBreak="0">
    <w:nsid w:val="61FD637B"/>
    <w:multiLevelType w:val="hybridMultilevel"/>
    <w:tmpl w:val="71D0D3E8"/>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EE7947"/>
    <w:multiLevelType w:val="hybridMultilevel"/>
    <w:tmpl w:val="8D9873A0"/>
    <w:lvl w:ilvl="0" w:tplc="8F7AD72E">
      <w:start w:val="1"/>
      <w:numFmt w:val="decimal"/>
      <w:lvlText w:val="%1)"/>
      <w:lvlJc w:val="left"/>
      <w:pPr>
        <w:ind w:left="720" w:hanging="360"/>
      </w:pPr>
      <w:rPr>
        <w:rFonts w:asciiTheme="minorHAnsi" w:cs="Arial"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9" w15:restartNumberingAfterBreak="0">
    <w:nsid w:val="72B56267"/>
    <w:multiLevelType w:val="hybridMultilevel"/>
    <w:tmpl w:val="8A6259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15:restartNumberingAfterBreak="0">
    <w:nsid w:val="74177485"/>
    <w:multiLevelType w:val="hybridMultilevel"/>
    <w:tmpl w:val="E780BC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773D421F"/>
    <w:multiLevelType w:val="hybridMultilevel"/>
    <w:tmpl w:val="C5864AA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2" w15:restartNumberingAfterBreak="0">
    <w:nsid w:val="785E6EBC"/>
    <w:multiLevelType w:val="hybridMultilevel"/>
    <w:tmpl w:val="F01052D2"/>
    <w:lvl w:ilvl="0" w:tplc="C152E87A">
      <w:start w:val="1"/>
      <w:numFmt w:val="bullet"/>
      <w:lvlText w:val=""/>
      <w:lvlJc w:val="left"/>
      <w:pPr>
        <w:ind w:left="720" w:hanging="360"/>
      </w:pPr>
      <w:rPr>
        <w:rFonts w:ascii="Symbol" w:hAnsi="Symbol" w:hint="default"/>
      </w:rPr>
    </w:lvl>
    <w:lvl w:ilvl="1" w:tplc="4C60928C">
      <w:start w:val="1"/>
      <w:numFmt w:val="bullet"/>
      <w:lvlText w:val="o"/>
      <w:lvlJc w:val="left"/>
      <w:pPr>
        <w:ind w:left="1440" w:hanging="360"/>
      </w:pPr>
      <w:rPr>
        <w:rFonts w:ascii="Courier New" w:hAnsi="Courier New" w:hint="default"/>
      </w:rPr>
    </w:lvl>
    <w:lvl w:ilvl="2" w:tplc="A1F25AC2">
      <w:start w:val="1"/>
      <w:numFmt w:val="bullet"/>
      <w:lvlText w:val=""/>
      <w:lvlJc w:val="left"/>
      <w:pPr>
        <w:ind w:left="2160" w:hanging="360"/>
      </w:pPr>
      <w:rPr>
        <w:rFonts w:ascii="Wingdings" w:hAnsi="Wingdings" w:hint="default"/>
      </w:rPr>
    </w:lvl>
    <w:lvl w:ilvl="3" w:tplc="54A0F1FA">
      <w:start w:val="1"/>
      <w:numFmt w:val="bullet"/>
      <w:lvlText w:val=""/>
      <w:lvlJc w:val="left"/>
      <w:pPr>
        <w:ind w:left="2880" w:hanging="360"/>
      </w:pPr>
      <w:rPr>
        <w:rFonts w:ascii="Symbol" w:hAnsi="Symbol" w:hint="default"/>
      </w:rPr>
    </w:lvl>
    <w:lvl w:ilvl="4" w:tplc="88AE16E4">
      <w:start w:val="1"/>
      <w:numFmt w:val="bullet"/>
      <w:lvlText w:val="o"/>
      <w:lvlJc w:val="left"/>
      <w:pPr>
        <w:ind w:left="3600" w:hanging="360"/>
      </w:pPr>
      <w:rPr>
        <w:rFonts w:ascii="Courier New" w:hAnsi="Courier New" w:hint="default"/>
      </w:rPr>
    </w:lvl>
    <w:lvl w:ilvl="5" w:tplc="A75864E6">
      <w:start w:val="1"/>
      <w:numFmt w:val="bullet"/>
      <w:lvlText w:val=""/>
      <w:lvlJc w:val="left"/>
      <w:pPr>
        <w:ind w:left="4320" w:hanging="360"/>
      </w:pPr>
      <w:rPr>
        <w:rFonts w:ascii="Wingdings" w:hAnsi="Wingdings" w:hint="default"/>
      </w:rPr>
    </w:lvl>
    <w:lvl w:ilvl="6" w:tplc="2FCC1FE2">
      <w:start w:val="1"/>
      <w:numFmt w:val="bullet"/>
      <w:lvlText w:val=""/>
      <w:lvlJc w:val="left"/>
      <w:pPr>
        <w:ind w:left="5040" w:hanging="360"/>
      </w:pPr>
      <w:rPr>
        <w:rFonts w:ascii="Symbol" w:hAnsi="Symbol" w:hint="default"/>
      </w:rPr>
    </w:lvl>
    <w:lvl w:ilvl="7" w:tplc="67ACA09E">
      <w:start w:val="1"/>
      <w:numFmt w:val="bullet"/>
      <w:lvlText w:val="o"/>
      <w:lvlJc w:val="left"/>
      <w:pPr>
        <w:ind w:left="5760" w:hanging="360"/>
      </w:pPr>
      <w:rPr>
        <w:rFonts w:ascii="Courier New" w:hAnsi="Courier New" w:hint="default"/>
      </w:rPr>
    </w:lvl>
    <w:lvl w:ilvl="8" w:tplc="7AEC2BB0">
      <w:start w:val="1"/>
      <w:numFmt w:val="bullet"/>
      <w:lvlText w:val=""/>
      <w:lvlJc w:val="left"/>
      <w:pPr>
        <w:ind w:left="6480" w:hanging="360"/>
      </w:pPr>
      <w:rPr>
        <w:rFonts w:ascii="Wingdings" w:hAnsi="Wingdings" w:hint="default"/>
      </w:rPr>
    </w:lvl>
  </w:abstractNum>
  <w:abstractNum w:abstractNumId="43" w15:restartNumberingAfterBreak="0">
    <w:nsid w:val="79E35714"/>
    <w:multiLevelType w:val="multilevel"/>
    <w:tmpl w:val="DF0E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EDC122B"/>
    <w:multiLevelType w:val="hybridMultilevel"/>
    <w:tmpl w:val="6A6E6A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376006832">
    <w:abstractNumId w:val="30"/>
  </w:num>
  <w:num w:numId="2" w16cid:durableId="784467715">
    <w:abstractNumId w:val="4"/>
  </w:num>
  <w:num w:numId="3" w16cid:durableId="1410081166">
    <w:abstractNumId w:val="25"/>
  </w:num>
  <w:num w:numId="4" w16cid:durableId="124157243">
    <w:abstractNumId w:val="24"/>
  </w:num>
  <w:num w:numId="5" w16cid:durableId="207181124">
    <w:abstractNumId w:val="29"/>
  </w:num>
  <w:num w:numId="6" w16cid:durableId="1369989261">
    <w:abstractNumId w:val="3"/>
  </w:num>
  <w:num w:numId="7" w16cid:durableId="1155337043">
    <w:abstractNumId w:val="2"/>
  </w:num>
  <w:num w:numId="8" w16cid:durableId="1826505634">
    <w:abstractNumId w:val="36"/>
  </w:num>
  <w:num w:numId="9" w16cid:durableId="300577201">
    <w:abstractNumId w:val="0"/>
  </w:num>
  <w:num w:numId="10" w16cid:durableId="1579440866">
    <w:abstractNumId w:val="18"/>
  </w:num>
  <w:num w:numId="11" w16cid:durableId="1851793473">
    <w:abstractNumId w:val="14"/>
  </w:num>
  <w:num w:numId="12" w16cid:durableId="940724429">
    <w:abstractNumId w:val="21"/>
  </w:num>
  <w:num w:numId="13" w16cid:durableId="623123313">
    <w:abstractNumId w:val="13"/>
  </w:num>
  <w:num w:numId="14" w16cid:durableId="1125152859">
    <w:abstractNumId w:val="12"/>
  </w:num>
  <w:num w:numId="15" w16cid:durableId="851073527">
    <w:abstractNumId w:val="34"/>
  </w:num>
  <w:num w:numId="16" w16cid:durableId="1094589604">
    <w:abstractNumId w:val="28"/>
  </w:num>
  <w:num w:numId="17" w16cid:durableId="1369987831">
    <w:abstractNumId w:val="42"/>
  </w:num>
  <w:num w:numId="18" w16cid:durableId="1417899922">
    <w:abstractNumId w:val="40"/>
  </w:num>
  <w:num w:numId="19" w16cid:durableId="470708580">
    <w:abstractNumId w:val="16"/>
  </w:num>
  <w:num w:numId="20" w16cid:durableId="550265187">
    <w:abstractNumId w:val="31"/>
  </w:num>
  <w:num w:numId="21" w16cid:durableId="350492879">
    <w:abstractNumId w:val="15"/>
  </w:num>
  <w:num w:numId="22" w16cid:durableId="1526749310">
    <w:abstractNumId w:val="5"/>
  </w:num>
  <w:num w:numId="23" w16cid:durableId="647587448">
    <w:abstractNumId w:val="17"/>
  </w:num>
  <w:num w:numId="24" w16cid:durableId="1201816729">
    <w:abstractNumId w:val="38"/>
  </w:num>
  <w:num w:numId="25" w16cid:durableId="177080562">
    <w:abstractNumId w:val="19"/>
  </w:num>
  <w:num w:numId="26" w16cid:durableId="915700456">
    <w:abstractNumId w:val="22"/>
  </w:num>
  <w:num w:numId="27" w16cid:durableId="929125856">
    <w:abstractNumId w:val="37"/>
  </w:num>
  <w:num w:numId="28" w16cid:durableId="190539290">
    <w:abstractNumId w:val="6"/>
  </w:num>
  <w:num w:numId="29" w16cid:durableId="140392904">
    <w:abstractNumId w:val="9"/>
  </w:num>
  <w:num w:numId="30" w16cid:durableId="1400984973">
    <w:abstractNumId w:val="39"/>
  </w:num>
  <w:num w:numId="31" w16cid:durableId="1367171634">
    <w:abstractNumId w:val="8"/>
  </w:num>
  <w:num w:numId="32" w16cid:durableId="1617759537">
    <w:abstractNumId w:val="23"/>
  </w:num>
  <w:num w:numId="33" w16cid:durableId="217129661">
    <w:abstractNumId w:val="7"/>
  </w:num>
  <w:num w:numId="34" w16cid:durableId="138806950">
    <w:abstractNumId w:val="44"/>
  </w:num>
  <w:num w:numId="35" w16cid:durableId="1027100140">
    <w:abstractNumId w:val="41"/>
  </w:num>
  <w:num w:numId="36" w16cid:durableId="1419867463">
    <w:abstractNumId w:val="26"/>
  </w:num>
  <w:num w:numId="37" w16cid:durableId="1386833072">
    <w:abstractNumId w:val="43"/>
  </w:num>
  <w:num w:numId="38" w16cid:durableId="674382859">
    <w:abstractNumId w:val="33"/>
  </w:num>
  <w:num w:numId="39" w16cid:durableId="124197965">
    <w:abstractNumId w:val="35"/>
  </w:num>
  <w:num w:numId="40" w16cid:durableId="1871723039">
    <w:abstractNumId w:val="20"/>
  </w:num>
  <w:num w:numId="41" w16cid:durableId="221329081">
    <w:abstractNumId w:val="11"/>
  </w:num>
  <w:num w:numId="42" w16cid:durableId="1332638977">
    <w:abstractNumId w:val="1"/>
  </w:num>
  <w:num w:numId="43" w16cid:durableId="2042196469">
    <w:abstractNumId w:val="10"/>
  </w:num>
  <w:num w:numId="44" w16cid:durableId="1130245478">
    <w:abstractNumId w:val="27"/>
  </w:num>
  <w:num w:numId="45" w16cid:durableId="1722051331">
    <w:abstractNumId w:val="32"/>
  </w:num>
  <w:numIdMacAtCleanup w:val="4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ctiveWritingStyle w:appName="MSWord" w:lang="en-US" w:vendorID="8" w:dllVersion="513" w:checkStyle="1"/>
  <w:attachedTemplate r:id="rId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ocumentProtection w:enforcement="0"/>
  <w:autoFormatOverride/>
  <w:styleLockQFSet/>
  <w:defaultTabStop w:val="720"/>
  <w:drawingGridHorizontalSpacing w:val="187"/>
  <w:drawingGridVerticalSpacing w:val="187"/>
  <w:doNotUseMarginsForDrawingGridOrigin/>
  <w:drawingGridHorizontalOrigin w:val="0"/>
  <w:drawingGridVerticalOrigin w:val="0"/>
  <w:noPunctuationKerning/>
  <w:characterSpacingControl w:val="doNotCompress"/>
  <w:hdrShapeDefaults>
    <o:shapedefaults v:ext="edit" spidmax="2050" style="mso-position-horizontal-relative:page;mso-position-vertical-relative:page" fill="f" fillcolor="white" stroke="f">
      <v:fill color="white" on="f"/>
      <v:stroke on="f"/>
      <o:colormru v:ext="edit" colors="#f9f9f9,#f7f7f7,#fbfbfb,#fdfdfd,#efefef,#f1f1f1,#f3f3f3,#f5f5f5"/>
    </o:shapedefaults>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TKysDQ0NzYxMTW0NDdT0lEKTi0uzszPAykwrAUAvZPaQywAAAA="/>
  </w:docVars>
  <w:rsids>
    <w:rsidRoot w:val="00FB71E3"/>
    <w:rsid w:val="0000086D"/>
    <w:rsid w:val="00000962"/>
    <w:rsid w:val="00000A8A"/>
    <w:rsid w:val="00001719"/>
    <w:rsid w:val="0000211F"/>
    <w:rsid w:val="00002363"/>
    <w:rsid w:val="00003BC7"/>
    <w:rsid w:val="00003FF8"/>
    <w:rsid w:val="000049A1"/>
    <w:rsid w:val="00004B34"/>
    <w:rsid w:val="00004FE6"/>
    <w:rsid w:val="0000532F"/>
    <w:rsid w:val="00006BC9"/>
    <w:rsid w:val="00006BCF"/>
    <w:rsid w:val="00007199"/>
    <w:rsid w:val="000104F4"/>
    <w:rsid w:val="00010ADE"/>
    <w:rsid w:val="00011714"/>
    <w:rsid w:val="00011A8E"/>
    <w:rsid w:val="00011C8E"/>
    <w:rsid w:val="000133DE"/>
    <w:rsid w:val="000138CC"/>
    <w:rsid w:val="00014570"/>
    <w:rsid w:val="000145A4"/>
    <w:rsid w:val="00014940"/>
    <w:rsid w:val="00014A11"/>
    <w:rsid w:val="00015913"/>
    <w:rsid w:val="00016925"/>
    <w:rsid w:val="00017D3D"/>
    <w:rsid w:val="00017FF7"/>
    <w:rsid w:val="000208FE"/>
    <w:rsid w:val="00020D49"/>
    <w:rsid w:val="0002139C"/>
    <w:rsid w:val="00021EA7"/>
    <w:rsid w:val="000224AE"/>
    <w:rsid w:val="00022564"/>
    <w:rsid w:val="00022B92"/>
    <w:rsid w:val="00022C5C"/>
    <w:rsid w:val="00023D8E"/>
    <w:rsid w:val="00023F3D"/>
    <w:rsid w:val="000242AC"/>
    <w:rsid w:val="000249F1"/>
    <w:rsid w:val="000253A1"/>
    <w:rsid w:val="00026FE0"/>
    <w:rsid w:val="000272DB"/>
    <w:rsid w:val="000312BD"/>
    <w:rsid w:val="00031328"/>
    <w:rsid w:val="00031D7C"/>
    <w:rsid w:val="000343D5"/>
    <w:rsid w:val="000351B6"/>
    <w:rsid w:val="00036416"/>
    <w:rsid w:val="00036B15"/>
    <w:rsid w:val="00037830"/>
    <w:rsid w:val="000405C5"/>
    <w:rsid w:val="00040EB5"/>
    <w:rsid w:val="0004203B"/>
    <w:rsid w:val="000422D8"/>
    <w:rsid w:val="0004248B"/>
    <w:rsid w:val="00043974"/>
    <w:rsid w:val="0004476E"/>
    <w:rsid w:val="00044B47"/>
    <w:rsid w:val="00045B0C"/>
    <w:rsid w:val="00047079"/>
    <w:rsid w:val="000503F3"/>
    <w:rsid w:val="00050683"/>
    <w:rsid w:val="0005084C"/>
    <w:rsid w:val="00051660"/>
    <w:rsid w:val="0005257E"/>
    <w:rsid w:val="0005299C"/>
    <w:rsid w:val="00053E6D"/>
    <w:rsid w:val="000545AB"/>
    <w:rsid w:val="000547BF"/>
    <w:rsid w:val="00054F81"/>
    <w:rsid w:val="00055A4C"/>
    <w:rsid w:val="00055E1E"/>
    <w:rsid w:val="000562F2"/>
    <w:rsid w:val="00056B36"/>
    <w:rsid w:val="00056E64"/>
    <w:rsid w:val="00057AC9"/>
    <w:rsid w:val="00057DB8"/>
    <w:rsid w:val="00060959"/>
    <w:rsid w:val="00060F25"/>
    <w:rsid w:val="000610A0"/>
    <w:rsid w:val="00063129"/>
    <w:rsid w:val="0006440C"/>
    <w:rsid w:val="00064841"/>
    <w:rsid w:val="00065A3D"/>
    <w:rsid w:val="00066B13"/>
    <w:rsid w:val="000676DC"/>
    <w:rsid w:val="00070205"/>
    <w:rsid w:val="00071BEE"/>
    <w:rsid w:val="0007273C"/>
    <w:rsid w:val="0007293F"/>
    <w:rsid w:val="00072B20"/>
    <w:rsid w:val="00072B29"/>
    <w:rsid w:val="000731C7"/>
    <w:rsid w:val="00073AEE"/>
    <w:rsid w:val="00073B3A"/>
    <w:rsid w:val="00073F5E"/>
    <w:rsid w:val="000756C4"/>
    <w:rsid w:val="00075C60"/>
    <w:rsid w:val="00075C66"/>
    <w:rsid w:val="00076F12"/>
    <w:rsid w:val="0007732C"/>
    <w:rsid w:val="000776FE"/>
    <w:rsid w:val="00077772"/>
    <w:rsid w:val="0008051D"/>
    <w:rsid w:val="0008151A"/>
    <w:rsid w:val="00081966"/>
    <w:rsid w:val="00082743"/>
    <w:rsid w:val="00082F4D"/>
    <w:rsid w:val="00082F6D"/>
    <w:rsid w:val="0008416B"/>
    <w:rsid w:val="0008472C"/>
    <w:rsid w:val="00084D87"/>
    <w:rsid w:val="00085053"/>
    <w:rsid w:val="00085A48"/>
    <w:rsid w:val="00085C51"/>
    <w:rsid w:val="00086925"/>
    <w:rsid w:val="00087342"/>
    <w:rsid w:val="00087F7D"/>
    <w:rsid w:val="00092756"/>
    <w:rsid w:val="00092D8C"/>
    <w:rsid w:val="000937D1"/>
    <w:rsid w:val="00093EB2"/>
    <w:rsid w:val="00094D20"/>
    <w:rsid w:val="00095117"/>
    <w:rsid w:val="0009573F"/>
    <w:rsid w:val="00095CE7"/>
    <w:rsid w:val="00095D70"/>
    <w:rsid w:val="000962EF"/>
    <w:rsid w:val="00096B54"/>
    <w:rsid w:val="00097C69"/>
    <w:rsid w:val="000A0698"/>
    <w:rsid w:val="000A0715"/>
    <w:rsid w:val="000A168E"/>
    <w:rsid w:val="000A20B3"/>
    <w:rsid w:val="000A28BA"/>
    <w:rsid w:val="000A2959"/>
    <w:rsid w:val="000A3404"/>
    <w:rsid w:val="000A3997"/>
    <w:rsid w:val="000A3DBE"/>
    <w:rsid w:val="000A3DDF"/>
    <w:rsid w:val="000A432D"/>
    <w:rsid w:val="000A75B3"/>
    <w:rsid w:val="000B00A1"/>
    <w:rsid w:val="000B0640"/>
    <w:rsid w:val="000B0BD7"/>
    <w:rsid w:val="000B17E7"/>
    <w:rsid w:val="000B23DD"/>
    <w:rsid w:val="000B2DF9"/>
    <w:rsid w:val="000B32FE"/>
    <w:rsid w:val="000B3C7A"/>
    <w:rsid w:val="000B3CFB"/>
    <w:rsid w:val="000B3F92"/>
    <w:rsid w:val="000B5445"/>
    <w:rsid w:val="000B560A"/>
    <w:rsid w:val="000B739F"/>
    <w:rsid w:val="000B73C1"/>
    <w:rsid w:val="000C02D9"/>
    <w:rsid w:val="000C0AE8"/>
    <w:rsid w:val="000C0DA8"/>
    <w:rsid w:val="000C10AA"/>
    <w:rsid w:val="000C1938"/>
    <w:rsid w:val="000C19C9"/>
    <w:rsid w:val="000C2408"/>
    <w:rsid w:val="000C245F"/>
    <w:rsid w:val="000C2480"/>
    <w:rsid w:val="000C2F7F"/>
    <w:rsid w:val="000C47C1"/>
    <w:rsid w:val="000C5D63"/>
    <w:rsid w:val="000C5D9C"/>
    <w:rsid w:val="000C6ABC"/>
    <w:rsid w:val="000C7696"/>
    <w:rsid w:val="000C7EDF"/>
    <w:rsid w:val="000D128E"/>
    <w:rsid w:val="000D2310"/>
    <w:rsid w:val="000D2C23"/>
    <w:rsid w:val="000D565A"/>
    <w:rsid w:val="000D6BBC"/>
    <w:rsid w:val="000D7D89"/>
    <w:rsid w:val="000E0098"/>
    <w:rsid w:val="000E0948"/>
    <w:rsid w:val="000E14A2"/>
    <w:rsid w:val="000E3F6D"/>
    <w:rsid w:val="000E49E6"/>
    <w:rsid w:val="000E5310"/>
    <w:rsid w:val="000E58C5"/>
    <w:rsid w:val="000E59B3"/>
    <w:rsid w:val="000E5FB7"/>
    <w:rsid w:val="000E606B"/>
    <w:rsid w:val="000E609B"/>
    <w:rsid w:val="000E6437"/>
    <w:rsid w:val="000E6A84"/>
    <w:rsid w:val="000E6F8B"/>
    <w:rsid w:val="000F030F"/>
    <w:rsid w:val="000F1A0D"/>
    <w:rsid w:val="000F1C16"/>
    <w:rsid w:val="000F1E50"/>
    <w:rsid w:val="000F225B"/>
    <w:rsid w:val="000F2621"/>
    <w:rsid w:val="000F2BFF"/>
    <w:rsid w:val="000F3814"/>
    <w:rsid w:val="000F3B63"/>
    <w:rsid w:val="000F42F9"/>
    <w:rsid w:val="000F4B5B"/>
    <w:rsid w:val="000F54A1"/>
    <w:rsid w:val="000F5A79"/>
    <w:rsid w:val="000F676A"/>
    <w:rsid w:val="000F7E4D"/>
    <w:rsid w:val="000F7FF6"/>
    <w:rsid w:val="00100092"/>
    <w:rsid w:val="0010060C"/>
    <w:rsid w:val="00100705"/>
    <w:rsid w:val="001019BE"/>
    <w:rsid w:val="00101E80"/>
    <w:rsid w:val="00102C3C"/>
    <w:rsid w:val="001041EF"/>
    <w:rsid w:val="00104C6C"/>
    <w:rsid w:val="001076D9"/>
    <w:rsid w:val="00110805"/>
    <w:rsid w:val="0011101E"/>
    <w:rsid w:val="00111FA7"/>
    <w:rsid w:val="0011225C"/>
    <w:rsid w:val="00113610"/>
    <w:rsid w:val="00113660"/>
    <w:rsid w:val="00113AF3"/>
    <w:rsid w:val="00113DCE"/>
    <w:rsid w:val="00113E03"/>
    <w:rsid w:val="001146E5"/>
    <w:rsid w:val="001148A7"/>
    <w:rsid w:val="00115015"/>
    <w:rsid w:val="0011562A"/>
    <w:rsid w:val="0011588A"/>
    <w:rsid w:val="00115D2A"/>
    <w:rsid w:val="00115F2D"/>
    <w:rsid w:val="00116536"/>
    <w:rsid w:val="00116D58"/>
    <w:rsid w:val="001207E0"/>
    <w:rsid w:val="00120858"/>
    <w:rsid w:val="0012087D"/>
    <w:rsid w:val="00121C95"/>
    <w:rsid w:val="00121E3C"/>
    <w:rsid w:val="00121ED3"/>
    <w:rsid w:val="00122B51"/>
    <w:rsid w:val="001244B9"/>
    <w:rsid w:val="001244E1"/>
    <w:rsid w:val="00124514"/>
    <w:rsid w:val="00125109"/>
    <w:rsid w:val="001258B8"/>
    <w:rsid w:val="00125D91"/>
    <w:rsid w:val="0012650F"/>
    <w:rsid w:val="00127119"/>
    <w:rsid w:val="00127912"/>
    <w:rsid w:val="00127AB3"/>
    <w:rsid w:val="00127B5E"/>
    <w:rsid w:val="00130762"/>
    <w:rsid w:val="00130EA0"/>
    <w:rsid w:val="001317AB"/>
    <w:rsid w:val="00131E59"/>
    <w:rsid w:val="001334FA"/>
    <w:rsid w:val="00133B59"/>
    <w:rsid w:val="00133B72"/>
    <w:rsid w:val="001340EC"/>
    <w:rsid w:val="00134342"/>
    <w:rsid w:val="001345CA"/>
    <w:rsid w:val="001352E5"/>
    <w:rsid w:val="001353B7"/>
    <w:rsid w:val="00136CAE"/>
    <w:rsid w:val="00137198"/>
    <w:rsid w:val="001373EB"/>
    <w:rsid w:val="00137C3A"/>
    <w:rsid w:val="00137F4A"/>
    <w:rsid w:val="00140A62"/>
    <w:rsid w:val="00141BB7"/>
    <w:rsid w:val="00141BC5"/>
    <w:rsid w:val="0014482B"/>
    <w:rsid w:val="00144F60"/>
    <w:rsid w:val="0014504B"/>
    <w:rsid w:val="0014643D"/>
    <w:rsid w:val="00146AAA"/>
    <w:rsid w:val="00150E1E"/>
    <w:rsid w:val="00151A5B"/>
    <w:rsid w:val="00152043"/>
    <w:rsid w:val="00152A3E"/>
    <w:rsid w:val="00152AE9"/>
    <w:rsid w:val="00152BCF"/>
    <w:rsid w:val="0015401A"/>
    <w:rsid w:val="00155CA7"/>
    <w:rsid w:val="00156B95"/>
    <w:rsid w:val="0015703C"/>
    <w:rsid w:val="001571D9"/>
    <w:rsid w:val="00157568"/>
    <w:rsid w:val="00157C1E"/>
    <w:rsid w:val="00160B4A"/>
    <w:rsid w:val="00160C85"/>
    <w:rsid w:val="00161021"/>
    <w:rsid w:val="00161678"/>
    <w:rsid w:val="00162A69"/>
    <w:rsid w:val="00162D9A"/>
    <w:rsid w:val="00163C21"/>
    <w:rsid w:val="00163FDF"/>
    <w:rsid w:val="0016402A"/>
    <w:rsid w:val="00164EA3"/>
    <w:rsid w:val="0016545C"/>
    <w:rsid w:val="00165661"/>
    <w:rsid w:val="00165842"/>
    <w:rsid w:val="00166DB5"/>
    <w:rsid w:val="001674A9"/>
    <w:rsid w:val="00167EF7"/>
    <w:rsid w:val="00170952"/>
    <w:rsid w:val="001709ED"/>
    <w:rsid w:val="00171DA6"/>
    <w:rsid w:val="001721F4"/>
    <w:rsid w:val="001724AB"/>
    <w:rsid w:val="001742F2"/>
    <w:rsid w:val="00174EE5"/>
    <w:rsid w:val="00174F58"/>
    <w:rsid w:val="001756A7"/>
    <w:rsid w:val="001756DC"/>
    <w:rsid w:val="001758C4"/>
    <w:rsid w:val="0017641F"/>
    <w:rsid w:val="001767AB"/>
    <w:rsid w:val="00176AD1"/>
    <w:rsid w:val="00177760"/>
    <w:rsid w:val="00180A77"/>
    <w:rsid w:val="00180AB5"/>
    <w:rsid w:val="0018182D"/>
    <w:rsid w:val="00181B9E"/>
    <w:rsid w:val="00181D37"/>
    <w:rsid w:val="00184343"/>
    <w:rsid w:val="001864BC"/>
    <w:rsid w:val="00186A16"/>
    <w:rsid w:val="00190E2C"/>
    <w:rsid w:val="00191244"/>
    <w:rsid w:val="00191964"/>
    <w:rsid w:val="001924BE"/>
    <w:rsid w:val="00192FFA"/>
    <w:rsid w:val="00193284"/>
    <w:rsid w:val="00193774"/>
    <w:rsid w:val="00194367"/>
    <w:rsid w:val="00196037"/>
    <w:rsid w:val="001973FF"/>
    <w:rsid w:val="001A0871"/>
    <w:rsid w:val="001A109B"/>
    <w:rsid w:val="001A15DA"/>
    <w:rsid w:val="001A1D35"/>
    <w:rsid w:val="001A25BD"/>
    <w:rsid w:val="001A27D4"/>
    <w:rsid w:val="001A39C1"/>
    <w:rsid w:val="001A483B"/>
    <w:rsid w:val="001A4A20"/>
    <w:rsid w:val="001A4F32"/>
    <w:rsid w:val="001A4FED"/>
    <w:rsid w:val="001A557F"/>
    <w:rsid w:val="001A5EDB"/>
    <w:rsid w:val="001A6B38"/>
    <w:rsid w:val="001A6CAF"/>
    <w:rsid w:val="001A7512"/>
    <w:rsid w:val="001A7592"/>
    <w:rsid w:val="001A79C4"/>
    <w:rsid w:val="001B051E"/>
    <w:rsid w:val="001B0E13"/>
    <w:rsid w:val="001B1206"/>
    <w:rsid w:val="001B2A56"/>
    <w:rsid w:val="001B323C"/>
    <w:rsid w:val="001B4037"/>
    <w:rsid w:val="001B465A"/>
    <w:rsid w:val="001B4FF1"/>
    <w:rsid w:val="001B560D"/>
    <w:rsid w:val="001B5B26"/>
    <w:rsid w:val="001B72CB"/>
    <w:rsid w:val="001C0078"/>
    <w:rsid w:val="001C0137"/>
    <w:rsid w:val="001C047C"/>
    <w:rsid w:val="001C06B1"/>
    <w:rsid w:val="001C1DA6"/>
    <w:rsid w:val="001C1E1C"/>
    <w:rsid w:val="001C23A0"/>
    <w:rsid w:val="001C2AB0"/>
    <w:rsid w:val="001C31E6"/>
    <w:rsid w:val="001C3DA7"/>
    <w:rsid w:val="001C3E8F"/>
    <w:rsid w:val="001C463E"/>
    <w:rsid w:val="001C46C1"/>
    <w:rsid w:val="001C4859"/>
    <w:rsid w:val="001C6033"/>
    <w:rsid w:val="001C6687"/>
    <w:rsid w:val="001C6689"/>
    <w:rsid w:val="001C675E"/>
    <w:rsid w:val="001C7838"/>
    <w:rsid w:val="001D0E1C"/>
    <w:rsid w:val="001D182F"/>
    <w:rsid w:val="001D25E0"/>
    <w:rsid w:val="001D2A88"/>
    <w:rsid w:val="001D3619"/>
    <w:rsid w:val="001D3BCE"/>
    <w:rsid w:val="001D50E2"/>
    <w:rsid w:val="001D540C"/>
    <w:rsid w:val="001D578D"/>
    <w:rsid w:val="001D676E"/>
    <w:rsid w:val="001D712C"/>
    <w:rsid w:val="001D749D"/>
    <w:rsid w:val="001D75B0"/>
    <w:rsid w:val="001D7BAC"/>
    <w:rsid w:val="001E011D"/>
    <w:rsid w:val="001E027D"/>
    <w:rsid w:val="001E0596"/>
    <w:rsid w:val="001E0B19"/>
    <w:rsid w:val="001E14F1"/>
    <w:rsid w:val="001E24B2"/>
    <w:rsid w:val="001E3495"/>
    <w:rsid w:val="001E35E1"/>
    <w:rsid w:val="001E3DA9"/>
    <w:rsid w:val="001E3F8C"/>
    <w:rsid w:val="001E4615"/>
    <w:rsid w:val="001E57AF"/>
    <w:rsid w:val="001E5D78"/>
    <w:rsid w:val="001E5DD3"/>
    <w:rsid w:val="001E68F8"/>
    <w:rsid w:val="001E6A50"/>
    <w:rsid w:val="001E7FAC"/>
    <w:rsid w:val="001F100E"/>
    <w:rsid w:val="001F1240"/>
    <w:rsid w:val="001F12EB"/>
    <w:rsid w:val="001F1633"/>
    <w:rsid w:val="001F19DB"/>
    <w:rsid w:val="001F1FAC"/>
    <w:rsid w:val="001F24B6"/>
    <w:rsid w:val="001F2D08"/>
    <w:rsid w:val="001F443C"/>
    <w:rsid w:val="001F5D35"/>
    <w:rsid w:val="001F5DC2"/>
    <w:rsid w:val="001F62F7"/>
    <w:rsid w:val="001F69AC"/>
    <w:rsid w:val="001F7429"/>
    <w:rsid w:val="001F7620"/>
    <w:rsid w:val="001F7D0D"/>
    <w:rsid w:val="00201E39"/>
    <w:rsid w:val="00202729"/>
    <w:rsid w:val="00202BAB"/>
    <w:rsid w:val="00204034"/>
    <w:rsid w:val="002047B4"/>
    <w:rsid w:val="00205883"/>
    <w:rsid w:val="002078B6"/>
    <w:rsid w:val="002079A8"/>
    <w:rsid w:val="00207B86"/>
    <w:rsid w:val="00207CE9"/>
    <w:rsid w:val="00211AF0"/>
    <w:rsid w:val="00212653"/>
    <w:rsid w:val="00214A98"/>
    <w:rsid w:val="00215940"/>
    <w:rsid w:val="002159E0"/>
    <w:rsid w:val="00216440"/>
    <w:rsid w:val="00216674"/>
    <w:rsid w:val="00217DE8"/>
    <w:rsid w:val="00221385"/>
    <w:rsid w:val="00222AB3"/>
    <w:rsid w:val="00222ADA"/>
    <w:rsid w:val="00222D6B"/>
    <w:rsid w:val="0022317D"/>
    <w:rsid w:val="0022395D"/>
    <w:rsid w:val="00224073"/>
    <w:rsid w:val="00224255"/>
    <w:rsid w:val="00224A46"/>
    <w:rsid w:val="00224B75"/>
    <w:rsid w:val="00224EAE"/>
    <w:rsid w:val="00225849"/>
    <w:rsid w:val="002264C3"/>
    <w:rsid w:val="00227087"/>
    <w:rsid w:val="0022759A"/>
    <w:rsid w:val="00227728"/>
    <w:rsid w:val="00227FAD"/>
    <w:rsid w:val="00230450"/>
    <w:rsid w:val="00232609"/>
    <w:rsid w:val="00234006"/>
    <w:rsid w:val="00234D07"/>
    <w:rsid w:val="00236838"/>
    <w:rsid w:val="0023697F"/>
    <w:rsid w:val="00237586"/>
    <w:rsid w:val="00237964"/>
    <w:rsid w:val="0024033B"/>
    <w:rsid w:val="00240357"/>
    <w:rsid w:val="00240731"/>
    <w:rsid w:val="0024199E"/>
    <w:rsid w:val="00241F8F"/>
    <w:rsid w:val="002429E2"/>
    <w:rsid w:val="00243EDB"/>
    <w:rsid w:val="00244255"/>
    <w:rsid w:val="00244D17"/>
    <w:rsid w:val="00244D6A"/>
    <w:rsid w:val="00245F93"/>
    <w:rsid w:val="00246AE1"/>
    <w:rsid w:val="0025051A"/>
    <w:rsid w:val="002506A9"/>
    <w:rsid w:val="00250771"/>
    <w:rsid w:val="002509B3"/>
    <w:rsid w:val="00253B10"/>
    <w:rsid w:val="002553F8"/>
    <w:rsid w:val="00255519"/>
    <w:rsid w:val="00256534"/>
    <w:rsid w:val="002568B6"/>
    <w:rsid w:val="002568EE"/>
    <w:rsid w:val="00256915"/>
    <w:rsid w:val="00256BEC"/>
    <w:rsid w:val="0025785D"/>
    <w:rsid w:val="00257B6C"/>
    <w:rsid w:val="00260222"/>
    <w:rsid w:val="00260326"/>
    <w:rsid w:val="00260D44"/>
    <w:rsid w:val="00261930"/>
    <w:rsid w:val="00262CC6"/>
    <w:rsid w:val="00263510"/>
    <w:rsid w:val="00264173"/>
    <w:rsid w:val="00264514"/>
    <w:rsid w:val="002647AC"/>
    <w:rsid w:val="0026497A"/>
    <w:rsid w:val="00264CE3"/>
    <w:rsid w:val="00265E2B"/>
    <w:rsid w:val="00265FE4"/>
    <w:rsid w:val="00266B22"/>
    <w:rsid w:val="0026723F"/>
    <w:rsid w:val="00267826"/>
    <w:rsid w:val="002705F5"/>
    <w:rsid w:val="002706D9"/>
    <w:rsid w:val="00271571"/>
    <w:rsid w:val="002723B0"/>
    <w:rsid w:val="0027254C"/>
    <w:rsid w:val="00273375"/>
    <w:rsid w:val="002736F8"/>
    <w:rsid w:val="00274735"/>
    <w:rsid w:val="0027494D"/>
    <w:rsid w:val="00275878"/>
    <w:rsid w:val="00276438"/>
    <w:rsid w:val="00276A22"/>
    <w:rsid w:val="0027706B"/>
    <w:rsid w:val="00277381"/>
    <w:rsid w:val="002773BE"/>
    <w:rsid w:val="00277E8E"/>
    <w:rsid w:val="00282690"/>
    <w:rsid w:val="00283ECA"/>
    <w:rsid w:val="002841B7"/>
    <w:rsid w:val="00285120"/>
    <w:rsid w:val="00285A6F"/>
    <w:rsid w:val="00286909"/>
    <w:rsid w:val="00286C60"/>
    <w:rsid w:val="00287555"/>
    <w:rsid w:val="00292945"/>
    <w:rsid w:val="002932A1"/>
    <w:rsid w:val="00293F6A"/>
    <w:rsid w:val="00294A6A"/>
    <w:rsid w:val="0029535D"/>
    <w:rsid w:val="00295FC0"/>
    <w:rsid w:val="002962C8"/>
    <w:rsid w:val="002966BA"/>
    <w:rsid w:val="002969D2"/>
    <w:rsid w:val="00297A0C"/>
    <w:rsid w:val="00297C65"/>
    <w:rsid w:val="002A19F0"/>
    <w:rsid w:val="002A1BAD"/>
    <w:rsid w:val="002A24A3"/>
    <w:rsid w:val="002A3236"/>
    <w:rsid w:val="002A3900"/>
    <w:rsid w:val="002A3C02"/>
    <w:rsid w:val="002A47D4"/>
    <w:rsid w:val="002A51A8"/>
    <w:rsid w:val="002A69DE"/>
    <w:rsid w:val="002A72C5"/>
    <w:rsid w:val="002B1C99"/>
    <w:rsid w:val="002B2A66"/>
    <w:rsid w:val="002B2B1C"/>
    <w:rsid w:val="002B2CB5"/>
    <w:rsid w:val="002B2CC3"/>
    <w:rsid w:val="002B3997"/>
    <w:rsid w:val="002B6BCA"/>
    <w:rsid w:val="002B7521"/>
    <w:rsid w:val="002B7D86"/>
    <w:rsid w:val="002B7E6A"/>
    <w:rsid w:val="002C0494"/>
    <w:rsid w:val="002C122F"/>
    <w:rsid w:val="002C1CE0"/>
    <w:rsid w:val="002C3426"/>
    <w:rsid w:val="002C37C5"/>
    <w:rsid w:val="002C446A"/>
    <w:rsid w:val="002C7F1A"/>
    <w:rsid w:val="002D2BB6"/>
    <w:rsid w:val="002D2F46"/>
    <w:rsid w:val="002D321A"/>
    <w:rsid w:val="002D3E62"/>
    <w:rsid w:val="002D5D1D"/>
    <w:rsid w:val="002D5F55"/>
    <w:rsid w:val="002D6078"/>
    <w:rsid w:val="002D6274"/>
    <w:rsid w:val="002D62E3"/>
    <w:rsid w:val="002D6494"/>
    <w:rsid w:val="002D662F"/>
    <w:rsid w:val="002D780C"/>
    <w:rsid w:val="002E0938"/>
    <w:rsid w:val="002E0A45"/>
    <w:rsid w:val="002E5012"/>
    <w:rsid w:val="002E5079"/>
    <w:rsid w:val="002E50C1"/>
    <w:rsid w:val="002E5C72"/>
    <w:rsid w:val="002F0431"/>
    <w:rsid w:val="002F056D"/>
    <w:rsid w:val="002F0760"/>
    <w:rsid w:val="002F0B47"/>
    <w:rsid w:val="002F121C"/>
    <w:rsid w:val="002F1746"/>
    <w:rsid w:val="002F1DEF"/>
    <w:rsid w:val="002F258F"/>
    <w:rsid w:val="002F30F6"/>
    <w:rsid w:val="002F32DC"/>
    <w:rsid w:val="002F39FE"/>
    <w:rsid w:val="002F47CD"/>
    <w:rsid w:val="002F4A59"/>
    <w:rsid w:val="002F5036"/>
    <w:rsid w:val="002F56EF"/>
    <w:rsid w:val="002F799F"/>
    <w:rsid w:val="0030012D"/>
    <w:rsid w:val="00300D81"/>
    <w:rsid w:val="00302728"/>
    <w:rsid w:val="003028DD"/>
    <w:rsid w:val="00303211"/>
    <w:rsid w:val="003036C8"/>
    <w:rsid w:val="00303900"/>
    <w:rsid w:val="00303DBB"/>
    <w:rsid w:val="00304366"/>
    <w:rsid w:val="003043AB"/>
    <w:rsid w:val="0030638C"/>
    <w:rsid w:val="00306FED"/>
    <w:rsid w:val="003075B7"/>
    <w:rsid w:val="00310F6C"/>
    <w:rsid w:val="003122B9"/>
    <w:rsid w:val="0031281B"/>
    <w:rsid w:val="00312B48"/>
    <w:rsid w:val="00313311"/>
    <w:rsid w:val="003139E4"/>
    <w:rsid w:val="00313D16"/>
    <w:rsid w:val="00313D93"/>
    <w:rsid w:val="0031563C"/>
    <w:rsid w:val="003170A0"/>
    <w:rsid w:val="00320A2D"/>
    <w:rsid w:val="00320DF1"/>
    <w:rsid w:val="003217D3"/>
    <w:rsid w:val="00321ED5"/>
    <w:rsid w:val="00322280"/>
    <w:rsid w:val="0032359B"/>
    <w:rsid w:val="00323657"/>
    <w:rsid w:val="00323753"/>
    <w:rsid w:val="00323FFF"/>
    <w:rsid w:val="003241D6"/>
    <w:rsid w:val="00324D24"/>
    <w:rsid w:val="00325994"/>
    <w:rsid w:val="00326EF7"/>
    <w:rsid w:val="00327640"/>
    <w:rsid w:val="00327B8B"/>
    <w:rsid w:val="00327BF0"/>
    <w:rsid w:val="003301C8"/>
    <w:rsid w:val="00330B60"/>
    <w:rsid w:val="00330B77"/>
    <w:rsid w:val="00331718"/>
    <w:rsid w:val="00331E90"/>
    <w:rsid w:val="00331FB0"/>
    <w:rsid w:val="003321EA"/>
    <w:rsid w:val="00332C02"/>
    <w:rsid w:val="00332D7E"/>
    <w:rsid w:val="00332FC1"/>
    <w:rsid w:val="00333094"/>
    <w:rsid w:val="00333E73"/>
    <w:rsid w:val="0033438C"/>
    <w:rsid w:val="00340673"/>
    <w:rsid w:val="00340F6B"/>
    <w:rsid w:val="00340F86"/>
    <w:rsid w:val="0034175C"/>
    <w:rsid w:val="00341C05"/>
    <w:rsid w:val="00343058"/>
    <w:rsid w:val="003430D2"/>
    <w:rsid w:val="003431A8"/>
    <w:rsid w:val="00343A50"/>
    <w:rsid w:val="00343FAD"/>
    <w:rsid w:val="00344D85"/>
    <w:rsid w:val="00346038"/>
    <w:rsid w:val="003465B3"/>
    <w:rsid w:val="00347161"/>
    <w:rsid w:val="00347DC3"/>
    <w:rsid w:val="00347F93"/>
    <w:rsid w:val="003500D9"/>
    <w:rsid w:val="003502DD"/>
    <w:rsid w:val="0035182A"/>
    <w:rsid w:val="00351D8B"/>
    <w:rsid w:val="00353D39"/>
    <w:rsid w:val="00356087"/>
    <w:rsid w:val="00356BC2"/>
    <w:rsid w:val="003602BC"/>
    <w:rsid w:val="00360FBF"/>
    <w:rsid w:val="00361525"/>
    <w:rsid w:val="00361C4D"/>
    <w:rsid w:val="0036269E"/>
    <w:rsid w:val="003626F8"/>
    <w:rsid w:val="003635BD"/>
    <w:rsid w:val="0036462A"/>
    <w:rsid w:val="003646A7"/>
    <w:rsid w:val="00365376"/>
    <w:rsid w:val="00365395"/>
    <w:rsid w:val="0036572B"/>
    <w:rsid w:val="003657BF"/>
    <w:rsid w:val="00366BF2"/>
    <w:rsid w:val="003671D3"/>
    <w:rsid w:val="0036730B"/>
    <w:rsid w:val="00370676"/>
    <w:rsid w:val="003710AD"/>
    <w:rsid w:val="00373C14"/>
    <w:rsid w:val="00373E3C"/>
    <w:rsid w:val="00374FC4"/>
    <w:rsid w:val="00375084"/>
    <w:rsid w:val="00375268"/>
    <w:rsid w:val="00375486"/>
    <w:rsid w:val="00375604"/>
    <w:rsid w:val="00375A15"/>
    <w:rsid w:val="00375AA1"/>
    <w:rsid w:val="00376285"/>
    <w:rsid w:val="00376C13"/>
    <w:rsid w:val="00377646"/>
    <w:rsid w:val="00380A6F"/>
    <w:rsid w:val="00381C43"/>
    <w:rsid w:val="003823B3"/>
    <w:rsid w:val="003824C5"/>
    <w:rsid w:val="003825E0"/>
    <w:rsid w:val="00384247"/>
    <w:rsid w:val="00384664"/>
    <w:rsid w:val="00384DDF"/>
    <w:rsid w:val="0038792D"/>
    <w:rsid w:val="00387CF1"/>
    <w:rsid w:val="00390AF7"/>
    <w:rsid w:val="00391086"/>
    <w:rsid w:val="00391585"/>
    <w:rsid w:val="003917D0"/>
    <w:rsid w:val="0039191D"/>
    <w:rsid w:val="003919E2"/>
    <w:rsid w:val="00391F55"/>
    <w:rsid w:val="003926A0"/>
    <w:rsid w:val="00394503"/>
    <w:rsid w:val="00397105"/>
    <w:rsid w:val="003A05A0"/>
    <w:rsid w:val="003A0943"/>
    <w:rsid w:val="003A0EAC"/>
    <w:rsid w:val="003A1283"/>
    <w:rsid w:val="003A387F"/>
    <w:rsid w:val="003A3BA2"/>
    <w:rsid w:val="003A43B8"/>
    <w:rsid w:val="003A4FEE"/>
    <w:rsid w:val="003A58E1"/>
    <w:rsid w:val="003A5D80"/>
    <w:rsid w:val="003A6630"/>
    <w:rsid w:val="003A6DAE"/>
    <w:rsid w:val="003A747D"/>
    <w:rsid w:val="003A77E9"/>
    <w:rsid w:val="003B04E9"/>
    <w:rsid w:val="003B0CB8"/>
    <w:rsid w:val="003B1769"/>
    <w:rsid w:val="003B1F04"/>
    <w:rsid w:val="003B2C5A"/>
    <w:rsid w:val="003B3819"/>
    <w:rsid w:val="003B3BE9"/>
    <w:rsid w:val="003B3CB4"/>
    <w:rsid w:val="003B3CDB"/>
    <w:rsid w:val="003B469B"/>
    <w:rsid w:val="003B51A4"/>
    <w:rsid w:val="003B60A3"/>
    <w:rsid w:val="003B631E"/>
    <w:rsid w:val="003B64DB"/>
    <w:rsid w:val="003B706C"/>
    <w:rsid w:val="003B7579"/>
    <w:rsid w:val="003B783E"/>
    <w:rsid w:val="003C0331"/>
    <w:rsid w:val="003C0A42"/>
    <w:rsid w:val="003C0B25"/>
    <w:rsid w:val="003C1275"/>
    <w:rsid w:val="003C1A85"/>
    <w:rsid w:val="003C2E45"/>
    <w:rsid w:val="003C3474"/>
    <w:rsid w:val="003C47AC"/>
    <w:rsid w:val="003C5F25"/>
    <w:rsid w:val="003C6E41"/>
    <w:rsid w:val="003C72CD"/>
    <w:rsid w:val="003C7941"/>
    <w:rsid w:val="003D0708"/>
    <w:rsid w:val="003D1F0E"/>
    <w:rsid w:val="003D2327"/>
    <w:rsid w:val="003D286C"/>
    <w:rsid w:val="003D30AA"/>
    <w:rsid w:val="003D35F5"/>
    <w:rsid w:val="003D5155"/>
    <w:rsid w:val="003D53FE"/>
    <w:rsid w:val="003D6953"/>
    <w:rsid w:val="003D6DD2"/>
    <w:rsid w:val="003D6DFB"/>
    <w:rsid w:val="003D73DD"/>
    <w:rsid w:val="003E02E9"/>
    <w:rsid w:val="003E05F9"/>
    <w:rsid w:val="003E097C"/>
    <w:rsid w:val="003E0A42"/>
    <w:rsid w:val="003E0E0A"/>
    <w:rsid w:val="003E0EC9"/>
    <w:rsid w:val="003E0F2A"/>
    <w:rsid w:val="003E179A"/>
    <w:rsid w:val="003E2A0D"/>
    <w:rsid w:val="003E2E8A"/>
    <w:rsid w:val="003E3BC7"/>
    <w:rsid w:val="003E3E3B"/>
    <w:rsid w:val="003E3F4E"/>
    <w:rsid w:val="003E524B"/>
    <w:rsid w:val="003E6596"/>
    <w:rsid w:val="003E7F1C"/>
    <w:rsid w:val="003E7F4B"/>
    <w:rsid w:val="003F08BF"/>
    <w:rsid w:val="003F4623"/>
    <w:rsid w:val="003F4D89"/>
    <w:rsid w:val="003F4EC0"/>
    <w:rsid w:val="003F5101"/>
    <w:rsid w:val="003F5457"/>
    <w:rsid w:val="003F55CB"/>
    <w:rsid w:val="003F58C5"/>
    <w:rsid w:val="003F5A22"/>
    <w:rsid w:val="003F5F21"/>
    <w:rsid w:val="003F6979"/>
    <w:rsid w:val="003F7FF8"/>
    <w:rsid w:val="00400743"/>
    <w:rsid w:val="0040076D"/>
    <w:rsid w:val="0040078F"/>
    <w:rsid w:val="00400892"/>
    <w:rsid w:val="00400A03"/>
    <w:rsid w:val="00400C65"/>
    <w:rsid w:val="00400F25"/>
    <w:rsid w:val="0040124D"/>
    <w:rsid w:val="0040143F"/>
    <w:rsid w:val="004016AC"/>
    <w:rsid w:val="00402394"/>
    <w:rsid w:val="004027F7"/>
    <w:rsid w:val="0040306E"/>
    <w:rsid w:val="00403109"/>
    <w:rsid w:val="00403E47"/>
    <w:rsid w:val="00403EA3"/>
    <w:rsid w:val="00404918"/>
    <w:rsid w:val="00404F92"/>
    <w:rsid w:val="00404FB5"/>
    <w:rsid w:val="004058E9"/>
    <w:rsid w:val="00405B20"/>
    <w:rsid w:val="00405FD0"/>
    <w:rsid w:val="004067EC"/>
    <w:rsid w:val="00407061"/>
    <w:rsid w:val="0041022F"/>
    <w:rsid w:val="00410F17"/>
    <w:rsid w:val="00411596"/>
    <w:rsid w:val="00411612"/>
    <w:rsid w:val="00411F4B"/>
    <w:rsid w:val="004125F1"/>
    <w:rsid w:val="00412C48"/>
    <w:rsid w:val="00412C74"/>
    <w:rsid w:val="004145C3"/>
    <w:rsid w:val="0041496E"/>
    <w:rsid w:val="00414ED4"/>
    <w:rsid w:val="00415E0E"/>
    <w:rsid w:val="00417247"/>
    <w:rsid w:val="00420A87"/>
    <w:rsid w:val="00420E9B"/>
    <w:rsid w:val="00421010"/>
    <w:rsid w:val="004216B8"/>
    <w:rsid w:val="00421C38"/>
    <w:rsid w:val="00421CC0"/>
    <w:rsid w:val="00422110"/>
    <w:rsid w:val="00423B22"/>
    <w:rsid w:val="00423E2E"/>
    <w:rsid w:val="004250A9"/>
    <w:rsid w:val="00425177"/>
    <w:rsid w:val="00425B06"/>
    <w:rsid w:val="00426F48"/>
    <w:rsid w:val="00426FAC"/>
    <w:rsid w:val="00427A34"/>
    <w:rsid w:val="0043054E"/>
    <w:rsid w:val="00430EBD"/>
    <w:rsid w:val="00431A4D"/>
    <w:rsid w:val="004328A2"/>
    <w:rsid w:val="0043324F"/>
    <w:rsid w:val="00433B92"/>
    <w:rsid w:val="00434447"/>
    <w:rsid w:val="00434BD6"/>
    <w:rsid w:val="00434FA4"/>
    <w:rsid w:val="004362D0"/>
    <w:rsid w:val="00436CD6"/>
    <w:rsid w:val="00437BCB"/>
    <w:rsid w:val="0044025F"/>
    <w:rsid w:val="004411A1"/>
    <w:rsid w:val="00441AF6"/>
    <w:rsid w:val="00441CC0"/>
    <w:rsid w:val="00445EAC"/>
    <w:rsid w:val="004463C9"/>
    <w:rsid w:val="00446C3D"/>
    <w:rsid w:val="004502A5"/>
    <w:rsid w:val="00452D44"/>
    <w:rsid w:val="00452E3B"/>
    <w:rsid w:val="00453F6A"/>
    <w:rsid w:val="00454422"/>
    <w:rsid w:val="00454501"/>
    <w:rsid w:val="004555A1"/>
    <w:rsid w:val="00455F6C"/>
    <w:rsid w:val="004568EE"/>
    <w:rsid w:val="004572C7"/>
    <w:rsid w:val="00457723"/>
    <w:rsid w:val="00457BEA"/>
    <w:rsid w:val="00460B8E"/>
    <w:rsid w:val="00461D05"/>
    <w:rsid w:val="0046207A"/>
    <w:rsid w:val="00462692"/>
    <w:rsid w:val="004644ED"/>
    <w:rsid w:val="004645D6"/>
    <w:rsid w:val="00464B8F"/>
    <w:rsid w:val="004656FD"/>
    <w:rsid w:val="0046668D"/>
    <w:rsid w:val="004666C4"/>
    <w:rsid w:val="00467B47"/>
    <w:rsid w:val="00470BDA"/>
    <w:rsid w:val="00471710"/>
    <w:rsid w:val="00473BB1"/>
    <w:rsid w:val="00474537"/>
    <w:rsid w:val="00474CAC"/>
    <w:rsid w:val="00475F07"/>
    <w:rsid w:val="00475FB1"/>
    <w:rsid w:val="00476199"/>
    <w:rsid w:val="004762AF"/>
    <w:rsid w:val="00476EAA"/>
    <w:rsid w:val="004774A1"/>
    <w:rsid w:val="00480024"/>
    <w:rsid w:val="004819B4"/>
    <w:rsid w:val="004826AC"/>
    <w:rsid w:val="00483335"/>
    <w:rsid w:val="00483668"/>
    <w:rsid w:val="00484600"/>
    <w:rsid w:val="00485D38"/>
    <w:rsid w:val="00486613"/>
    <w:rsid w:val="004875DE"/>
    <w:rsid w:val="00487D27"/>
    <w:rsid w:val="004907F2"/>
    <w:rsid w:val="00490AA8"/>
    <w:rsid w:val="00490FA1"/>
    <w:rsid w:val="00491C59"/>
    <w:rsid w:val="0049263C"/>
    <w:rsid w:val="00492909"/>
    <w:rsid w:val="00492BFD"/>
    <w:rsid w:val="00492DB2"/>
    <w:rsid w:val="004930E5"/>
    <w:rsid w:val="00493179"/>
    <w:rsid w:val="00493315"/>
    <w:rsid w:val="004937AA"/>
    <w:rsid w:val="004941EE"/>
    <w:rsid w:val="00495B6A"/>
    <w:rsid w:val="00496C2D"/>
    <w:rsid w:val="00497039"/>
    <w:rsid w:val="00497E9C"/>
    <w:rsid w:val="00497EE9"/>
    <w:rsid w:val="004A0922"/>
    <w:rsid w:val="004A099C"/>
    <w:rsid w:val="004A1DCB"/>
    <w:rsid w:val="004A25BC"/>
    <w:rsid w:val="004A2872"/>
    <w:rsid w:val="004A2AC3"/>
    <w:rsid w:val="004A357B"/>
    <w:rsid w:val="004A3763"/>
    <w:rsid w:val="004A38C2"/>
    <w:rsid w:val="004A39A1"/>
    <w:rsid w:val="004A3D04"/>
    <w:rsid w:val="004A3E20"/>
    <w:rsid w:val="004A470F"/>
    <w:rsid w:val="004A566E"/>
    <w:rsid w:val="004A5857"/>
    <w:rsid w:val="004A64DA"/>
    <w:rsid w:val="004A652F"/>
    <w:rsid w:val="004A6D8D"/>
    <w:rsid w:val="004A6F3F"/>
    <w:rsid w:val="004A7A3B"/>
    <w:rsid w:val="004B02BD"/>
    <w:rsid w:val="004B15C8"/>
    <w:rsid w:val="004B21A6"/>
    <w:rsid w:val="004B38A1"/>
    <w:rsid w:val="004B3ED5"/>
    <w:rsid w:val="004B43D2"/>
    <w:rsid w:val="004B4E00"/>
    <w:rsid w:val="004B537D"/>
    <w:rsid w:val="004B560F"/>
    <w:rsid w:val="004B69D7"/>
    <w:rsid w:val="004B6FA1"/>
    <w:rsid w:val="004B72D6"/>
    <w:rsid w:val="004B7CA0"/>
    <w:rsid w:val="004B7F29"/>
    <w:rsid w:val="004C13E7"/>
    <w:rsid w:val="004C1858"/>
    <w:rsid w:val="004C1AAD"/>
    <w:rsid w:val="004C1ECA"/>
    <w:rsid w:val="004C2554"/>
    <w:rsid w:val="004C3777"/>
    <w:rsid w:val="004C3B65"/>
    <w:rsid w:val="004C4439"/>
    <w:rsid w:val="004C466D"/>
    <w:rsid w:val="004C48A6"/>
    <w:rsid w:val="004C5C40"/>
    <w:rsid w:val="004C6984"/>
    <w:rsid w:val="004D0373"/>
    <w:rsid w:val="004D0743"/>
    <w:rsid w:val="004D1919"/>
    <w:rsid w:val="004D220E"/>
    <w:rsid w:val="004D3293"/>
    <w:rsid w:val="004D5036"/>
    <w:rsid w:val="004D5505"/>
    <w:rsid w:val="004D59F2"/>
    <w:rsid w:val="004D5B51"/>
    <w:rsid w:val="004D6363"/>
    <w:rsid w:val="004D6D31"/>
    <w:rsid w:val="004D77A7"/>
    <w:rsid w:val="004D7BC5"/>
    <w:rsid w:val="004E1929"/>
    <w:rsid w:val="004E398E"/>
    <w:rsid w:val="004E4572"/>
    <w:rsid w:val="004E46DE"/>
    <w:rsid w:val="004E6B0D"/>
    <w:rsid w:val="004E6B40"/>
    <w:rsid w:val="004E6B80"/>
    <w:rsid w:val="004E6D51"/>
    <w:rsid w:val="004E7100"/>
    <w:rsid w:val="004E75DD"/>
    <w:rsid w:val="004F075C"/>
    <w:rsid w:val="004F249B"/>
    <w:rsid w:val="004F2D8F"/>
    <w:rsid w:val="004F4C74"/>
    <w:rsid w:val="004F6AF6"/>
    <w:rsid w:val="004F750A"/>
    <w:rsid w:val="004F7EE7"/>
    <w:rsid w:val="0050039B"/>
    <w:rsid w:val="0050068A"/>
    <w:rsid w:val="0050068C"/>
    <w:rsid w:val="0050119D"/>
    <w:rsid w:val="00504E58"/>
    <w:rsid w:val="005059B2"/>
    <w:rsid w:val="00510A85"/>
    <w:rsid w:val="00510E3C"/>
    <w:rsid w:val="00511119"/>
    <w:rsid w:val="005118DC"/>
    <w:rsid w:val="0051213D"/>
    <w:rsid w:val="00512468"/>
    <w:rsid w:val="00512853"/>
    <w:rsid w:val="00512B05"/>
    <w:rsid w:val="00512B94"/>
    <w:rsid w:val="00513363"/>
    <w:rsid w:val="00514D8D"/>
    <w:rsid w:val="0051559A"/>
    <w:rsid w:val="00515858"/>
    <w:rsid w:val="0051595E"/>
    <w:rsid w:val="00516089"/>
    <w:rsid w:val="00516345"/>
    <w:rsid w:val="00516681"/>
    <w:rsid w:val="00516B30"/>
    <w:rsid w:val="00516BC8"/>
    <w:rsid w:val="00516BF3"/>
    <w:rsid w:val="005171B6"/>
    <w:rsid w:val="005176C0"/>
    <w:rsid w:val="00517818"/>
    <w:rsid w:val="0052104A"/>
    <w:rsid w:val="0052108F"/>
    <w:rsid w:val="00521DFC"/>
    <w:rsid w:val="00522D8B"/>
    <w:rsid w:val="00524064"/>
    <w:rsid w:val="00525011"/>
    <w:rsid w:val="005258AE"/>
    <w:rsid w:val="00525A46"/>
    <w:rsid w:val="00526055"/>
    <w:rsid w:val="00526C06"/>
    <w:rsid w:val="00527473"/>
    <w:rsid w:val="0053075A"/>
    <w:rsid w:val="0053169B"/>
    <w:rsid w:val="00531BD4"/>
    <w:rsid w:val="00532104"/>
    <w:rsid w:val="0053225E"/>
    <w:rsid w:val="005326EC"/>
    <w:rsid w:val="0053271C"/>
    <w:rsid w:val="00532901"/>
    <w:rsid w:val="00532B9F"/>
    <w:rsid w:val="00533E50"/>
    <w:rsid w:val="0053520E"/>
    <w:rsid w:val="00535946"/>
    <w:rsid w:val="005361C8"/>
    <w:rsid w:val="005363F2"/>
    <w:rsid w:val="00536B18"/>
    <w:rsid w:val="005414BF"/>
    <w:rsid w:val="005416D2"/>
    <w:rsid w:val="00541F0F"/>
    <w:rsid w:val="00542679"/>
    <w:rsid w:val="005432F3"/>
    <w:rsid w:val="00543D98"/>
    <w:rsid w:val="005441D8"/>
    <w:rsid w:val="00544AEA"/>
    <w:rsid w:val="00544BFC"/>
    <w:rsid w:val="00544E30"/>
    <w:rsid w:val="00545208"/>
    <w:rsid w:val="0054658B"/>
    <w:rsid w:val="00550A3E"/>
    <w:rsid w:val="005523EA"/>
    <w:rsid w:val="005524E2"/>
    <w:rsid w:val="00552A3D"/>
    <w:rsid w:val="00552F60"/>
    <w:rsid w:val="005537C9"/>
    <w:rsid w:val="0055454A"/>
    <w:rsid w:val="00554940"/>
    <w:rsid w:val="00554B3A"/>
    <w:rsid w:val="00555624"/>
    <w:rsid w:val="00555892"/>
    <w:rsid w:val="00555BDE"/>
    <w:rsid w:val="00555E31"/>
    <w:rsid w:val="00555EC5"/>
    <w:rsid w:val="00556BCC"/>
    <w:rsid w:val="00556FD3"/>
    <w:rsid w:val="00557207"/>
    <w:rsid w:val="0055759C"/>
    <w:rsid w:val="00557694"/>
    <w:rsid w:val="005577D7"/>
    <w:rsid w:val="005613F9"/>
    <w:rsid w:val="00562A59"/>
    <w:rsid w:val="005634D2"/>
    <w:rsid w:val="00563D7F"/>
    <w:rsid w:val="0056502C"/>
    <w:rsid w:val="005657A2"/>
    <w:rsid w:val="00565CA8"/>
    <w:rsid w:val="00566332"/>
    <w:rsid w:val="005663E1"/>
    <w:rsid w:val="005668CD"/>
    <w:rsid w:val="00566AB3"/>
    <w:rsid w:val="00566F80"/>
    <w:rsid w:val="00567642"/>
    <w:rsid w:val="00567FF3"/>
    <w:rsid w:val="00570B1E"/>
    <w:rsid w:val="00571971"/>
    <w:rsid w:val="00571D04"/>
    <w:rsid w:val="00571FCD"/>
    <w:rsid w:val="00572043"/>
    <w:rsid w:val="005741ED"/>
    <w:rsid w:val="005748AA"/>
    <w:rsid w:val="00574F9B"/>
    <w:rsid w:val="00576424"/>
    <w:rsid w:val="005764A2"/>
    <w:rsid w:val="00576A1F"/>
    <w:rsid w:val="00576DCE"/>
    <w:rsid w:val="005775E3"/>
    <w:rsid w:val="00577E98"/>
    <w:rsid w:val="00580649"/>
    <w:rsid w:val="005809EC"/>
    <w:rsid w:val="00580D94"/>
    <w:rsid w:val="005812E9"/>
    <w:rsid w:val="005813B1"/>
    <w:rsid w:val="0058158B"/>
    <w:rsid w:val="005820EE"/>
    <w:rsid w:val="005827FB"/>
    <w:rsid w:val="005830A6"/>
    <w:rsid w:val="0058377F"/>
    <w:rsid w:val="00587113"/>
    <w:rsid w:val="00587F57"/>
    <w:rsid w:val="00591763"/>
    <w:rsid w:val="005927CF"/>
    <w:rsid w:val="00593C0F"/>
    <w:rsid w:val="00593EE5"/>
    <w:rsid w:val="00594A00"/>
    <w:rsid w:val="00595202"/>
    <w:rsid w:val="005968EE"/>
    <w:rsid w:val="00596FBB"/>
    <w:rsid w:val="005970DE"/>
    <w:rsid w:val="00597957"/>
    <w:rsid w:val="00597FEA"/>
    <w:rsid w:val="005A0090"/>
    <w:rsid w:val="005A0183"/>
    <w:rsid w:val="005A061A"/>
    <w:rsid w:val="005A1A1D"/>
    <w:rsid w:val="005A1E93"/>
    <w:rsid w:val="005A4226"/>
    <w:rsid w:val="005A4FDD"/>
    <w:rsid w:val="005A585F"/>
    <w:rsid w:val="005A7516"/>
    <w:rsid w:val="005B0653"/>
    <w:rsid w:val="005B099B"/>
    <w:rsid w:val="005B17A5"/>
    <w:rsid w:val="005B1DBE"/>
    <w:rsid w:val="005B2749"/>
    <w:rsid w:val="005B3E04"/>
    <w:rsid w:val="005B4082"/>
    <w:rsid w:val="005B47E7"/>
    <w:rsid w:val="005B58CB"/>
    <w:rsid w:val="005B5B5F"/>
    <w:rsid w:val="005C0B46"/>
    <w:rsid w:val="005C286C"/>
    <w:rsid w:val="005C2EF1"/>
    <w:rsid w:val="005C5B3A"/>
    <w:rsid w:val="005C66F3"/>
    <w:rsid w:val="005C6D42"/>
    <w:rsid w:val="005D01FF"/>
    <w:rsid w:val="005D0478"/>
    <w:rsid w:val="005D09C1"/>
    <w:rsid w:val="005D1165"/>
    <w:rsid w:val="005D15F7"/>
    <w:rsid w:val="005D17F4"/>
    <w:rsid w:val="005D1CC3"/>
    <w:rsid w:val="005D2ADD"/>
    <w:rsid w:val="005D36FB"/>
    <w:rsid w:val="005D519C"/>
    <w:rsid w:val="005D7838"/>
    <w:rsid w:val="005E0A08"/>
    <w:rsid w:val="005E0D0C"/>
    <w:rsid w:val="005E11B5"/>
    <w:rsid w:val="005E20FB"/>
    <w:rsid w:val="005E28E4"/>
    <w:rsid w:val="005E2F9D"/>
    <w:rsid w:val="005E3381"/>
    <w:rsid w:val="005E4E3B"/>
    <w:rsid w:val="005E53F6"/>
    <w:rsid w:val="005E5CF7"/>
    <w:rsid w:val="005E75DF"/>
    <w:rsid w:val="005F0536"/>
    <w:rsid w:val="005F0987"/>
    <w:rsid w:val="005F14AE"/>
    <w:rsid w:val="005F1FC1"/>
    <w:rsid w:val="005F252A"/>
    <w:rsid w:val="005F3314"/>
    <w:rsid w:val="005F399A"/>
    <w:rsid w:val="005F3E9C"/>
    <w:rsid w:val="005F3FFF"/>
    <w:rsid w:val="005F50E4"/>
    <w:rsid w:val="005F5932"/>
    <w:rsid w:val="005F648C"/>
    <w:rsid w:val="005F7225"/>
    <w:rsid w:val="005F736C"/>
    <w:rsid w:val="00600309"/>
    <w:rsid w:val="00600AA3"/>
    <w:rsid w:val="00600FA7"/>
    <w:rsid w:val="006012FC"/>
    <w:rsid w:val="006021B0"/>
    <w:rsid w:val="006022A7"/>
    <w:rsid w:val="006026C5"/>
    <w:rsid w:val="0060309D"/>
    <w:rsid w:val="00604495"/>
    <w:rsid w:val="00604571"/>
    <w:rsid w:val="006047A8"/>
    <w:rsid w:val="00606413"/>
    <w:rsid w:val="00607D21"/>
    <w:rsid w:val="006101BB"/>
    <w:rsid w:val="00610259"/>
    <w:rsid w:val="00610724"/>
    <w:rsid w:val="006107B4"/>
    <w:rsid w:val="00611655"/>
    <w:rsid w:val="006136EE"/>
    <w:rsid w:val="0061406C"/>
    <w:rsid w:val="006144E4"/>
    <w:rsid w:val="00615837"/>
    <w:rsid w:val="00615E92"/>
    <w:rsid w:val="00616948"/>
    <w:rsid w:val="00616DFB"/>
    <w:rsid w:val="006217DD"/>
    <w:rsid w:val="00621B36"/>
    <w:rsid w:val="00623B2E"/>
    <w:rsid w:val="006244CA"/>
    <w:rsid w:val="00624725"/>
    <w:rsid w:val="00626787"/>
    <w:rsid w:val="00626A79"/>
    <w:rsid w:val="0062721A"/>
    <w:rsid w:val="00627496"/>
    <w:rsid w:val="00627DE4"/>
    <w:rsid w:val="00630F34"/>
    <w:rsid w:val="006311A1"/>
    <w:rsid w:val="006311F5"/>
    <w:rsid w:val="00631581"/>
    <w:rsid w:val="006337AB"/>
    <w:rsid w:val="00633C34"/>
    <w:rsid w:val="006354AE"/>
    <w:rsid w:val="006355E3"/>
    <w:rsid w:val="00635AC1"/>
    <w:rsid w:val="00637E35"/>
    <w:rsid w:val="00637EBE"/>
    <w:rsid w:val="00640306"/>
    <w:rsid w:val="0064035B"/>
    <w:rsid w:val="006403B5"/>
    <w:rsid w:val="00641DB3"/>
    <w:rsid w:val="00642595"/>
    <w:rsid w:val="00642718"/>
    <w:rsid w:val="00642A3C"/>
    <w:rsid w:val="00642E50"/>
    <w:rsid w:val="00643C32"/>
    <w:rsid w:val="00644B07"/>
    <w:rsid w:val="00644FE7"/>
    <w:rsid w:val="00645C7B"/>
    <w:rsid w:val="00647B98"/>
    <w:rsid w:val="00647FA3"/>
    <w:rsid w:val="0065072B"/>
    <w:rsid w:val="00651F58"/>
    <w:rsid w:val="006523B4"/>
    <w:rsid w:val="0065262E"/>
    <w:rsid w:val="00652840"/>
    <w:rsid w:val="00652D8C"/>
    <w:rsid w:val="0065324E"/>
    <w:rsid w:val="006539AE"/>
    <w:rsid w:val="006544E6"/>
    <w:rsid w:val="00654A82"/>
    <w:rsid w:val="00654E46"/>
    <w:rsid w:val="0065520A"/>
    <w:rsid w:val="00661B3F"/>
    <w:rsid w:val="006621A5"/>
    <w:rsid w:val="00662572"/>
    <w:rsid w:val="00664EBE"/>
    <w:rsid w:val="00665796"/>
    <w:rsid w:val="006658B8"/>
    <w:rsid w:val="006659C8"/>
    <w:rsid w:val="00665AB9"/>
    <w:rsid w:val="00666005"/>
    <w:rsid w:val="00666CE0"/>
    <w:rsid w:val="00667AFF"/>
    <w:rsid w:val="00670145"/>
    <w:rsid w:val="006701C8"/>
    <w:rsid w:val="0067022F"/>
    <w:rsid w:val="00671344"/>
    <w:rsid w:val="00673131"/>
    <w:rsid w:val="006738E4"/>
    <w:rsid w:val="006749DA"/>
    <w:rsid w:val="006750DC"/>
    <w:rsid w:val="00675D1B"/>
    <w:rsid w:val="0067697A"/>
    <w:rsid w:val="00676E59"/>
    <w:rsid w:val="006779BB"/>
    <w:rsid w:val="00677CFE"/>
    <w:rsid w:val="00677DCE"/>
    <w:rsid w:val="00677FB7"/>
    <w:rsid w:val="006804C2"/>
    <w:rsid w:val="00680CEF"/>
    <w:rsid w:val="00680EE3"/>
    <w:rsid w:val="0068150E"/>
    <w:rsid w:val="0068302F"/>
    <w:rsid w:val="00684186"/>
    <w:rsid w:val="00684D53"/>
    <w:rsid w:val="0068516E"/>
    <w:rsid w:val="006853CF"/>
    <w:rsid w:val="006855CC"/>
    <w:rsid w:val="006863A8"/>
    <w:rsid w:val="0069035E"/>
    <w:rsid w:val="006904DE"/>
    <w:rsid w:val="006905D7"/>
    <w:rsid w:val="00690FA6"/>
    <w:rsid w:val="00691083"/>
    <w:rsid w:val="006919B4"/>
    <w:rsid w:val="0069296A"/>
    <w:rsid w:val="00693871"/>
    <w:rsid w:val="00693C54"/>
    <w:rsid w:val="0069557C"/>
    <w:rsid w:val="00696B42"/>
    <w:rsid w:val="0069722A"/>
    <w:rsid w:val="00697EFF"/>
    <w:rsid w:val="006A0A1F"/>
    <w:rsid w:val="006A135D"/>
    <w:rsid w:val="006A3298"/>
    <w:rsid w:val="006A48BB"/>
    <w:rsid w:val="006A5F5B"/>
    <w:rsid w:val="006A6549"/>
    <w:rsid w:val="006A6B0A"/>
    <w:rsid w:val="006A6E8E"/>
    <w:rsid w:val="006A7186"/>
    <w:rsid w:val="006B00AB"/>
    <w:rsid w:val="006B1E51"/>
    <w:rsid w:val="006B432A"/>
    <w:rsid w:val="006B4909"/>
    <w:rsid w:val="006B498A"/>
    <w:rsid w:val="006B4F2D"/>
    <w:rsid w:val="006B54F1"/>
    <w:rsid w:val="006B5F67"/>
    <w:rsid w:val="006B6735"/>
    <w:rsid w:val="006B7119"/>
    <w:rsid w:val="006B7CBB"/>
    <w:rsid w:val="006C04FA"/>
    <w:rsid w:val="006C0EED"/>
    <w:rsid w:val="006C0FB1"/>
    <w:rsid w:val="006C1231"/>
    <w:rsid w:val="006C1501"/>
    <w:rsid w:val="006C17E3"/>
    <w:rsid w:val="006C1844"/>
    <w:rsid w:val="006C2607"/>
    <w:rsid w:val="006C3B6B"/>
    <w:rsid w:val="006C4152"/>
    <w:rsid w:val="006C446F"/>
    <w:rsid w:val="006C66C5"/>
    <w:rsid w:val="006C677C"/>
    <w:rsid w:val="006C761B"/>
    <w:rsid w:val="006D054D"/>
    <w:rsid w:val="006D12A3"/>
    <w:rsid w:val="006D1922"/>
    <w:rsid w:val="006D1EB5"/>
    <w:rsid w:val="006D2DE9"/>
    <w:rsid w:val="006D3B99"/>
    <w:rsid w:val="006D406E"/>
    <w:rsid w:val="006D4573"/>
    <w:rsid w:val="006D484A"/>
    <w:rsid w:val="006D4BDF"/>
    <w:rsid w:val="006D5341"/>
    <w:rsid w:val="006D59E2"/>
    <w:rsid w:val="006D794C"/>
    <w:rsid w:val="006E0174"/>
    <w:rsid w:val="006E0B6B"/>
    <w:rsid w:val="006E1A0A"/>
    <w:rsid w:val="006E374A"/>
    <w:rsid w:val="006E4752"/>
    <w:rsid w:val="006E47AB"/>
    <w:rsid w:val="006E4BD4"/>
    <w:rsid w:val="006E4C92"/>
    <w:rsid w:val="006E5AA7"/>
    <w:rsid w:val="006E646A"/>
    <w:rsid w:val="006E6A6C"/>
    <w:rsid w:val="006E755A"/>
    <w:rsid w:val="006E7E6A"/>
    <w:rsid w:val="006F00CE"/>
    <w:rsid w:val="006F0505"/>
    <w:rsid w:val="006F1E93"/>
    <w:rsid w:val="006F1FAD"/>
    <w:rsid w:val="006F28A4"/>
    <w:rsid w:val="006F2B4E"/>
    <w:rsid w:val="006F472F"/>
    <w:rsid w:val="006F5BC5"/>
    <w:rsid w:val="006F5BF4"/>
    <w:rsid w:val="006F6431"/>
    <w:rsid w:val="006F7562"/>
    <w:rsid w:val="00700248"/>
    <w:rsid w:val="007013DD"/>
    <w:rsid w:val="00701E8E"/>
    <w:rsid w:val="00703090"/>
    <w:rsid w:val="00703359"/>
    <w:rsid w:val="007038E4"/>
    <w:rsid w:val="0070396C"/>
    <w:rsid w:val="00705D15"/>
    <w:rsid w:val="007077FC"/>
    <w:rsid w:val="00711407"/>
    <w:rsid w:val="00711A2C"/>
    <w:rsid w:val="007123E1"/>
    <w:rsid w:val="00712BDA"/>
    <w:rsid w:val="00713375"/>
    <w:rsid w:val="0071419A"/>
    <w:rsid w:val="00714D64"/>
    <w:rsid w:val="00716204"/>
    <w:rsid w:val="0071678E"/>
    <w:rsid w:val="00716F15"/>
    <w:rsid w:val="00720F5E"/>
    <w:rsid w:val="00721D73"/>
    <w:rsid w:val="00721D76"/>
    <w:rsid w:val="00723729"/>
    <w:rsid w:val="0072540E"/>
    <w:rsid w:val="00725CD7"/>
    <w:rsid w:val="00726334"/>
    <w:rsid w:val="007265FE"/>
    <w:rsid w:val="00727EE6"/>
    <w:rsid w:val="0073034D"/>
    <w:rsid w:val="007308DB"/>
    <w:rsid w:val="00730988"/>
    <w:rsid w:val="00730FE3"/>
    <w:rsid w:val="0073184F"/>
    <w:rsid w:val="00731AFD"/>
    <w:rsid w:val="00731BFB"/>
    <w:rsid w:val="00734F75"/>
    <w:rsid w:val="00735AD5"/>
    <w:rsid w:val="00736221"/>
    <w:rsid w:val="007362AA"/>
    <w:rsid w:val="007369C0"/>
    <w:rsid w:val="00736BAE"/>
    <w:rsid w:val="007375D8"/>
    <w:rsid w:val="007409C2"/>
    <w:rsid w:val="00740DC9"/>
    <w:rsid w:val="007416F8"/>
    <w:rsid w:val="007419B7"/>
    <w:rsid w:val="00741FB5"/>
    <w:rsid w:val="00743441"/>
    <w:rsid w:val="007442AC"/>
    <w:rsid w:val="00744665"/>
    <w:rsid w:val="00745072"/>
    <w:rsid w:val="00745336"/>
    <w:rsid w:val="00745D04"/>
    <w:rsid w:val="00745DDC"/>
    <w:rsid w:val="0074656F"/>
    <w:rsid w:val="0074794E"/>
    <w:rsid w:val="00750370"/>
    <w:rsid w:val="00750954"/>
    <w:rsid w:val="00751028"/>
    <w:rsid w:val="007510B4"/>
    <w:rsid w:val="007527E0"/>
    <w:rsid w:val="0075375E"/>
    <w:rsid w:val="0075556A"/>
    <w:rsid w:val="00755782"/>
    <w:rsid w:val="00756E7E"/>
    <w:rsid w:val="00756F2D"/>
    <w:rsid w:val="007573FD"/>
    <w:rsid w:val="007602D7"/>
    <w:rsid w:val="007606F1"/>
    <w:rsid w:val="0076094D"/>
    <w:rsid w:val="00760C23"/>
    <w:rsid w:val="00760D98"/>
    <w:rsid w:val="0076240B"/>
    <w:rsid w:val="00762600"/>
    <w:rsid w:val="00762625"/>
    <w:rsid w:val="00762E3A"/>
    <w:rsid w:val="00763984"/>
    <w:rsid w:val="007645D5"/>
    <w:rsid w:val="00764C84"/>
    <w:rsid w:val="007653EF"/>
    <w:rsid w:val="0076553F"/>
    <w:rsid w:val="007659A0"/>
    <w:rsid w:val="00765C23"/>
    <w:rsid w:val="00765EB3"/>
    <w:rsid w:val="00771662"/>
    <w:rsid w:val="00771A62"/>
    <w:rsid w:val="00771F6A"/>
    <w:rsid w:val="00772D4B"/>
    <w:rsid w:val="007743A4"/>
    <w:rsid w:val="00774FB8"/>
    <w:rsid w:val="00775872"/>
    <w:rsid w:val="00775D2A"/>
    <w:rsid w:val="00777664"/>
    <w:rsid w:val="0078167E"/>
    <w:rsid w:val="00782AF0"/>
    <w:rsid w:val="00785163"/>
    <w:rsid w:val="007851C0"/>
    <w:rsid w:val="007860F1"/>
    <w:rsid w:val="00786554"/>
    <w:rsid w:val="007865DD"/>
    <w:rsid w:val="0078694D"/>
    <w:rsid w:val="00786AE7"/>
    <w:rsid w:val="00787598"/>
    <w:rsid w:val="007905EB"/>
    <w:rsid w:val="007911ED"/>
    <w:rsid w:val="00791CA1"/>
    <w:rsid w:val="00791F01"/>
    <w:rsid w:val="00792134"/>
    <w:rsid w:val="007923F1"/>
    <w:rsid w:val="00792708"/>
    <w:rsid w:val="00792B3D"/>
    <w:rsid w:val="00793209"/>
    <w:rsid w:val="00793B23"/>
    <w:rsid w:val="00793B8B"/>
    <w:rsid w:val="007941E1"/>
    <w:rsid w:val="00794C93"/>
    <w:rsid w:val="00794EBA"/>
    <w:rsid w:val="00794F5D"/>
    <w:rsid w:val="007950E4"/>
    <w:rsid w:val="00795EF9"/>
    <w:rsid w:val="0079674C"/>
    <w:rsid w:val="007969A8"/>
    <w:rsid w:val="00797969"/>
    <w:rsid w:val="00797DF4"/>
    <w:rsid w:val="007A06D4"/>
    <w:rsid w:val="007A0809"/>
    <w:rsid w:val="007A0A05"/>
    <w:rsid w:val="007A14EB"/>
    <w:rsid w:val="007A32CD"/>
    <w:rsid w:val="007A3ADF"/>
    <w:rsid w:val="007A4B80"/>
    <w:rsid w:val="007A54C3"/>
    <w:rsid w:val="007A5B50"/>
    <w:rsid w:val="007A791B"/>
    <w:rsid w:val="007B048C"/>
    <w:rsid w:val="007B2080"/>
    <w:rsid w:val="007B3D50"/>
    <w:rsid w:val="007B40A1"/>
    <w:rsid w:val="007B5B64"/>
    <w:rsid w:val="007B6257"/>
    <w:rsid w:val="007B626E"/>
    <w:rsid w:val="007B6659"/>
    <w:rsid w:val="007B7596"/>
    <w:rsid w:val="007B7C77"/>
    <w:rsid w:val="007B7FFE"/>
    <w:rsid w:val="007C0DAA"/>
    <w:rsid w:val="007C0E3F"/>
    <w:rsid w:val="007C22FA"/>
    <w:rsid w:val="007C28EE"/>
    <w:rsid w:val="007C2BC9"/>
    <w:rsid w:val="007C33AF"/>
    <w:rsid w:val="007C4A9C"/>
    <w:rsid w:val="007C4DA0"/>
    <w:rsid w:val="007C5ED0"/>
    <w:rsid w:val="007C6492"/>
    <w:rsid w:val="007C719E"/>
    <w:rsid w:val="007C7A5C"/>
    <w:rsid w:val="007D030C"/>
    <w:rsid w:val="007D0378"/>
    <w:rsid w:val="007D0BBD"/>
    <w:rsid w:val="007D3314"/>
    <w:rsid w:val="007D35B7"/>
    <w:rsid w:val="007D3AF4"/>
    <w:rsid w:val="007D4114"/>
    <w:rsid w:val="007D5928"/>
    <w:rsid w:val="007D5D5C"/>
    <w:rsid w:val="007D6108"/>
    <w:rsid w:val="007D637B"/>
    <w:rsid w:val="007D6617"/>
    <w:rsid w:val="007D670A"/>
    <w:rsid w:val="007D671D"/>
    <w:rsid w:val="007E08A7"/>
    <w:rsid w:val="007E09C0"/>
    <w:rsid w:val="007E10CD"/>
    <w:rsid w:val="007E22D6"/>
    <w:rsid w:val="007E2668"/>
    <w:rsid w:val="007E2A8E"/>
    <w:rsid w:val="007E355A"/>
    <w:rsid w:val="007E451A"/>
    <w:rsid w:val="007E46E9"/>
    <w:rsid w:val="007E4AA3"/>
    <w:rsid w:val="007E5C89"/>
    <w:rsid w:val="007E5FC4"/>
    <w:rsid w:val="007E68F7"/>
    <w:rsid w:val="007E7A6B"/>
    <w:rsid w:val="007F15D9"/>
    <w:rsid w:val="007F2CEC"/>
    <w:rsid w:val="007F5AB5"/>
    <w:rsid w:val="007F7A32"/>
    <w:rsid w:val="008003CC"/>
    <w:rsid w:val="0080125C"/>
    <w:rsid w:val="008013FF"/>
    <w:rsid w:val="00801DF5"/>
    <w:rsid w:val="00802959"/>
    <w:rsid w:val="00802E25"/>
    <w:rsid w:val="00803871"/>
    <w:rsid w:val="00803F00"/>
    <w:rsid w:val="008040FD"/>
    <w:rsid w:val="008051BB"/>
    <w:rsid w:val="008068BD"/>
    <w:rsid w:val="00807D0A"/>
    <w:rsid w:val="00807F58"/>
    <w:rsid w:val="008100A1"/>
    <w:rsid w:val="008110B0"/>
    <w:rsid w:val="008118BF"/>
    <w:rsid w:val="00811D5F"/>
    <w:rsid w:val="00811E18"/>
    <w:rsid w:val="0081202F"/>
    <w:rsid w:val="0081282A"/>
    <w:rsid w:val="008133EE"/>
    <w:rsid w:val="0081441A"/>
    <w:rsid w:val="00814640"/>
    <w:rsid w:val="0081528D"/>
    <w:rsid w:val="00815BB7"/>
    <w:rsid w:val="0081644D"/>
    <w:rsid w:val="008164A3"/>
    <w:rsid w:val="008169FC"/>
    <w:rsid w:val="00820F51"/>
    <w:rsid w:val="008211EA"/>
    <w:rsid w:val="00822C36"/>
    <w:rsid w:val="00822EE3"/>
    <w:rsid w:val="00823256"/>
    <w:rsid w:val="00823BD5"/>
    <w:rsid w:val="008241DF"/>
    <w:rsid w:val="00824981"/>
    <w:rsid w:val="00825A41"/>
    <w:rsid w:val="0082608A"/>
    <w:rsid w:val="008265D2"/>
    <w:rsid w:val="008266FB"/>
    <w:rsid w:val="008270AA"/>
    <w:rsid w:val="0083053F"/>
    <w:rsid w:val="00830D42"/>
    <w:rsid w:val="008310C9"/>
    <w:rsid w:val="0083198D"/>
    <w:rsid w:val="0083265D"/>
    <w:rsid w:val="0083372B"/>
    <w:rsid w:val="00833A66"/>
    <w:rsid w:val="00833AFC"/>
    <w:rsid w:val="00833B1C"/>
    <w:rsid w:val="00833C35"/>
    <w:rsid w:val="00833E34"/>
    <w:rsid w:val="00834D4D"/>
    <w:rsid w:val="00835452"/>
    <w:rsid w:val="008360BA"/>
    <w:rsid w:val="00836957"/>
    <w:rsid w:val="008376D3"/>
    <w:rsid w:val="00840842"/>
    <w:rsid w:val="008414B6"/>
    <w:rsid w:val="00841CE4"/>
    <w:rsid w:val="00842B56"/>
    <w:rsid w:val="00842D48"/>
    <w:rsid w:val="008435C5"/>
    <w:rsid w:val="00844BB1"/>
    <w:rsid w:val="00844FFE"/>
    <w:rsid w:val="0084503E"/>
    <w:rsid w:val="008460A0"/>
    <w:rsid w:val="008460A3"/>
    <w:rsid w:val="00846E05"/>
    <w:rsid w:val="00852418"/>
    <w:rsid w:val="00852767"/>
    <w:rsid w:val="00852D50"/>
    <w:rsid w:val="00853253"/>
    <w:rsid w:val="00854624"/>
    <w:rsid w:val="008551FA"/>
    <w:rsid w:val="00855608"/>
    <w:rsid w:val="00856342"/>
    <w:rsid w:val="008608C7"/>
    <w:rsid w:val="00860E58"/>
    <w:rsid w:val="0086127A"/>
    <w:rsid w:val="00861456"/>
    <w:rsid w:val="008617FD"/>
    <w:rsid w:val="008638E4"/>
    <w:rsid w:val="00863DC2"/>
    <w:rsid w:val="00864E6C"/>
    <w:rsid w:val="0086596A"/>
    <w:rsid w:val="00866D95"/>
    <w:rsid w:val="00867890"/>
    <w:rsid w:val="00870727"/>
    <w:rsid w:val="0087111A"/>
    <w:rsid w:val="0087156F"/>
    <w:rsid w:val="008721BC"/>
    <w:rsid w:val="00872708"/>
    <w:rsid w:val="00872779"/>
    <w:rsid w:val="00872A33"/>
    <w:rsid w:val="00873244"/>
    <w:rsid w:val="00874DC3"/>
    <w:rsid w:val="00876318"/>
    <w:rsid w:val="008763B9"/>
    <w:rsid w:val="008767DC"/>
    <w:rsid w:val="00877689"/>
    <w:rsid w:val="00877C4C"/>
    <w:rsid w:val="00877DCC"/>
    <w:rsid w:val="00880A8E"/>
    <w:rsid w:val="00880D40"/>
    <w:rsid w:val="00881215"/>
    <w:rsid w:val="0088144A"/>
    <w:rsid w:val="008814B3"/>
    <w:rsid w:val="00881915"/>
    <w:rsid w:val="00881980"/>
    <w:rsid w:val="00883042"/>
    <w:rsid w:val="008830BA"/>
    <w:rsid w:val="00884252"/>
    <w:rsid w:val="00884273"/>
    <w:rsid w:val="008845B3"/>
    <w:rsid w:val="00885714"/>
    <w:rsid w:val="008858FF"/>
    <w:rsid w:val="00885AD4"/>
    <w:rsid w:val="00886C8C"/>
    <w:rsid w:val="00886FB3"/>
    <w:rsid w:val="008877E1"/>
    <w:rsid w:val="008877FA"/>
    <w:rsid w:val="008879AD"/>
    <w:rsid w:val="008902F7"/>
    <w:rsid w:val="0089059D"/>
    <w:rsid w:val="00890A98"/>
    <w:rsid w:val="00890AE4"/>
    <w:rsid w:val="008917BC"/>
    <w:rsid w:val="00891ABB"/>
    <w:rsid w:val="00891B3A"/>
    <w:rsid w:val="00891C89"/>
    <w:rsid w:val="00894FDC"/>
    <w:rsid w:val="00895FF7"/>
    <w:rsid w:val="00896AF6"/>
    <w:rsid w:val="00897CA8"/>
    <w:rsid w:val="008A0D48"/>
    <w:rsid w:val="008A18A4"/>
    <w:rsid w:val="008A1946"/>
    <w:rsid w:val="008A1B87"/>
    <w:rsid w:val="008A1EC9"/>
    <w:rsid w:val="008A2278"/>
    <w:rsid w:val="008A2A06"/>
    <w:rsid w:val="008A3042"/>
    <w:rsid w:val="008A361D"/>
    <w:rsid w:val="008A4126"/>
    <w:rsid w:val="008A4D0A"/>
    <w:rsid w:val="008A55EA"/>
    <w:rsid w:val="008A6906"/>
    <w:rsid w:val="008B09E1"/>
    <w:rsid w:val="008B1D76"/>
    <w:rsid w:val="008B23AD"/>
    <w:rsid w:val="008B2E2A"/>
    <w:rsid w:val="008B2E2C"/>
    <w:rsid w:val="008B5A25"/>
    <w:rsid w:val="008B68E9"/>
    <w:rsid w:val="008B6D44"/>
    <w:rsid w:val="008B6E36"/>
    <w:rsid w:val="008B7D39"/>
    <w:rsid w:val="008C04E6"/>
    <w:rsid w:val="008C137E"/>
    <w:rsid w:val="008C18E5"/>
    <w:rsid w:val="008C18E7"/>
    <w:rsid w:val="008C25F6"/>
    <w:rsid w:val="008C2B69"/>
    <w:rsid w:val="008C2DE4"/>
    <w:rsid w:val="008C34C7"/>
    <w:rsid w:val="008C3575"/>
    <w:rsid w:val="008C359D"/>
    <w:rsid w:val="008C42AE"/>
    <w:rsid w:val="008C44CD"/>
    <w:rsid w:val="008C4B2B"/>
    <w:rsid w:val="008C4E7A"/>
    <w:rsid w:val="008C51E3"/>
    <w:rsid w:val="008C5610"/>
    <w:rsid w:val="008C5859"/>
    <w:rsid w:val="008C596B"/>
    <w:rsid w:val="008C5DE2"/>
    <w:rsid w:val="008C6E6D"/>
    <w:rsid w:val="008D1481"/>
    <w:rsid w:val="008D198C"/>
    <w:rsid w:val="008D1AD1"/>
    <w:rsid w:val="008D3A45"/>
    <w:rsid w:val="008D3CD4"/>
    <w:rsid w:val="008D3F0D"/>
    <w:rsid w:val="008D48BE"/>
    <w:rsid w:val="008D4CFB"/>
    <w:rsid w:val="008D55CC"/>
    <w:rsid w:val="008D68CE"/>
    <w:rsid w:val="008D69F8"/>
    <w:rsid w:val="008D772B"/>
    <w:rsid w:val="008D7BD9"/>
    <w:rsid w:val="008E0270"/>
    <w:rsid w:val="008E191F"/>
    <w:rsid w:val="008E1BA5"/>
    <w:rsid w:val="008E262C"/>
    <w:rsid w:val="008E2D87"/>
    <w:rsid w:val="008E3349"/>
    <w:rsid w:val="008E3DEB"/>
    <w:rsid w:val="008E45B6"/>
    <w:rsid w:val="008E4E10"/>
    <w:rsid w:val="008E5235"/>
    <w:rsid w:val="008E56E7"/>
    <w:rsid w:val="008E761D"/>
    <w:rsid w:val="008E7E39"/>
    <w:rsid w:val="008F0134"/>
    <w:rsid w:val="008F03D6"/>
    <w:rsid w:val="008F10B8"/>
    <w:rsid w:val="008F1154"/>
    <w:rsid w:val="008F12BB"/>
    <w:rsid w:val="008F1C37"/>
    <w:rsid w:val="008F2515"/>
    <w:rsid w:val="008F2AD1"/>
    <w:rsid w:val="008F33AB"/>
    <w:rsid w:val="008F4941"/>
    <w:rsid w:val="008F4B4A"/>
    <w:rsid w:val="008F55D6"/>
    <w:rsid w:val="008F594B"/>
    <w:rsid w:val="008F62DB"/>
    <w:rsid w:val="0090001B"/>
    <w:rsid w:val="00900396"/>
    <w:rsid w:val="00900E93"/>
    <w:rsid w:val="009019F7"/>
    <w:rsid w:val="009023C2"/>
    <w:rsid w:val="009029AC"/>
    <w:rsid w:val="00902E5B"/>
    <w:rsid w:val="00903172"/>
    <w:rsid w:val="009048B4"/>
    <w:rsid w:val="00905AF1"/>
    <w:rsid w:val="00905D28"/>
    <w:rsid w:val="00907217"/>
    <w:rsid w:val="00907DDC"/>
    <w:rsid w:val="00910222"/>
    <w:rsid w:val="009103A4"/>
    <w:rsid w:val="00911038"/>
    <w:rsid w:val="009114E0"/>
    <w:rsid w:val="00911927"/>
    <w:rsid w:val="00911C7F"/>
    <w:rsid w:val="009126A6"/>
    <w:rsid w:val="00913E87"/>
    <w:rsid w:val="009142F0"/>
    <w:rsid w:val="009144C7"/>
    <w:rsid w:val="0091451E"/>
    <w:rsid w:val="00914A1C"/>
    <w:rsid w:val="009158BD"/>
    <w:rsid w:val="00916287"/>
    <w:rsid w:val="009167DA"/>
    <w:rsid w:val="00916F9B"/>
    <w:rsid w:val="0091796D"/>
    <w:rsid w:val="00920830"/>
    <w:rsid w:val="00922058"/>
    <w:rsid w:val="00923E01"/>
    <w:rsid w:val="00924B60"/>
    <w:rsid w:val="00925D2D"/>
    <w:rsid w:val="00925DA8"/>
    <w:rsid w:val="00926161"/>
    <w:rsid w:val="00926D38"/>
    <w:rsid w:val="00926D82"/>
    <w:rsid w:val="0092723C"/>
    <w:rsid w:val="00927529"/>
    <w:rsid w:val="0092752B"/>
    <w:rsid w:val="00927FEE"/>
    <w:rsid w:val="00930F01"/>
    <w:rsid w:val="00931370"/>
    <w:rsid w:val="009315A3"/>
    <w:rsid w:val="00931798"/>
    <w:rsid w:val="00931FC0"/>
    <w:rsid w:val="009320C0"/>
    <w:rsid w:val="009320D3"/>
    <w:rsid w:val="009334DA"/>
    <w:rsid w:val="009343FA"/>
    <w:rsid w:val="0093440E"/>
    <w:rsid w:val="00934DEB"/>
    <w:rsid w:val="0093575E"/>
    <w:rsid w:val="00936F0E"/>
    <w:rsid w:val="0093727B"/>
    <w:rsid w:val="00940846"/>
    <w:rsid w:val="00940961"/>
    <w:rsid w:val="00940DD9"/>
    <w:rsid w:val="00940FD4"/>
    <w:rsid w:val="00941189"/>
    <w:rsid w:val="00941EA0"/>
    <w:rsid w:val="00941EAC"/>
    <w:rsid w:val="00942B4F"/>
    <w:rsid w:val="00942B55"/>
    <w:rsid w:val="00942F96"/>
    <w:rsid w:val="00943FCF"/>
    <w:rsid w:val="00944895"/>
    <w:rsid w:val="00945518"/>
    <w:rsid w:val="00945765"/>
    <w:rsid w:val="00946169"/>
    <w:rsid w:val="00946FC0"/>
    <w:rsid w:val="00947D18"/>
    <w:rsid w:val="009500A7"/>
    <w:rsid w:val="009503D7"/>
    <w:rsid w:val="009505C2"/>
    <w:rsid w:val="00950F68"/>
    <w:rsid w:val="00951157"/>
    <w:rsid w:val="00951BF9"/>
    <w:rsid w:val="009523D4"/>
    <w:rsid w:val="00953B2B"/>
    <w:rsid w:val="00953EB9"/>
    <w:rsid w:val="00954A73"/>
    <w:rsid w:val="009559CF"/>
    <w:rsid w:val="00955DFE"/>
    <w:rsid w:val="00957729"/>
    <w:rsid w:val="00957900"/>
    <w:rsid w:val="00960D03"/>
    <w:rsid w:val="00960DB0"/>
    <w:rsid w:val="00961465"/>
    <w:rsid w:val="009620A9"/>
    <w:rsid w:val="009621D3"/>
    <w:rsid w:val="00962BE7"/>
    <w:rsid w:val="009631E4"/>
    <w:rsid w:val="00963309"/>
    <w:rsid w:val="0096452B"/>
    <w:rsid w:val="0096522B"/>
    <w:rsid w:val="00965569"/>
    <w:rsid w:val="009659EE"/>
    <w:rsid w:val="00965AC6"/>
    <w:rsid w:val="0096626A"/>
    <w:rsid w:val="00966B26"/>
    <w:rsid w:val="00967805"/>
    <w:rsid w:val="00967CF5"/>
    <w:rsid w:val="00970BE3"/>
    <w:rsid w:val="00970DB3"/>
    <w:rsid w:val="00971F1E"/>
    <w:rsid w:val="009721BB"/>
    <w:rsid w:val="0097257D"/>
    <w:rsid w:val="00972A5B"/>
    <w:rsid w:val="00972AB0"/>
    <w:rsid w:val="00972AEA"/>
    <w:rsid w:val="00973956"/>
    <w:rsid w:val="00973E1C"/>
    <w:rsid w:val="00975FEB"/>
    <w:rsid w:val="00976EE2"/>
    <w:rsid w:val="009770BB"/>
    <w:rsid w:val="0097713B"/>
    <w:rsid w:val="00977247"/>
    <w:rsid w:val="0097728C"/>
    <w:rsid w:val="00980EAD"/>
    <w:rsid w:val="0098120C"/>
    <w:rsid w:val="0098169C"/>
    <w:rsid w:val="00981F73"/>
    <w:rsid w:val="009823BA"/>
    <w:rsid w:val="0098378B"/>
    <w:rsid w:val="00983DE6"/>
    <w:rsid w:val="00985452"/>
    <w:rsid w:val="0098630F"/>
    <w:rsid w:val="00986479"/>
    <w:rsid w:val="009864E6"/>
    <w:rsid w:val="00986C12"/>
    <w:rsid w:val="00986D5D"/>
    <w:rsid w:val="009872B3"/>
    <w:rsid w:val="00987BCE"/>
    <w:rsid w:val="009900DC"/>
    <w:rsid w:val="009912AC"/>
    <w:rsid w:val="00991379"/>
    <w:rsid w:val="00994BF4"/>
    <w:rsid w:val="00996025"/>
    <w:rsid w:val="00996B2C"/>
    <w:rsid w:val="00997395"/>
    <w:rsid w:val="009A1AD0"/>
    <w:rsid w:val="009A42FD"/>
    <w:rsid w:val="009A5CBD"/>
    <w:rsid w:val="009A66F7"/>
    <w:rsid w:val="009A69CA"/>
    <w:rsid w:val="009A73B5"/>
    <w:rsid w:val="009A7537"/>
    <w:rsid w:val="009A7775"/>
    <w:rsid w:val="009A7BB8"/>
    <w:rsid w:val="009B083B"/>
    <w:rsid w:val="009B0879"/>
    <w:rsid w:val="009B09CC"/>
    <w:rsid w:val="009B0D53"/>
    <w:rsid w:val="009B0E4C"/>
    <w:rsid w:val="009B0FCA"/>
    <w:rsid w:val="009B1017"/>
    <w:rsid w:val="009B1A57"/>
    <w:rsid w:val="009B2752"/>
    <w:rsid w:val="009B4483"/>
    <w:rsid w:val="009B4522"/>
    <w:rsid w:val="009B5293"/>
    <w:rsid w:val="009B6499"/>
    <w:rsid w:val="009B6EC3"/>
    <w:rsid w:val="009B712B"/>
    <w:rsid w:val="009B7913"/>
    <w:rsid w:val="009C0160"/>
    <w:rsid w:val="009C03DE"/>
    <w:rsid w:val="009C0A54"/>
    <w:rsid w:val="009C0AF7"/>
    <w:rsid w:val="009C15AF"/>
    <w:rsid w:val="009C16E4"/>
    <w:rsid w:val="009C226C"/>
    <w:rsid w:val="009C2751"/>
    <w:rsid w:val="009C34E5"/>
    <w:rsid w:val="009C3BAD"/>
    <w:rsid w:val="009C3C03"/>
    <w:rsid w:val="009C43C3"/>
    <w:rsid w:val="009C4438"/>
    <w:rsid w:val="009C449C"/>
    <w:rsid w:val="009C49FB"/>
    <w:rsid w:val="009C5784"/>
    <w:rsid w:val="009C60C2"/>
    <w:rsid w:val="009C6FA3"/>
    <w:rsid w:val="009C7C8F"/>
    <w:rsid w:val="009C7DED"/>
    <w:rsid w:val="009D047B"/>
    <w:rsid w:val="009D35EC"/>
    <w:rsid w:val="009D3E43"/>
    <w:rsid w:val="009D417C"/>
    <w:rsid w:val="009D538A"/>
    <w:rsid w:val="009D5846"/>
    <w:rsid w:val="009D5C4C"/>
    <w:rsid w:val="009D699E"/>
    <w:rsid w:val="009D7ADC"/>
    <w:rsid w:val="009E0FD8"/>
    <w:rsid w:val="009E1C63"/>
    <w:rsid w:val="009E1E10"/>
    <w:rsid w:val="009E226F"/>
    <w:rsid w:val="009E29F5"/>
    <w:rsid w:val="009E36B5"/>
    <w:rsid w:val="009E3863"/>
    <w:rsid w:val="009E5055"/>
    <w:rsid w:val="009E6493"/>
    <w:rsid w:val="009E6728"/>
    <w:rsid w:val="009E6A94"/>
    <w:rsid w:val="009E7509"/>
    <w:rsid w:val="009E76AD"/>
    <w:rsid w:val="009E7C7D"/>
    <w:rsid w:val="009F19B2"/>
    <w:rsid w:val="009F1B9D"/>
    <w:rsid w:val="009F1D7A"/>
    <w:rsid w:val="009F3703"/>
    <w:rsid w:val="009F5304"/>
    <w:rsid w:val="009F53EB"/>
    <w:rsid w:val="009F5CFB"/>
    <w:rsid w:val="009F6C9E"/>
    <w:rsid w:val="009F6DC7"/>
    <w:rsid w:val="009F6F4A"/>
    <w:rsid w:val="009F7981"/>
    <w:rsid w:val="00A01048"/>
    <w:rsid w:val="00A0119C"/>
    <w:rsid w:val="00A017A0"/>
    <w:rsid w:val="00A02DF4"/>
    <w:rsid w:val="00A041D3"/>
    <w:rsid w:val="00A047AB"/>
    <w:rsid w:val="00A048E0"/>
    <w:rsid w:val="00A04D7D"/>
    <w:rsid w:val="00A05AC0"/>
    <w:rsid w:val="00A05B8D"/>
    <w:rsid w:val="00A05DA7"/>
    <w:rsid w:val="00A06D73"/>
    <w:rsid w:val="00A10F22"/>
    <w:rsid w:val="00A11528"/>
    <w:rsid w:val="00A115E3"/>
    <w:rsid w:val="00A120A6"/>
    <w:rsid w:val="00A135FA"/>
    <w:rsid w:val="00A13CEC"/>
    <w:rsid w:val="00A13FD5"/>
    <w:rsid w:val="00A15153"/>
    <w:rsid w:val="00A15325"/>
    <w:rsid w:val="00A15574"/>
    <w:rsid w:val="00A16201"/>
    <w:rsid w:val="00A16C81"/>
    <w:rsid w:val="00A16CE7"/>
    <w:rsid w:val="00A16D72"/>
    <w:rsid w:val="00A17261"/>
    <w:rsid w:val="00A1731B"/>
    <w:rsid w:val="00A1733A"/>
    <w:rsid w:val="00A17DC4"/>
    <w:rsid w:val="00A207CB"/>
    <w:rsid w:val="00A20993"/>
    <w:rsid w:val="00A21520"/>
    <w:rsid w:val="00A21573"/>
    <w:rsid w:val="00A221C7"/>
    <w:rsid w:val="00A22C50"/>
    <w:rsid w:val="00A22DFC"/>
    <w:rsid w:val="00A2357F"/>
    <w:rsid w:val="00A24648"/>
    <w:rsid w:val="00A24E8E"/>
    <w:rsid w:val="00A25061"/>
    <w:rsid w:val="00A25080"/>
    <w:rsid w:val="00A26332"/>
    <w:rsid w:val="00A272C6"/>
    <w:rsid w:val="00A27BE0"/>
    <w:rsid w:val="00A313FB"/>
    <w:rsid w:val="00A315FC"/>
    <w:rsid w:val="00A31EED"/>
    <w:rsid w:val="00A3259D"/>
    <w:rsid w:val="00A32E94"/>
    <w:rsid w:val="00A33599"/>
    <w:rsid w:val="00A34590"/>
    <w:rsid w:val="00A34649"/>
    <w:rsid w:val="00A34EF0"/>
    <w:rsid w:val="00A36634"/>
    <w:rsid w:val="00A36E78"/>
    <w:rsid w:val="00A37021"/>
    <w:rsid w:val="00A371D4"/>
    <w:rsid w:val="00A37469"/>
    <w:rsid w:val="00A37A11"/>
    <w:rsid w:val="00A37DE8"/>
    <w:rsid w:val="00A400B2"/>
    <w:rsid w:val="00A401A8"/>
    <w:rsid w:val="00A40DB5"/>
    <w:rsid w:val="00A412D1"/>
    <w:rsid w:val="00A42B0B"/>
    <w:rsid w:val="00A434F0"/>
    <w:rsid w:val="00A437CF"/>
    <w:rsid w:val="00A464D1"/>
    <w:rsid w:val="00A4661E"/>
    <w:rsid w:val="00A4698D"/>
    <w:rsid w:val="00A473A8"/>
    <w:rsid w:val="00A47488"/>
    <w:rsid w:val="00A5059E"/>
    <w:rsid w:val="00A50A9D"/>
    <w:rsid w:val="00A51823"/>
    <w:rsid w:val="00A52012"/>
    <w:rsid w:val="00A5340B"/>
    <w:rsid w:val="00A53F50"/>
    <w:rsid w:val="00A5416A"/>
    <w:rsid w:val="00A545DB"/>
    <w:rsid w:val="00A545DE"/>
    <w:rsid w:val="00A553B2"/>
    <w:rsid w:val="00A553F3"/>
    <w:rsid w:val="00A5593D"/>
    <w:rsid w:val="00A55AED"/>
    <w:rsid w:val="00A55FCE"/>
    <w:rsid w:val="00A56171"/>
    <w:rsid w:val="00A56627"/>
    <w:rsid w:val="00A56708"/>
    <w:rsid w:val="00A57B8C"/>
    <w:rsid w:val="00A57E5A"/>
    <w:rsid w:val="00A600A6"/>
    <w:rsid w:val="00A6135B"/>
    <w:rsid w:val="00A62445"/>
    <w:rsid w:val="00A62E05"/>
    <w:rsid w:val="00A64893"/>
    <w:rsid w:val="00A658E2"/>
    <w:rsid w:val="00A661BC"/>
    <w:rsid w:val="00A66552"/>
    <w:rsid w:val="00A66DE3"/>
    <w:rsid w:val="00A67134"/>
    <w:rsid w:val="00A67B74"/>
    <w:rsid w:val="00A73D19"/>
    <w:rsid w:val="00A73E9C"/>
    <w:rsid w:val="00A7418F"/>
    <w:rsid w:val="00A74EF1"/>
    <w:rsid w:val="00A75343"/>
    <w:rsid w:val="00A756C3"/>
    <w:rsid w:val="00A76297"/>
    <w:rsid w:val="00A762D1"/>
    <w:rsid w:val="00A768DC"/>
    <w:rsid w:val="00A76F32"/>
    <w:rsid w:val="00A77506"/>
    <w:rsid w:val="00A77A20"/>
    <w:rsid w:val="00A77D3B"/>
    <w:rsid w:val="00A77F3E"/>
    <w:rsid w:val="00A81A62"/>
    <w:rsid w:val="00A81C82"/>
    <w:rsid w:val="00A83362"/>
    <w:rsid w:val="00A83F5E"/>
    <w:rsid w:val="00A84591"/>
    <w:rsid w:val="00A8465D"/>
    <w:rsid w:val="00A84870"/>
    <w:rsid w:val="00A849E2"/>
    <w:rsid w:val="00A84B3B"/>
    <w:rsid w:val="00A84FF3"/>
    <w:rsid w:val="00A85234"/>
    <w:rsid w:val="00A85825"/>
    <w:rsid w:val="00A85C31"/>
    <w:rsid w:val="00A85CBB"/>
    <w:rsid w:val="00A86946"/>
    <w:rsid w:val="00A9000B"/>
    <w:rsid w:val="00A903F9"/>
    <w:rsid w:val="00A90966"/>
    <w:rsid w:val="00A90D1B"/>
    <w:rsid w:val="00A93AC6"/>
    <w:rsid w:val="00A94610"/>
    <w:rsid w:val="00A963A8"/>
    <w:rsid w:val="00A96EB5"/>
    <w:rsid w:val="00A97370"/>
    <w:rsid w:val="00A97FBD"/>
    <w:rsid w:val="00AA19AF"/>
    <w:rsid w:val="00AA1DB1"/>
    <w:rsid w:val="00AA1DD8"/>
    <w:rsid w:val="00AA58D9"/>
    <w:rsid w:val="00AA70BB"/>
    <w:rsid w:val="00AA74B0"/>
    <w:rsid w:val="00AA7A1A"/>
    <w:rsid w:val="00AA7FAE"/>
    <w:rsid w:val="00AB08E9"/>
    <w:rsid w:val="00AB17E2"/>
    <w:rsid w:val="00AB2FA5"/>
    <w:rsid w:val="00AB3662"/>
    <w:rsid w:val="00AB3890"/>
    <w:rsid w:val="00AB494F"/>
    <w:rsid w:val="00AB6199"/>
    <w:rsid w:val="00AB63D9"/>
    <w:rsid w:val="00AB6540"/>
    <w:rsid w:val="00AB6FD6"/>
    <w:rsid w:val="00AB770A"/>
    <w:rsid w:val="00AC016A"/>
    <w:rsid w:val="00AC1662"/>
    <w:rsid w:val="00AC1AC0"/>
    <w:rsid w:val="00AC2621"/>
    <w:rsid w:val="00AC2AE1"/>
    <w:rsid w:val="00AC40CD"/>
    <w:rsid w:val="00AC4860"/>
    <w:rsid w:val="00AC4A58"/>
    <w:rsid w:val="00AC4C51"/>
    <w:rsid w:val="00AC550B"/>
    <w:rsid w:val="00AD11F4"/>
    <w:rsid w:val="00AD216B"/>
    <w:rsid w:val="00AD3344"/>
    <w:rsid w:val="00AD4023"/>
    <w:rsid w:val="00AD4664"/>
    <w:rsid w:val="00AD4B1D"/>
    <w:rsid w:val="00AD56CF"/>
    <w:rsid w:val="00AD5B04"/>
    <w:rsid w:val="00AD6863"/>
    <w:rsid w:val="00AD6B11"/>
    <w:rsid w:val="00AD6B88"/>
    <w:rsid w:val="00AE0693"/>
    <w:rsid w:val="00AE2D2F"/>
    <w:rsid w:val="00AE2D35"/>
    <w:rsid w:val="00AE35D9"/>
    <w:rsid w:val="00AE3D1B"/>
    <w:rsid w:val="00AE47D2"/>
    <w:rsid w:val="00AE4D14"/>
    <w:rsid w:val="00AE574B"/>
    <w:rsid w:val="00AE6784"/>
    <w:rsid w:val="00AE6920"/>
    <w:rsid w:val="00AE7590"/>
    <w:rsid w:val="00AF015C"/>
    <w:rsid w:val="00AF1D96"/>
    <w:rsid w:val="00AF2206"/>
    <w:rsid w:val="00AF2844"/>
    <w:rsid w:val="00AF2A69"/>
    <w:rsid w:val="00AF2ADF"/>
    <w:rsid w:val="00AF2C05"/>
    <w:rsid w:val="00AF3143"/>
    <w:rsid w:val="00AF32E4"/>
    <w:rsid w:val="00AF4111"/>
    <w:rsid w:val="00AF5062"/>
    <w:rsid w:val="00AF6156"/>
    <w:rsid w:val="00AF6336"/>
    <w:rsid w:val="00AF7EF3"/>
    <w:rsid w:val="00B003E5"/>
    <w:rsid w:val="00B009D8"/>
    <w:rsid w:val="00B02231"/>
    <w:rsid w:val="00B02AFA"/>
    <w:rsid w:val="00B03D07"/>
    <w:rsid w:val="00B03D51"/>
    <w:rsid w:val="00B04213"/>
    <w:rsid w:val="00B050E6"/>
    <w:rsid w:val="00B05624"/>
    <w:rsid w:val="00B05D55"/>
    <w:rsid w:val="00B05EB2"/>
    <w:rsid w:val="00B06A86"/>
    <w:rsid w:val="00B075A3"/>
    <w:rsid w:val="00B0769D"/>
    <w:rsid w:val="00B10213"/>
    <w:rsid w:val="00B10383"/>
    <w:rsid w:val="00B1078E"/>
    <w:rsid w:val="00B113CD"/>
    <w:rsid w:val="00B11A05"/>
    <w:rsid w:val="00B11DDC"/>
    <w:rsid w:val="00B125DA"/>
    <w:rsid w:val="00B12604"/>
    <w:rsid w:val="00B13AC1"/>
    <w:rsid w:val="00B15535"/>
    <w:rsid w:val="00B15F93"/>
    <w:rsid w:val="00B16439"/>
    <w:rsid w:val="00B167D1"/>
    <w:rsid w:val="00B16976"/>
    <w:rsid w:val="00B16ECC"/>
    <w:rsid w:val="00B1727C"/>
    <w:rsid w:val="00B201F2"/>
    <w:rsid w:val="00B20F06"/>
    <w:rsid w:val="00B217B3"/>
    <w:rsid w:val="00B21838"/>
    <w:rsid w:val="00B22166"/>
    <w:rsid w:val="00B221A1"/>
    <w:rsid w:val="00B23D2E"/>
    <w:rsid w:val="00B23F72"/>
    <w:rsid w:val="00B248D2"/>
    <w:rsid w:val="00B25F32"/>
    <w:rsid w:val="00B26C60"/>
    <w:rsid w:val="00B274C1"/>
    <w:rsid w:val="00B27948"/>
    <w:rsid w:val="00B301A0"/>
    <w:rsid w:val="00B304E0"/>
    <w:rsid w:val="00B307EA"/>
    <w:rsid w:val="00B30B52"/>
    <w:rsid w:val="00B32307"/>
    <w:rsid w:val="00B33ECC"/>
    <w:rsid w:val="00B34E65"/>
    <w:rsid w:val="00B351A2"/>
    <w:rsid w:val="00B35F94"/>
    <w:rsid w:val="00B365B7"/>
    <w:rsid w:val="00B37493"/>
    <w:rsid w:val="00B379C7"/>
    <w:rsid w:val="00B403E2"/>
    <w:rsid w:val="00B4093F"/>
    <w:rsid w:val="00B40B4C"/>
    <w:rsid w:val="00B4114C"/>
    <w:rsid w:val="00B41323"/>
    <w:rsid w:val="00B41426"/>
    <w:rsid w:val="00B42936"/>
    <w:rsid w:val="00B432EE"/>
    <w:rsid w:val="00B434ED"/>
    <w:rsid w:val="00B4379B"/>
    <w:rsid w:val="00B44B68"/>
    <w:rsid w:val="00B45E63"/>
    <w:rsid w:val="00B4659C"/>
    <w:rsid w:val="00B468D7"/>
    <w:rsid w:val="00B47025"/>
    <w:rsid w:val="00B47581"/>
    <w:rsid w:val="00B47982"/>
    <w:rsid w:val="00B50098"/>
    <w:rsid w:val="00B501E7"/>
    <w:rsid w:val="00B50C02"/>
    <w:rsid w:val="00B50E05"/>
    <w:rsid w:val="00B51199"/>
    <w:rsid w:val="00B51216"/>
    <w:rsid w:val="00B51D8C"/>
    <w:rsid w:val="00B533D3"/>
    <w:rsid w:val="00B53BE8"/>
    <w:rsid w:val="00B53ED4"/>
    <w:rsid w:val="00B549D3"/>
    <w:rsid w:val="00B54AF5"/>
    <w:rsid w:val="00B54C9E"/>
    <w:rsid w:val="00B54D31"/>
    <w:rsid w:val="00B54FBA"/>
    <w:rsid w:val="00B576EF"/>
    <w:rsid w:val="00B57E76"/>
    <w:rsid w:val="00B60144"/>
    <w:rsid w:val="00B612F3"/>
    <w:rsid w:val="00B61445"/>
    <w:rsid w:val="00B61D50"/>
    <w:rsid w:val="00B61F78"/>
    <w:rsid w:val="00B6252A"/>
    <w:rsid w:val="00B631FA"/>
    <w:rsid w:val="00B639F3"/>
    <w:rsid w:val="00B63F2C"/>
    <w:rsid w:val="00B6426B"/>
    <w:rsid w:val="00B64B4C"/>
    <w:rsid w:val="00B653D7"/>
    <w:rsid w:val="00B654F5"/>
    <w:rsid w:val="00B65B73"/>
    <w:rsid w:val="00B65F1D"/>
    <w:rsid w:val="00B67122"/>
    <w:rsid w:val="00B67460"/>
    <w:rsid w:val="00B67F7B"/>
    <w:rsid w:val="00B70D85"/>
    <w:rsid w:val="00B711C7"/>
    <w:rsid w:val="00B73039"/>
    <w:rsid w:val="00B7324B"/>
    <w:rsid w:val="00B75437"/>
    <w:rsid w:val="00B7583C"/>
    <w:rsid w:val="00B8025E"/>
    <w:rsid w:val="00B80CDA"/>
    <w:rsid w:val="00B82252"/>
    <w:rsid w:val="00B82A12"/>
    <w:rsid w:val="00B82E3F"/>
    <w:rsid w:val="00B82E63"/>
    <w:rsid w:val="00B8379E"/>
    <w:rsid w:val="00B83D8F"/>
    <w:rsid w:val="00B84618"/>
    <w:rsid w:val="00B84E9C"/>
    <w:rsid w:val="00B85261"/>
    <w:rsid w:val="00B85C4F"/>
    <w:rsid w:val="00B85CF1"/>
    <w:rsid w:val="00B85E3C"/>
    <w:rsid w:val="00B86EFB"/>
    <w:rsid w:val="00B8735D"/>
    <w:rsid w:val="00B875ED"/>
    <w:rsid w:val="00B902DC"/>
    <w:rsid w:val="00B90CC3"/>
    <w:rsid w:val="00B90DCE"/>
    <w:rsid w:val="00B911C9"/>
    <w:rsid w:val="00B91263"/>
    <w:rsid w:val="00B915F1"/>
    <w:rsid w:val="00B9172A"/>
    <w:rsid w:val="00B91C40"/>
    <w:rsid w:val="00B91FCE"/>
    <w:rsid w:val="00B94376"/>
    <w:rsid w:val="00B94887"/>
    <w:rsid w:val="00B94C59"/>
    <w:rsid w:val="00B959D6"/>
    <w:rsid w:val="00B95CA2"/>
    <w:rsid w:val="00B96BC0"/>
    <w:rsid w:val="00B9701C"/>
    <w:rsid w:val="00B97060"/>
    <w:rsid w:val="00B9724C"/>
    <w:rsid w:val="00B97961"/>
    <w:rsid w:val="00B97EF5"/>
    <w:rsid w:val="00B97EFA"/>
    <w:rsid w:val="00BA00DB"/>
    <w:rsid w:val="00BA0C2A"/>
    <w:rsid w:val="00BA0FE3"/>
    <w:rsid w:val="00BA154E"/>
    <w:rsid w:val="00BA1928"/>
    <w:rsid w:val="00BA1ACC"/>
    <w:rsid w:val="00BA1E39"/>
    <w:rsid w:val="00BA2C70"/>
    <w:rsid w:val="00BA479E"/>
    <w:rsid w:val="00BA498B"/>
    <w:rsid w:val="00BA4FF9"/>
    <w:rsid w:val="00BA639A"/>
    <w:rsid w:val="00BA704F"/>
    <w:rsid w:val="00BA7C23"/>
    <w:rsid w:val="00BB0AF9"/>
    <w:rsid w:val="00BB2F0D"/>
    <w:rsid w:val="00BB3330"/>
    <w:rsid w:val="00BB3874"/>
    <w:rsid w:val="00BB53C3"/>
    <w:rsid w:val="00BB5DD2"/>
    <w:rsid w:val="00BB6895"/>
    <w:rsid w:val="00BB75A6"/>
    <w:rsid w:val="00BB7F7E"/>
    <w:rsid w:val="00BC0617"/>
    <w:rsid w:val="00BC0EA1"/>
    <w:rsid w:val="00BC21FD"/>
    <w:rsid w:val="00BC3148"/>
    <w:rsid w:val="00BC3A8E"/>
    <w:rsid w:val="00BC4849"/>
    <w:rsid w:val="00BC514A"/>
    <w:rsid w:val="00BC5AC5"/>
    <w:rsid w:val="00BC5C30"/>
    <w:rsid w:val="00BC5E77"/>
    <w:rsid w:val="00BC7267"/>
    <w:rsid w:val="00BC7A23"/>
    <w:rsid w:val="00BD1179"/>
    <w:rsid w:val="00BD27D5"/>
    <w:rsid w:val="00BD3DCB"/>
    <w:rsid w:val="00BD3DCF"/>
    <w:rsid w:val="00BD3F27"/>
    <w:rsid w:val="00BD44C9"/>
    <w:rsid w:val="00BD450F"/>
    <w:rsid w:val="00BD59E1"/>
    <w:rsid w:val="00BD5ABD"/>
    <w:rsid w:val="00BD683D"/>
    <w:rsid w:val="00BD70DA"/>
    <w:rsid w:val="00BD7B14"/>
    <w:rsid w:val="00BE00CC"/>
    <w:rsid w:val="00BE1BEC"/>
    <w:rsid w:val="00BE2027"/>
    <w:rsid w:val="00BE22D5"/>
    <w:rsid w:val="00BE322C"/>
    <w:rsid w:val="00BE4C28"/>
    <w:rsid w:val="00BE533F"/>
    <w:rsid w:val="00BE5A6C"/>
    <w:rsid w:val="00BE6D3E"/>
    <w:rsid w:val="00BE6E73"/>
    <w:rsid w:val="00BE7A7D"/>
    <w:rsid w:val="00BF05C3"/>
    <w:rsid w:val="00BF2DCE"/>
    <w:rsid w:val="00BF3929"/>
    <w:rsid w:val="00BF3CD4"/>
    <w:rsid w:val="00BF3EAF"/>
    <w:rsid w:val="00BF4CFF"/>
    <w:rsid w:val="00BF504A"/>
    <w:rsid w:val="00BF6688"/>
    <w:rsid w:val="00BF6F5E"/>
    <w:rsid w:val="00BF7327"/>
    <w:rsid w:val="00BF74C3"/>
    <w:rsid w:val="00BF786A"/>
    <w:rsid w:val="00BF7A88"/>
    <w:rsid w:val="00C00D30"/>
    <w:rsid w:val="00C01BB0"/>
    <w:rsid w:val="00C02025"/>
    <w:rsid w:val="00C0283D"/>
    <w:rsid w:val="00C033BF"/>
    <w:rsid w:val="00C03FA8"/>
    <w:rsid w:val="00C0434C"/>
    <w:rsid w:val="00C056A7"/>
    <w:rsid w:val="00C06074"/>
    <w:rsid w:val="00C06B73"/>
    <w:rsid w:val="00C06FD0"/>
    <w:rsid w:val="00C07DA3"/>
    <w:rsid w:val="00C104AA"/>
    <w:rsid w:val="00C105C8"/>
    <w:rsid w:val="00C111CB"/>
    <w:rsid w:val="00C1120D"/>
    <w:rsid w:val="00C120CF"/>
    <w:rsid w:val="00C1260E"/>
    <w:rsid w:val="00C13D96"/>
    <w:rsid w:val="00C141E8"/>
    <w:rsid w:val="00C143E9"/>
    <w:rsid w:val="00C1671B"/>
    <w:rsid w:val="00C17BBD"/>
    <w:rsid w:val="00C17E47"/>
    <w:rsid w:val="00C206E3"/>
    <w:rsid w:val="00C20E84"/>
    <w:rsid w:val="00C215F5"/>
    <w:rsid w:val="00C21919"/>
    <w:rsid w:val="00C23AB2"/>
    <w:rsid w:val="00C23EED"/>
    <w:rsid w:val="00C2448B"/>
    <w:rsid w:val="00C268C5"/>
    <w:rsid w:val="00C27C16"/>
    <w:rsid w:val="00C30265"/>
    <w:rsid w:val="00C31894"/>
    <w:rsid w:val="00C31E62"/>
    <w:rsid w:val="00C326DE"/>
    <w:rsid w:val="00C33962"/>
    <w:rsid w:val="00C3476B"/>
    <w:rsid w:val="00C3641C"/>
    <w:rsid w:val="00C366BD"/>
    <w:rsid w:val="00C36706"/>
    <w:rsid w:val="00C37246"/>
    <w:rsid w:val="00C37AEE"/>
    <w:rsid w:val="00C40384"/>
    <w:rsid w:val="00C40BA5"/>
    <w:rsid w:val="00C41C38"/>
    <w:rsid w:val="00C427D7"/>
    <w:rsid w:val="00C43A54"/>
    <w:rsid w:val="00C43B67"/>
    <w:rsid w:val="00C43DB2"/>
    <w:rsid w:val="00C4476D"/>
    <w:rsid w:val="00C44BEC"/>
    <w:rsid w:val="00C457C9"/>
    <w:rsid w:val="00C45AF2"/>
    <w:rsid w:val="00C46152"/>
    <w:rsid w:val="00C467EC"/>
    <w:rsid w:val="00C46901"/>
    <w:rsid w:val="00C47F27"/>
    <w:rsid w:val="00C47F94"/>
    <w:rsid w:val="00C5136F"/>
    <w:rsid w:val="00C5316B"/>
    <w:rsid w:val="00C54316"/>
    <w:rsid w:val="00C56596"/>
    <w:rsid w:val="00C56730"/>
    <w:rsid w:val="00C56794"/>
    <w:rsid w:val="00C56E80"/>
    <w:rsid w:val="00C574BD"/>
    <w:rsid w:val="00C60F5A"/>
    <w:rsid w:val="00C63AA5"/>
    <w:rsid w:val="00C6420E"/>
    <w:rsid w:val="00C6431D"/>
    <w:rsid w:val="00C64A62"/>
    <w:rsid w:val="00C65246"/>
    <w:rsid w:val="00C66ED4"/>
    <w:rsid w:val="00C67603"/>
    <w:rsid w:val="00C67EB3"/>
    <w:rsid w:val="00C718DD"/>
    <w:rsid w:val="00C72743"/>
    <w:rsid w:val="00C7377F"/>
    <w:rsid w:val="00C73A65"/>
    <w:rsid w:val="00C74C80"/>
    <w:rsid w:val="00C75A46"/>
    <w:rsid w:val="00C7648B"/>
    <w:rsid w:val="00C769CB"/>
    <w:rsid w:val="00C76C6F"/>
    <w:rsid w:val="00C7730E"/>
    <w:rsid w:val="00C7778A"/>
    <w:rsid w:val="00C77A21"/>
    <w:rsid w:val="00C77AE4"/>
    <w:rsid w:val="00C77BC6"/>
    <w:rsid w:val="00C77CDF"/>
    <w:rsid w:val="00C801EC"/>
    <w:rsid w:val="00C80FC0"/>
    <w:rsid w:val="00C81128"/>
    <w:rsid w:val="00C81B04"/>
    <w:rsid w:val="00C81D84"/>
    <w:rsid w:val="00C8249D"/>
    <w:rsid w:val="00C82544"/>
    <w:rsid w:val="00C8310D"/>
    <w:rsid w:val="00C835AC"/>
    <w:rsid w:val="00C8644D"/>
    <w:rsid w:val="00C9081F"/>
    <w:rsid w:val="00C91782"/>
    <w:rsid w:val="00C91825"/>
    <w:rsid w:val="00C91F4C"/>
    <w:rsid w:val="00C92298"/>
    <w:rsid w:val="00C9237E"/>
    <w:rsid w:val="00C92B11"/>
    <w:rsid w:val="00C92BAA"/>
    <w:rsid w:val="00C92E58"/>
    <w:rsid w:val="00C93567"/>
    <w:rsid w:val="00C9372D"/>
    <w:rsid w:val="00C94988"/>
    <w:rsid w:val="00C95508"/>
    <w:rsid w:val="00C95BFE"/>
    <w:rsid w:val="00C96BB3"/>
    <w:rsid w:val="00C973A7"/>
    <w:rsid w:val="00C97B46"/>
    <w:rsid w:val="00C97D1E"/>
    <w:rsid w:val="00CA100D"/>
    <w:rsid w:val="00CA147D"/>
    <w:rsid w:val="00CA216A"/>
    <w:rsid w:val="00CA2F8B"/>
    <w:rsid w:val="00CA3C5C"/>
    <w:rsid w:val="00CA431F"/>
    <w:rsid w:val="00CA4A49"/>
    <w:rsid w:val="00CA4B31"/>
    <w:rsid w:val="00CB0843"/>
    <w:rsid w:val="00CB0EB5"/>
    <w:rsid w:val="00CB0F0E"/>
    <w:rsid w:val="00CB0F7D"/>
    <w:rsid w:val="00CB1183"/>
    <w:rsid w:val="00CB1A24"/>
    <w:rsid w:val="00CB225A"/>
    <w:rsid w:val="00CB2EB8"/>
    <w:rsid w:val="00CB3151"/>
    <w:rsid w:val="00CB493B"/>
    <w:rsid w:val="00CB4B01"/>
    <w:rsid w:val="00CB4D12"/>
    <w:rsid w:val="00CB51F1"/>
    <w:rsid w:val="00CB5533"/>
    <w:rsid w:val="00CB5574"/>
    <w:rsid w:val="00CB5FB0"/>
    <w:rsid w:val="00CB64BF"/>
    <w:rsid w:val="00CC035D"/>
    <w:rsid w:val="00CC06D7"/>
    <w:rsid w:val="00CC1107"/>
    <w:rsid w:val="00CC113A"/>
    <w:rsid w:val="00CC1398"/>
    <w:rsid w:val="00CC2346"/>
    <w:rsid w:val="00CC23B5"/>
    <w:rsid w:val="00CC282C"/>
    <w:rsid w:val="00CC2A48"/>
    <w:rsid w:val="00CC361A"/>
    <w:rsid w:val="00CD2444"/>
    <w:rsid w:val="00CD2A2B"/>
    <w:rsid w:val="00CD2ECF"/>
    <w:rsid w:val="00CD3088"/>
    <w:rsid w:val="00CD3642"/>
    <w:rsid w:val="00CD3AAD"/>
    <w:rsid w:val="00CD41E0"/>
    <w:rsid w:val="00CD4D01"/>
    <w:rsid w:val="00CD51B1"/>
    <w:rsid w:val="00CD696E"/>
    <w:rsid w:val="00CD7209"/>
    <w:rsid w:val="00CD780A"/>
    <w:rsid w:val="00CD7FA7"/>
    <w:rsid w:val="00CE0B91"/>
    <w:rsid w:val="00CE1B31"/>
    <w:rsid w:val="00CE3B6C"/>
    <w:rsid w:val="00CE3F48"/>
    <w:rsid w:val="00CE3FB9"/>
    <w:rsid w:val="00CE4A5A"/>
    <w:rsid w:val="00CE531C"/>
    <w:rsid w:val="00CE5F1C"/>
    <w:rsid w:val="00CE5FBA"/>
    <w:rsid w:val="00CE63BE"/>
    <w:rsid w:val="00CE67AB"/>
    <w:rsid w:val="00CE67DF"/>
    <w:rsid w:val="00CE7043"/>
    <w:rsid w:val="00CE751C"/>
    <w:rsid w:val="00CF0780"/>
    <w:rsid w:val="00CF0A80"/>
    <w:rsid w:val="00CF1A81"/>
    <w:rsid w:val="00CF1AB1"/>
    <w:rsid w:val="00CF1B9C"/>
    <w:rsid w:val="00CF21AF"/>
    <w:rsid w:val="00CF247F"/>
    <w:rsid w:val="00CF2884"/>
    <w:rsid w:val="00CF29AA"/>
    <w:rsid w:val="00CF3E54"/>
    <w:rsid w:val="00CF443B"/>
    <w:rsid w:val="00CF44E5"/>
    <w:rsid w:val="00CF4CCC"/>
    <w:rsid w:val="00CF4CFE"/>
    <w:rsid w:val="00CF509F"/>
    <w:rsid w:val="00CF55E3"/>
    <w:rsid w:val="00CF59C3"/>
    <w:rsid w:val="00CF60EB"/>
    <w:rsid w:val="00CF63DB"/>
    <w:rsid w:val="00CF7476"/>
    <w:rsid w:val="00D00030"/>
    <w:rsid w:val="00D01087"/>
    <w:rsid w:val="00D02121"/>
    <w:rsid w:val="00D02C52"/>
    <w:rsid w:val="00D042EA"/>
    <w:rsid w:val="00D05E8E"/>
    <w:rsid w:val="00D06EEB"/>
    <w:rsid w:val="00D07C90"/>
    <w:rsid w:val="00D106AC"/>
    <w:rsid w:val="00D129F9"/>
    <w:rsid w:val="00D12D01"/>
    <w:rsid w:val="00D13290"/>
    <w:rsid w:val="00D13CB9"/>
    <w:rsid w:val="00D142DE"/>
    <w:rsid w:val="00D15A80"/>
    <w:rsid w:val="00D162F1"/>
    <w:rsid w:val="00D16382"/>
    <w:rsid w:val="00D167EF"/>
    <w:rsid w:val="00D16978"/>
    <w:rsid w:val="00D20C1E"/>
    <w:rsid w:val="00D2144F"/>
    <w:rsid w:val="00D21F00"/>
    <w:rsid w:val="00D226A9"/>
    <w:rsid w:val="00D226E4"/>
    <w:rsid w:val="00D22985"/>
    <w:rsid w:val="00D2414B"/>
    <w:rsid w:val="00D24F19"/>
    <w:rsid w:val="00D25372"/>
    <w:rsid w:val="00D259A5"/>
    <w:rsid w:val="00D2611C"/>
    <w:rsid w:val="00D2641C"/>
    <w:rsid w:val="00D26426"/>
    <w:rsid w:val="00D26F2D"/>
    <w:rsid w:val="00D312AD"/>
    <w:rsid w:val="00D33870"/>
    <w:rsid w:val="00D33EAD"/>
    <w:rsid w:val="00D34890"/>
    <w:rsid w:val="00D363D6"/>
    <w:rsid w:val="00D36646"/>
    <w:rsid w:val="00D37C4C"/>
    <w:rsid w:val="00D4022F"/>
    <w:rsid w:val="00D41AD7"/>
    <w:rsid w:val="00D43B09"/>
    <w:rsid w:val="00D4426E"/>
    <w:rsid w:val="00D4433F"/>
    <w:rsid w:val="00D444CB"/>
    <w:rsid w:val="00D4645A"/>
    <w:rsid w:val="00D47604"/>
    <w:rsid w:val="00D47DFD"/>
    <w:rsid w:val="00D50D31"/>
    <w:rsid w:val="00D51361"/>
    <w:rsid w:val="00D536BC"/>
    <w:rsid w:val="00D5387E"/>
    <w:rsid w:val="00D54DFB"/>
    <w:rsid w:val="00D5659A"/>
    <w:rsid w:val="00D57113"/>
    <w:rsid w:val="00D573C4"/>
    <w:rsid w:val="00D57932"/>
    <w:rsid w:val="00D57E41"/>
    <w:rsid w:val="00D601CE"/>
    <w:rsid w:val="00D60F23"/>
    <w:rsid w:val="00D6184D"/>
    <w:rsid w:val="00D61C26"/>
    <w:rsid w:val="00D6312A"/>
    <w:rsid w:val="00D63B22"/>
    <w:rsid w:val="00D648A2"/>
    <w:rsid w:val="00D65106"/>
    <w:rsid w:val="00D653EE"/>
    <w:rsid w:val="00D65EFB"/>
    <w:rsid w:val="00D663F7"/>
    <w:rsid w:val="00D67309"/>
    <w:rsid w:val="00D67D8E"/>
    <w:rsid w:val="00D70554"/>
    <w:rsid w:val="00D70D4F"/>
    <w:rsid w:val="00D71AF5"/>
    <w:rsid w:val="00D71BF3"/>
    <w:rsid w:val="00D71F96"/>
    <w:rsid w:val="00D720C0"/>
    <w:rsid w:val="00D72152"/>
    <w:rsid w:val="00D7216C"/>
    <w:rsid w:val="00D72445"/>
    <w:rsid w:val="00D7259B"/>
    <w:rsid w:val="00D7345A"/>
    <w:rsid w:val="00D73BFE"/>
    <w:rsid w:val="00D754E1"/>
    <w:rsid w:val="00D75A80"/>
    <w:rsid w:val="00D75B2A"/>
    <w:rsid w:val="00D7641F"/>
    <w:rsid w:val="00D772F4"/>
    <w:rsid w:val="00D7756B"/>
    <w:rsid w:val="00D8083E"/>
    <w:rsid w:val="00D81432"/>
    <w:rsid w:val="00D81A08"/>
    <w:rsid w:val="00D81A26"/>
    <w:rsid w:val="00D82957"/>
    <w:rsid w:val="00D82E50"/>
    <w:rsid w:val="00D84358"/>
    <w:rsid w:val="00D8450E"/>
    <w:rsid w:val="00D8527C"/>
    <w:rsid w:val="00D85653"/>
    <w:rsid w:val="00D85971"/>
    <w:rsid w:val="00D867A1"/>
    <w:rsid w:val="00D868E7"/>
    <w:rsid w:val="00D87024"/>
    <w:rsid w:val="00D873DD"/>
    <w:rsid w:val="00D875BA"/>
    <w:rsid w:val="00D87734"/>
    <w:rsid w:val="00D87869"/>
    <w:rsid w:val="00D92259"/>
    <w:rsid w:val="00D92AB4"/>
    <w:rsid w:val="00D933A7"/>
    <w:rsid w:val="00D936CD"/>
    <w:rsid w:val="00D939B0"/>
    <w:rsid w:val="00D94CE1"/>
    <w:rsid w:val="00D97017"/>
    <w:rsid w:val="00D97164"/>
    <w:rsid w:val="00DA0A82"/>
    <w:rsid w:val="00DA2792"/>
    <w:rsid w:val="00DA43A3"/>
    <w:rsid w:val="00DA46AC"/>
    <w:rsid w:val="00DA5939"/>
    <w:rsid w:val="00DA60DB"/>
    <w:rsid w:val="00DA6A13"/>
    <w:rsid w:val="00DA77F0"/>
    <w:rsid w:val="00DA785E"/>
    <w:rsid w:val="00DA7E55"/>
    <w:rsid w:val="00DB05F9"/>
    <w:rsid w:val="00DB0AC4"/>
    <w:rsid w:val="00DB0D02"/>
    <w:rsid w:val="00DB1883"/>
    <w:rsid w:val="00DB1C62"/>
    <w:rsid w:val="00DB33AB"/>
    <w:rsid w:val="00DB5FC5"/>
    <w:rsid w:val="00DB6CD5"/>
    <w:rsid w:val="00DC0513"/>
    <w:rsid w:val="00DC16B4"/>
    <w:rsid w:val="00DC1963"/>
    <w:rsid w:val="00DC247D"/>
    <w:rsid w:val="00DC2492"/>
    <w:rsid w:val="00DC30D3"/>
    <w:rsid w:val="00DC3571"/>
    <w:rsid w:val="00DC392D"/>
    <w:rsid w:val="00DC65E9"/>
    <w:rsid w:val="00DC6C7E"/>
    <w:rsid w:val="00DC6E4E"/>
    <w:rsid w:val="00DC6FED"/>
    <w:rsid w:val="00DC7CDB"/>
    <w:rsid w:val="00DD09AD"/>
    <w:rsid w:val="00DD11EE"/>
    <w:rsid w:val="00DD291C"/>
    <w:rsid w:val="00DD3B50"/>
    <w:rsid w:val="00DD3D50"/>
    <w:rsid w:val="00DD4FF8"/>
    <w:rsid w:val="00DD5565"/>
    <w:rsid w:val="00DD557D"/>
    <w:rsid w:val="00DD5CE7"/>
    <w:rsid w:val="00DD636C"/>
    <w:rsid w:val="00DD6FFE"/>
    <w:rsid w:val="00DD797D"/>
    <w:rsid w:val="00DE11D5"/>
    <w:rsid w:val="00DE2E10"/>
    <w:rsid w:val="00DE3DA0"/>
    <w:rsid w:val="00DE46DC"/>
    <w:rsid w:val="00DE4E0C"/>
    <w:rsid w:val="00DE5877"/>
    <w:rsid w:val="00DE61C4"/>
    <w:rsid w:val="00DE6CF9"/>
    <w:rsid w:val="00DE6D31"/>
    <w:rsid w:val="00DE6E03"/>
    <w:rsid w:val="00DE788C"/>
    <w:rsid w:val="00DE7FFC"/>
    <w:rsid w:val="00DF002F"/>
    <w:rsid w:val="00DF01C1"/>
    <w:rsid w:val="00DF0748"/>
    <w:rsid w:val="00DF0BEC"/>
    <w:rsid w:val="00DF0CED"/>
    <w:rsid w:val="00DF148D"/>
    <w:rsid w:val="00DF1DDB"/>
    <w:rsid w:val="00DF2A45"/>
    <w:rsid w:val="00DF2E30"/>
    <w:rsid w:val="00DF3FEB"/>
    <w:rsid w:val="00DF3FF2"/>
    <w:rsid w:val="00DF4068"/>
    <w:rsid w:val="00DF5C43"/>
    <w:rsid w:val="00DF5C44"/>
    <w:rsid w:val="00DF5D7B"/>
    <w:rsid w:val="00DF5E8E"/>
    <w:rsid w:val="00DF632F"/>
    <w:rsid w:val="00DF6C20"/>
    <w:rsid w:val="00DF73D4"/>
    <w:rsid w:val="00E0026D"/>
    <w:rsid w:val="00E003EB"/>
    <w:rsid w:val="00E0082B"/>
    <w:rsid w:val="00E00B96"/>
    <w:rsid w:val="00E015D8"/>
    <w:rsid w:val="00E01DB9"/>
    <w:rsid w:val="00E01FE6"/>
    <w:rsid w:val="00E025FE"/>
    <w:rsid w:val="00E03247"/>
    <w:rsid w:val="00E04EE0"/>
    <w:rsid w:val="00E05543"/>
    <w:rsid w:val="00E05A93"/>
    <w:rsid w:val="00E06143"/>
    <w:rsid w:val="00E068F3"/>
    <w:rsid w:val="00E07112"/>
    <w:rsid w:val="00E07322"/>
    <w:rsid w:val="00E07C27"/>
    <w:rsid w:val="00E10D4E"/>
    <w:rsid w:val="00E11AB0"/>
    <w:rsid w:val="00E12389"/>
    <w:rsid w:val="00E12E85"/>
    <w:rsid w:val="00E13D67"/>
    <w:rsid w:val="00E142D6"/>
    <w:rsid w:val="00E15CB1"/>
    <w:rsid w:val="00E1625D"/>
    <w:rsid w:val="00E16B4D"/>
    <w:rsid w:val="00E17D4F"/>
    <w:rsid w:val="00E2202A"/>
    <w:rsid w:val="00E2242D"/>
    <w:rsid w:val="00E226A3"/>
    <w:rsid w:val="00E22B68"/>
    <w:rsid w:val="00E24B68"/>
    <w:rsid w:val="00E24EE7"/>
    <w:rsid w:val="00E25682"/>
    <w:rsid w:val="00E27AD4"/>
    <w:rsid w:val="00E27BFF"/>
    <w:rsid w:val="00E3116B"/>
    <w:rsid w:val="00E31DB0"/>
    <w:rsid w:val="00E32352"/>
    <w:rsid w:val="00E326C3"/>
    <w:rsid w:val="00E32792"/>
    <w:rsid w:val="00E3310C"/>
    <w:rsid w:val="00E3395C"/>
    <w:rsid w:val="00E33D05"/>
    <w:rsid w:val="00E35052"/>
    <w:rsid w:val="00E35166"/>
    <w:rsid w:val="00E35BD0"/>
    <w:rsid w:val="00E35C05"/>
    <w:rsid w:val="00E35C1B"/>
    <w:rsid w:val="00E366D2"/>
    <w:rsid w:val="00E369E9"/>
    <w:rsid w:val="00E36BD2"/>
    <w:rsid w:val="00E36DEC"/>
    <w:rsid w:val="00E36EDD"/>
    <w:rsid w:val="00E36F30"/>
    <w:rsid w:val="00E37A8A"/>
    <w:rsid w:val="00E37C82"/>
    <w:rsid w:val="00E4168F"/>
    <w:rsid w:val="00E4172C"/>
    <w:rsid w:val="00E424EF"/>
    <w:rsid w:val="00E4271F"/>
    <w:rsid w:val="00E43164"/>
    <w:rsid w:val="00E4366A"/>
    <w:rsid w:val="00E449E0"/>
    <w:rsid w:val="00E44D36"/>
    <w:rsid w:val="00E45A56"/>
    <w:rsid w:val="00E45C05"/>
    <w:rsid w:val="00E4616B"/>
    <w:rsid w:val="00E46D87"/>
    <w:rsid w:val="00E46F70"/>
    <w:rsid w:val="00E4763E"/>
    <w:rsid w:val="00E47CF9"/>
    <w:rsid w:val="00E47DF7"/>
    <w:rsid w:val="00E47E55"/>
    <w:rsid w:val="00E47F76"/>
    <w:rsid w:val="00E47FEE"/>
    <w:rsid w:val="00E5019F"/>
    <w:rsid w:val="00E501F9"/>
    <w:rsid w:val="00E50BAE"/>
    <w:rsid w:val="00E50BDA"/>
    <w:rsid w:val="00E51856"/>
    <w:rsid w:val="00E51FF2"/>
    <w:rsid w:val="00E52838"/>
    <w:rsid w:val="00E5298F"/>
    <w:rsid w:val="00E553A8"/>
    <w:rsid w:val="00E554A3"/>
    <w:rsid w:val="00E55527"/>
    <w:rsid w:val="00E56B4C"/>
    <w:rsid w:val="00E57195"/>
    <w:rsid w:val="00E571E4"/>
    <w:rsid w:val="00E57217"/>
    <w:rsid w:val="00E57BBE"/>
    <w:rsid w:val="00E614CD"/>
    <w:rsid w:val="00E620C9"/>
    <w:rsid w:val="00E62321"/>
    <w:rsid w:val="00E6299D"/>
    <w:rsid w:val="00E62DD2"/>
    <w:rsid w:val="00E630F5"/>
    <w:rsid w:val="00E63D3E"/>
    <w:rsid w:val="00E63E06"/>
    <w:rsid w:val="00E6415D"/>
    <w:rsid w:val="00E64AC9"/>
    <w:rsid w:val="00E652B6"/>
    <w:rsid w:val="00E65794"/>
    <w:rsid w:val="00E65967"/>
    <w:rsid w:val="00E65984"/>
    <w:rsid w:val="00E67716"/>
    <w:rsid w:val="00E71A87"/>
    <w:rsid w:val="00E73F81"/>
    <w:rsid w:val="00E74A4C"/>
    <w:rsid w:val="00E80849"/>
    <w:rsid w:val="00E81154"/>
    <w:rsid w:val="00E81856"/>
    <w:rsid w:val="00E82C15"/>
    <w:rsid w:val="00E8321C"/>
    <w:rsid w:val="00E8332A"/>
    <w:rsid w:val="00E834A9"/>
    <w:rsid w:val="00E8417A"/>
    <w:rsid w:val="00E84E57"/>
    <w:rsid w:val="00E852C4"/>
    <w:rsid w:val="00E85859"/>
    <w:rsid w:val="00E85B89"/>
    <w:rsid w:val="00E86284"/>
    <w:rsid w:val="00E86DF2"/>
    <w:rsid w:val="00E87491"/>
    <w:rsid w:val="00E87BF2"/>
    <w:rsid w:val="00E90995"/>
    <w:rsid w:val="00E90AAE"/>
    <w:rsid w:val="00E92146"/>
    <w:rsid w:val="00E92FA7"/>
    <w:rsid w:val="00E93036"/>
    <w:rsid w:val="00E93B93"/>
    <w:rsid w:val="00E93F25"/>
    <w:rsid w:val="00E942B9"/>
    <w:rsid w:val="00E94756"/>
    <w:rsid w:val="00E95A93"/>
    <w:rsid w:val="00E971EB"/>
    <w:rsid w:val="00EA0902"/>
    <w:rsid w:val="00EA0A5F"/>
    <w:rsid w:val="00EA1BB9"/>
    <w:rsid w:val="00EA2573"/>
    <w:rsid w:val="00EA257E"/>
    <w:rsid w:val="00EA322B"/>
    <w:rsid w:val="00EA4343"/>
    <w:rsid w:val="00EA5CC7"/>
    <w:rsid w:val="00EA6181"/>
    <w:rsid w:val="00EA63FA"/>
    <w:rsid w:val="00EA65AE"/>
    <w:rsid w:val="00EA69AC"/>
    <w:rsid w:val="00EA6BC1"/>
    <w:rsid w:val="00EA771B"/>
    <w:rsid w:val="00EA7E70"/>
    <w:rsid w:val="00EB0591"/>
    <w:rsid w:val="00EB0A4D"/>
    <w:rsid w:val="00EB190A"/>
    <w:rsid w:val="00EB1AAB"/>
    <w:rsid w:val="00EB2266"/>
    <w:rsid w:val="00EB2B13"/>
    <w:rsid w:val="00EB39AB"/>
    <w:rsid w:val="00EB635B"/>
    <w:rsid w:val="00EB6813"/>
    <w:rsid w:val="00EB7125"/>
    <w:rsid w:val="00EB71EF"/>
    <w:rsid w:val="00EB72A8"/>
    <w:rsid w:val="00EB7574"/>
    <w:rsid w:val="00EC0289"/>
    <w:rsid w:val="00EC1042"/>
    <w:rsid w:val="00EC29EE"/>
    <w:rsid w:val="00EC3095"/>
    <w:rsid w:val="00EC4368"/>
    <w:rsid w:val="00EC4808"/>
    <w:rsid w:val="00EC4971"/>
    <w:rsid w:val="00EC519C"/>
    <w:rsid w:val="00EC51BF"/>
    <w:rsid w:val="00EC51E9"/>
    <w:rsid w:val="00EC58E0"/>
    <w:rsid w:val="00EC6423"/>
    <w:rsid w:val="00EC66F9"/>
    <w:rsid w:val="00EC6DCC"/>
    <w:rsid w:val="00EC71F3"/>
    <w:rsid w:val="00EC7516"/>
    <w:rsid w:val="00ED1448"/>
    <w:rsid w:val="00ED1820"/>
    <w:rsid w:val="00ED1903"/>
    <w:rsid w:val="00ED2B27"/>
    <w:rsid w:val="00ED326A"/>
    <w:rsid w:val="00ED3E9C"/>
    <w:rsid w:val="00ED4C6F"/>
    <w:rsid w:val="00ED4CE5"/>
    <w:rsid w:val="00ED5141"/>
    <w:rsid w:val="00ED54CC"/>
    <w:rsid w:val="00ED6066"/>
    <w:rsid w:val="00ED608D"/>
    <w:rsid w:val="00ED6577"/>
    <w:rsid w:val="00ED7013"/>
    <w:rsid w:val="00ED7348"/>
    <w:rsid w:val="00ED74E6"/>
    <w:rsid w:val="00ED754B"/>
    <w:rsid w:val="00ED758F"/>
    <w:rsid w:val="00EE0319"/>
    <w:rsid w:val="00EE1A6B"/>
    <w:rsid w:val="00EE2EF8"/>
    <w:rsid w:val="00EE3107"/>
    <w:rsid w:val="00EE3AC5"/>
    <w:rsid w:val="00EE3F4E"/>
    <w:rsid w:val="00EE44C6"/>
    <w:rsid w:val="00EE4712"/>
    <w:rsid w:val="00EE4FE0"/>
    <w:rsid w:val="00EE5257"/>
    <w:rsid w:val="00EE55C2"/>
    <w:rsid w:val="00EE5954"/>
    <w:rsid w:val="00EE6002"/>
    <w:rsid w:val="00EE6B6C"/>
    <w:rsid w:val="00EE75C3"/>
    <w:rsid w:val="00EF0317"/>
    <w:rsid w:val="00EF0C37"/>
    <w:rsid w:val="00EF118B"/>
    <w:rsid w:val="00EF16FE"/>
    <w:rsid w:val="00EF1809"/>
    <w:rsid w:val="00EF335E"/>
    <w:rsid w:val="00EF3422"/>
    <w:rsid w:val="00EF355C"/>
    <w:rsid w:val="00EF38D7"/>
    <w:rsid w:val="00EF3D95"/>
    <w:rsid w:val="00EF3F77"/>
    <w:rsid w:val="00EF44AF"/>
    <w:rsid w:val="00EF52A7"/>
    <w:rsid w:val="00EF5738"/>
    <w:rsid w:val="00EF69DB"/>
    <w:rsid w:val="00EF6D42"/>
    <w:rsid w:val="00EF6EF0"/>
    <w:rsid w:val="00EF735C"/>
    <w:rsid w:val="00EF7646"/>
    <w:rsid w:val="00EF7677"/>
    <w:rsid w:val="00EF7690"/>
    <w:rsid w:val="00F0031E"/>
    <w:rsid w:val="00F0059F"/>
    <w:rsid w:val="00F02362"/>
    <w:rsid w:val="00F03EBC"/>
    <w:rsid w:val="00F04142"/>
    <w:rsid w:val="00F049EE"/>
    <w:rsid w:val="00F04DA0"/>
    <w:rsid w:val="00F057FD"/>
    <w:rsid w:val="00F059F8"/>
    <w:rsid w:val="00F05FD6"/>
    <w:rsid w:val="00F106D5"/>
    <w:rsid w:val="00F109DC"/>
    <w:rsid w:val="00F116B5"/>
    <w:rsid w:val="00F1411F"/>
    <w:rsid w:val="00F1416D"/>
    <w:rsid w:val="00F144D8"/>
    <w:rsid w:val="00F14873"/>
    <w:rsid w:val="00F154AD"/>
    <w:rsid w:val="00F16413"/>
    <w:rsid w:val="00F167C1"/>
    <w:rsid w:val="00F17097"/>
    <w:rsid w:val="00F1710A"/>
    <w:rsid w:val="00F171D8"/>
    <w:rsid w:val="00F17541"/>
    <w:rsid w:val="00F21BD3"/>
    <w:rsid w:val="00F224B6"/>
    <w:rsid w:val="00F230F4"/>
    <w:rsid w:val="00F233F8"/>
    <w:rsid w:val="00F23688"/>
    <w:rsid w:val="00F23BF5"/>
    <w:rsid w:val="00F24B8E"/>
    <w:rsid w:val="00F260AB"/>
    <w:rsid w:val="00F26F95"/>
    <w:rsid w:val="00F27076"/>
    <w:rsid w:val="00F270A8"/>
    <w:rsid w:val="00F27576"/>
    <w:rsid w:val="00F27754"/>
    <w:rsid w:val="00F27B7C"/>
    <w:rsid w:val="00F306D4"/>
    <w:rsid w:val="00F308F7"/>
    <w:rsid w:val="00F30DDF"/>
    <w:rsid w:val="00F31234"/>
    <w:rsid w:val="00F31773"/>
    <w:rsid w:val="00F330F6"/>
    <w:rsid w:val="00F340B6"/>
    <w:rsid w:val="00F34E2E"/>
    <w:rsid w:val="00F353A0"/>
    <w:rsid w:val="00F36462"/>
    <w:rsid w:val="00F37379"/>
    <w:rsid w:val="00F415E0"/>
    <w:rsid w:val="00F416A8"/>
    <w:rsid w:val="00F41C8D"/>
    <w:rsid w:val="00F42F42"/>
    <w:rsid w:val="00F43527"/>
    <w:rsid w:val="00F4358F"/>
    <w:rsid w:val="00F435E7"/>
    <w:rsid w:val="00F44399"/>
    <w:rsid w:val="00F447AA"/>
    <w:rsid w:val="00F44BE1"/>
    <w:rsid w:val="00F46E69"/>
    <w:rsid w:val="00F47BB2"/>
    <w:rsid w:val="00F47BD9"/>
    <w:rsid w:val="00F50946"/>
    <w:rsid w:val="00F518DC"/>
    <w:rsid w:val="00F51B10"/>
    <w:rsid w:val="00F533C0"/>
    <w:rsid w:val="00F548C6"/>
    <w:rsid w:val="00F54C41"/>
    <w:rsid w:val="00F553A6"/>
    <w:rsid w:val="00F555FE"/>
    <w:rsid w:val="00F56B05"/>
    <w:rsid w:val="00F56D56"/>
    <w:rsid w:val="00F57E1F"/>
    <w:rsid w:val="00F60B2B"/>
    <w:rsid w:val="00F612FA"/>
    <w:rsid w:val="00F61397"/>
    <w:rsid w:val="00F6165E"/>
    <w:rsid w:val="00F62C25"/>
    <w:rsid w:val="00F637D7"/>
    <w:rsid w:val="00F6439D"/>
    <w:rsid w:val="00F65995"/>
    <w:rsid w:val="00F66098"/>
    <w:rsid w:val="00F66A9D"/>
    <w:rsid w:val="00F66B68"/>
    <w:rsid w:val="00F677B6"/>
    <w:rsid w:val="00F67ADC"/>
    <w:rsid w:val="00F7092A"/>
    <w:rsid w:val="00F70F6B"/>
    <w:rsid w:val="00F71334"/>
    <w:rsid w:val="00F7146E"/>
    <w:rsid w:val="00F71CE6"/>
    <w:rsid w:val="00F728B9"/>
    <w:rsid w:val="00F7373A"/>
    <w:rsid w:val="00F73CFB"/>
    <w:rsid w:val="00F74180"/>
    <w:rsid w:val="00F76745"/>
    <w:rsid w:val="00F778CC"/>
    <w:rsid w:val="00F8028A"/>
    <w:rsid w:val="00F80E71"/>
    <w:rsid w:val="00F81656"/>
    <w:rsid w:val="00F81BAA"/>
    <w:rsid w:val="00F81C3C"/>
    <w:rsid w:val="00F82841"/>
    <w:rsid w:val="00F82923"/>
    <w:rsid w:val="00F83C37"/>
    <w:rsid w:val="00F84DDD"/>
    <w:rsid w:val="00F853E1"/>
    <w:rsid w:val="00F853E6"/>
    <w:rsid w:val="00F85F4A"/>
    <w:rsid w:val="00F865D9"/>
    <w:rsid w:val="00F874C2"/>
    <w:rsid w:val="00F924AA"/>
    <w:rsid w:val="00F937FE"/>
    <w:rsid w:val="00F95F37"/>
    <w:rsid w:val="00F97351"/>
    <w:rsid w:val="00F9767E"/>
    <w:rsid w:val="00FA07D0"/>
    <w:rsid w:val="00FA136A"/>
    <w:rsid w:val="00FA1BFD"/>
    <w:rsid w:val="00FA22C7"/>
    <w:rsid w:val="00FA235F"/>
    <w:rsid w:val="00FA3BEA"/>
    <w:rsid w:val="00FA4BD0"/>
    <w:rsid w:val="00FA589E"/>
    <w:rsid w:val="00FA5996"/>
    <w:rsid w:val="00FA687C"/>
    <w:rsid w:val="00FA6B0C"/>
    <w:rsid w:val="00FA754A"/>
    <w:rsid w:val="00FB096D"/>
    <w:rsid w:val="00FB1032"/>
    <w:rsid w:val="00FB1686"/>
    <w:rsid w:val="00FB288B"/>
    <w:rsid w:val="00FB2901"/>
    <w:rsid w:val="00FB3D6A"/>
    <w:rsid w:val="00FB3E3B"/>
    <w:rsid w:val="00FB47AA"/>
    <w:rsid w:val="00FB5A36"/>
    <w:rsid w:val="00FB60DE"/>
    <w:rsid w:val="00FB6F49"/>
    <w:rsid w:val="00FB7002"/>
    <w:rsid w:val="00FB71E3"/>
    <w:rsid w:val="00FC00ED"/>
    <w:rsid w:val="00FC0ACA"/>
    <w:rsid w:val="00FC0C5D"/>
    <w:rsid w:val="00FC1B54"/>
    <w:rsid w:val="00FC1F90"/>
    <w:rsid w:val="00FC213B"/>
    <w:rsid w:val="00FC2912"/>
    <w:rsid w:val="00FC36CA"/>
    <w:rsid w:val="00FC3869"/>
    <w:rsid w:val="00FC5AC6"/>
    <w:rsid w:val="00FC6A22"/>
    <w:rsid w:val="00FD007A"/>
    <w:rsid w:val="00FD08EC"/>
    <w:rsid w:val="00FD1E04"/>
    <w:rsid w:val="00FD1E95"/>
    <w:rsid w:val="00FD20FA"/>
    <w:rsid w:val="00FD2104"/>
    <w:rsid w:val="00FD2D34"/>
    <w:rsid w:val="00FD3825"/>
    <w:rsid w:val="00FD5281"/>
    <w:rsid w:val="00FD5F09"/>
    <w:rsid w:val="00FD7705"/>
    <w:rsid w:val="00FE0B46"/>
    <w:rsid w:val="00FE0F65"/>
    <w:rsid w:val="00FE1169"/>
    <w:rsid w:val="00FE11F1"/>
    <w:rsid w:val="00FE2509"/>
    <w:rsid w:val="00FE290A"/>
    <w:rsid w:val="00FE36EC"/>
    <w:rsid w:val="00FE5636"/>
    <w:rsid w:val="00FE6236"/>
    <w:rsid w:val="00FE6797"/>
    <w:rsid w:val="00FE7428"/>
    <w:rsid w:val="00FE7BE9"/>
    <w:rsid w:val="00FE7D2F"/>
    <w:rsid w:val="00FF003D"/>
    <w:rsid w:val="00FF00E6"/>
    <w:rsid w:val="00FF0D08"/>
    <w:rsid w:val="00FF2322"/>
    <w:rsid w:val="00FF3E52"/>
    <w:rsid w:val="00FF4D5D"/>
    <w:rsid w:val="00FF5524"/>
    <w:rsid w:val="00FF5722"/>
    <w:rsid w:val="00FF6967"/>
    <w:rsid w:val="00FF70E6"/>
    <w:rsid w:val="00FF7852"/>
    <w:rsid w:val="00FF7CE1"/>
    <w:rsid w:val="00FF7ED8"/>
    <w:rsid w:val="10CAFE64"/>
    <w:rsid w:val="18F31AFE"/>
    <w:rsid w:val="2F0D4E9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style="mso-position-horizontal-relative:page;mso-position-vertical-relative:page" fill="f" fillcolor="white" stroke="f">
      <v:fill color="white" on="f"/>
      <v:stroke on="f"/>
      <o:colormru v:ext="edit" colors="#f9f9f9,#f7f7f7,#fbfbfb,#fdfdfd,#efefef,#f1f1f1,#f3f3f3,#f5f5f5"/>
    </o:shapedefaults>
    <o:shapelayout v:ext="edit">
      <o:idmap v:ext="edit" data="2"/>
    </o:shapelayout>
  </w:shapeDefaults>
  <w:decimalSymbol w:val="."/>
  <w:listSeparator w:val=","/>
  <w14:docId w14:val="000591B9"/>
  <w15:docId w15:val="{109715DF-4668-4DA0-8B5D-EC4EE10998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Times New Roman" w:hAnsi="Calibri" w:cs="Times New Roman"/>
        <w:color w:val="414042" w:themeColor="background1"/>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qFormat="1"/>
    <w:lsdException w:name="List Number" w:qFormat="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Emphasis" w:qFormat="1"/>
    <w:lsdException w:name="Document Map" w:semiHidden="1" w:unhideWhenUsed="1"/>
    <w:lsdException w:name="Plain Text" w:semiHidden="1" w:uiPriority="99"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iPriority="99"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9B6EC3"/>
    <w:rPr>
      <w:lang w:val="en-GB"/>
    </w:rPr>
  </w:style>
  <w:style w:type="paragraph" w:styleId="Heading1">
    <w:name w:val="heading 1"/>
    <w:basedOn w:val="HeadingBase"/>
    <w:next w:val="Normal"/>
    <w:link w:val="Heading1Char"/>
    <w:autoRedefine/>
    <w:qFormat/>
    <w:rsid w:val="004067EC"/>
    <w:pPr>
      <w:pageBreakBefore/>
      <w:numPr>
        <w:numId w:val="7"/>
      </w:numPr>
      <w:spacing w:before="0" w:after="60" w:line="240" w:lineRule="auto"/>
      <w:outlineLvl w:val="0"/>
    </w:pPr>
    <w:rPr>
      <w:rFonts w:cs="Arial"/>
      <w:b/>
      <w:color w:val="FE5000"/>
      <w:spacing w:val="0"/>
      <w:kern w:val="40"/>
      <w:sz w:val="32"/>
      <w:szCs w:val="32"/>
    </w:rPr>
  </w:style>
  <w:style w:type="paragraph" w:styleId="Heading2">
    <w:name w:val="heading 2"/>
    <w:aliases w:val="Heading 2 Char,Heading 2a Char,H2 Char,MainSection Char,MainSection1 Char,h2 Char,l2 Char,Heading 2a,H2,MainSection,MainSection1,h2,l2"/>
    <w:basedOn w:val="HeadingBase"/>
    <w:next w:val="Normal"/>
    <w:link w:val="Heading2Char1"/>
    <w:autoRedefine/>
    <w:qFormat/>
    <w:rsid w:val="00CC23B5"/>
    <w:pPr>
      <w:numPr>
        <w:ilvl w:val="1"/>
        <w:numId w:val="7"/>
      </w:numPr>
      <w:spacing w:before="360" w:line="240" w:lineRule="atLeast"/>
      <w:ind w:left="567" w:hanging="567"/>
      <w:outlineLvl w:val="1"/>
    </w:pPr>
    <w:rPr>
      <w:rFonts w:cs="Arial"/>
      <w:b/>
      <w:color w:val="FE5000" w:themeColor="text2"/>
      <w:spacing w:val="0"/>
      <w:sz w:val="24"/>
      <w:szCs w:val="24"/>
    </w:rPr>
  </w:style>
  <w:style w:type="paragraph" w:styleId="Heading3">
    <w:name w:val="heading 3"/>
    <w:basedOn w:val="HeadingBase"/>
    <w:next w:val="Normal"/>
    <w:link w:val="Heading3Char"/>
    <w:autoRedefine/>
    <w:qFormat/>
    <w:rsid w:val="00EA322B"/>
    <w:pPr>
      <w:numPr>
        <w:ilvl w:val="2"/>
        <w:numId w:val="7"/>
      </w:numPr>
      <w:spacing w:before="0" w:line="240" w:lineRule="atLeast"/>
      <w:outlineLvl w:val="2"/>
    </w:pPr>
    <w:rPr>
      <w:rFonts w:cs="Arial"/>
      <w:b/>
      <w:color w:val="FE5000" w:themeColor="text2"/>
      <w:spacing w:val="0"/>
      <w:szCs w:val="22"/>
    </w:rPr>
  </w:style>
  <w:style w:type="paragraph" w:styleId="Heading4">
    <w:name w:val="heading 4"/>
    <w:basedOn w:val="Heading3"/>
    <w:next w:val="Normal"/>
    <w:link w:val="Heading4Char"/>
    <w:autoRedefine/>
    <w:qFormat/>
    <w:rsid w:val="00460B8E"/>
    <w:pPr>
      <w:numPr>
        <w:ilvl w:val="3"/>
      </w:numPr>
      <w:outlineLvl w:val="3"/>
    </w:pPr>
    <w:rPr>
      <w:color w:val="F83200" w:themeColor="accent1"/>
      <w:sz w:val="20"/>
      <w:szCs w:val="20"/>
    </w:rPr>
  </w:style>
  <w:style w:type="paragraph" w:styleId="Heading5">
    <w:name w:val="heading 5"/>
    <w:basedOn w:val="HeadingBase"/>
    <w:next w:val="BodyText"/>
    <w:qFormat/>
    <w:rsid w:val="00077772"/>
    <w:pPr>
      <w:numPr>
        <w:ilvl w:val="4"/>
        <w:numId w:val="7"/>
      </w:numPr>
      <w:spacing w:before="0" w:line="240" w:lineRule="atLeast"/>
      <w:outlineLvl w:val="4"/>
    </w:pPr>
    <w:rPr>
      <w:b/>
      <w:sz w:val="16"/>
      <w:szCs w:val="16"/>
    </w:rPr>
  </w:style>
  <w:style w:type="paragraph" w:styleId="Heading6">
    <w:name w:val="heading 6"/>
    <w:basedOn w:val="HeadingBase"/>
    <w:next w:val="BodyText"/>
    <w:qFormat/>
    <w:rsid w:val="00077772"/>
    <w:pPr>
      <w:numPr>
        <w:ilvl w:val="5"/>
        <w:numId w:val="7"/>
      </w:numPr>
      <w:outlineLvl w:val="5"/>
    </w:pPr>
    <w:rPr>
      <w:i/>
      <w:sz w:val="16"/>
      <w:szCs w:val="16"/>
    </w:rPr>
  </w:style>
  <w:style w:type="paragraph" w:styleId="Heading7">
    <w:name w:val="heading 7"/>
    <w:basedOn w:val="HeadingBase"/>
    <w:next w:val="BodyText"/>
    <w:qFormat/>
    <w:rsid w:val="005577D7"/>
    <w:pPr>
      <w:numPr>
        <w:ilvl w:val="6"/>
        <w:numId w:val="7"/>
      </w:numPr>
      <w:outlineLvl w:val="6"/>
    </w:pPr>
    <w:rPr>
      <w:sz w:val="20"/>
    </w:rPr>
  </w:style>
  <w:style w:type="paragraph" w:styleId="Heading8">
    <w:name w:val="heading 8"/>
    <w:basedOn w:val="HeadingBase"/>
    <w:next w:val="BodyText"/>
    <w:qFormat/>
    <w:rsid w:val="005577D7"/>
    <w:pPr>
      <w:numPr>
        <w:ilvl w:val="7"/>
        <w:numId w:val="7"/>
      </w:numPr>
      <w:outlineLvl w:val="7"/>
    </w:pPr>
    <w:rPr>
      <w:i/>
      <w:sz w:val="18"/>
    </w:rPr>
  </w:style>
  <w:style w:type="paragraph" w:styleId="Heading9">
    <w:name w:val="heading 9"/>
    <w:basedOn w:val="HeadingBase"/>
    <w:next w:val="BodyText"/>
    <w:qFormat/>
    <w:rsid w:val="005577D7"/>
    <w:pPr>
      <w:numPr>
        <w:ilvl w:val="8"/>
        <w:numId w:val="7"/>
      </w:numPr>
      <w:outlineLvl w:val="8"/>
    </w:pPr>
    <w:rPr>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Base">
    <w:name w:val="Heading Base"/>
    <w:basedOn w:val="Normal"/>
    <w:next w:val="BodyText"/>
    <w:link w:val="HeadingBaseChar"/>
    <w:rsid w:val="00A437CF"/>
    <w:pPr>
      <w:keepNext/>
      <w:keepLines/>
      <w:spacing w:before="140" w:line="220" w:lineRule="atLeast"/>
    </w:pPr>
    <w:rPr>
      <w:spacing w:val="-4"/>
      <w:kern w:val="28"/>
      <w:sz w:val="22"/>
    </w:rPr>
  </w:style>
  <w:style w:type="paragraph" w:styleId="BodyText">
    <w:name w:val="Body Text"/>
    <w:basedOn w:val="Normal"/>
    <w:link w:val="BodyTextChar"/>
    <w:rsid w:val="00A437CF"/>
    <w:pPr>
      <w:spacing w:after="240" w:line="240" w:lineRule="atLeast"/>
    </w:pPr>
    <w:rPr>
      <w:color w:val="333333"/>
      <w:sz w:val="16"/>
    </w:rPr>
  </w:style>
  <w:style w:type="character" w:customStyle="1" w:styleId="BodyTextChar">
    <w:name w:val="Body Text Char"/>
    <w:basedOn w:val="DefaultParagraphFont"/>
    <w:link w:val="BodyText"/>
    <w:rsid w:val="00A437CF"/>
    <w:rPr>
      <w:rFonts w:ascii="Arial" w:hAnsi="Arial"/>
      <w:color w:val="333333"/>
      <w:spacing w:val="-5"/>
      <w:sz w:val="16"/>
      <w:lang w:val="en-US" w:eastAsia="en-US"/>
    </w:rPr>
  </w:style>
  <w:style w:type="character" w:customStyle="1" w:styleId="HeadingBaseChar">
    <w:name w:val="Heading Base Char"/>
    <w:basedOn w:val="DefaultParagraphFont"/>
    <w:link w:val="HeadingBase"/>
    <w:rsid w:val="00A437CF"/>
    <w:rPr>
      <w:rFonts w:ascii="Arial" w:hAnsi="Arial"/>
      <w:spacing w:val="-4"/>
      <w:kern w:val="28"/>
      <w:sz w:val="22"/>
      <w:lang w:val="en-US" w:eastAsia="en-US"/>
    </w:rPr>
  </w:style>
  <w:style w:type="character" w:customStyle="1" w:styleId="Heading1Char">
    <w:name w:val="Heading 1 Char"/>
    <w:basedOn w:val="HeadingBaseChar"/>
    <w:link w:val="Heading1"/>
    <w:rsid w:val="004067EC"/>
    <w:rPr>
      <w:rFonts w:ascii="Arial" w:hAnsi="Arial" w:cs="Arial"/>
      <w:b/>
      <w:color w:val="FE5000"/>
      <w:spacing w:val="-4"/>
      <w:kern w:val="40"/>
      <w:sz w:val="32"/>
      <w:szCs w:val="32"/>
      <w:lang w:val="en-GB" w:eastAsia="en-US"/>
    </w:rPr>
  </w:style>
  <w:style w:type="character" w:customStyle="1" w:styleId="Heading2Char1">
    <w:name w:val="Heading 2 Char1"/>
    <w:aliases w:val="Heading 2 Char Char,Heading 2a Char Char,H2 Char Char,MainSection Char Char,MainSection1 Char Char,h2 Char Char,l2 Char Char,Heading 2a Char1,H2 Char1,MainSection Char1,MainSection1 Char1,h2 Char1,l2 Char1"/>
    <w:basedOn w:val="HeadingBaseChar"/>
    <w:link w:val="Heading2"/>
    <w:rsid w:val="00CC23B5"/>
    <w:rPr>
      <w:rFonts w:ascii="Arial" w:hAnsi="Arial" w:cs="Arial"/>
      <w:b/>
      <w:color w:val="FE5000" w:themeColor="text2"/>
      <w:spacing w:val="-4"/>
      <w:kern w:val="28"/>
      <w:sz w:val="24"/>
      <w:szCs w:val="24"/>
      <w:lang w:val="en-GB" w:eastAsia="en-US"/>
    </w:rPr>
  </w:style>
  <w:style w:type="character" w:customStyle="1" w:styleId="Heading3Char">
    <w:name w:val="Heading 3 Char"/>
    <w:basedOn w:val="HeadingBaseChar"/>
    <w:link w:val="Heading3"/>
    <w:rsid w:val="00EA322B"/>
    <w:rPr>
      <w:rFonts w:ascii="Arial" w:hAnsi="Arial" w:cs="Arial"/>
      <w:b/>
      <w:color w:val="FE5000" w:themeColor="text2"/>
      <w:spacing w:val="-4"/>
      <w:kern w:val="28"/>
      <w:sz w:val="22"/>
      <w:szCs w:val="22"/>
      <w:lang w:val="en-GB" w:eastAsia="en-US"/>
    </w:rPr>
  </w:style>
  <w:style w:type="character" w:customStyle="1" w:styleId="Heading4Char">
    <w:name w:val="Heading 4 Char"/>
    <w:basedOn w:val="Heading3Char"/>
    <w:link w:val="Heading4"/>
    <w:rsid w:val="00460B8E"/>
    <w:rPr>
      <w:rFonts w:ascii="Arial" w:hAnsi="Arial" w:cs="Arial"/>
      <w:b/>
      <w:color w:val="F83200" w:themeColor="accent1"/>
      <w:spacing w:val="-4"/>
      <w:kern w:val="28"/>
      <w:sz w:val="22"/>
      <w:szCs w:val="22"/>
      <w:lang w:val="en-GB" w:eastAsia="en-US"/>
    </w:rPr>
  </w:style>
  <w:style w:type="paragraph" w:customStyle="1" w:styleId="BlockQuotationOrange">
    <w:name w:val="Block Quotation Orange"/>
    <w:basedOn w:val="Normal"/>
    <w:rsid w:val="00C120CF"/>
    <w:pPr>
      <w:pBdr>
        <w:top w:val="single" w:sz="12" w:space="12" w:color="FFFFFF"/>
        <w:left w:val="single" w:sz="6" w:space="12" w:color="FFFFFF"/>
        <w:bottom w:val="single" w:sz="6" w:space="12" w:color="FFFFFF"/>
        <w:right w:val="single" w:sz="6" w:space="12" w:color="FFFFFF"/>
      </w:pBdr>
      <w:shd w:val="clear" w:color="auto" w:fill="E6E6E6"/>
      <w:spacing w:before="240" w:after="240" w:line="220" w:lineRule="atLeast"/>
      <w:ind w:left="284" w:right="284"/>
      <w:jc w:val="both"/>
    </w:pPr>
    <w:rPr>
      <w:rFonts w:cs="Arial"/>
      <w:i/>
      <w:color w:val="F86E00"/>
      <w:sz w:val="16"/>
      <w:szCs w:val="16"/>
    </w:rPr>
  </w:style>
  <w:style w:type="paragraph" w:customStyle="1" w:styleId="Picture">
    <w:name w:val="Picture"/>
    <w:basedOn w:val="Normal"/>
    <w:next w:val="Caption"/>
    <w:rsid w:val="00D363D6"/>
    <w:pPr>
      <w:keepNext/>
      <w:ind w:left="1080"/>
    </w:pPr>
  </w:style>
  <w:style w:type="paragraph" w:styleId="Caption">
    <w:name w:val="caption"/>
    <w:basedOn w:val="Picture"/>
    <w:next w:val="BodyText"/>
    <w:rsid w:val="00C105C8"/>
    <w:pPr>
      <w:keepNext w:val="0"/>
      <w:spacing w:before="120" w:after="360" w:line="220" w:lineRule="atLeast"/>
      <w:ind w:left="0"/>
    </w:pPr>
    <w:rPr>
      <w:rFonts w:cs="Arial"/>
      <w:color w:val="333333"/>
      <w:sz w:val="16"/>
      <w:szCs w:val="16"/>
    </w:rPr>
  </w:style>
  <w:style w:type="paragraph" w:styleId="Title">
    <w:name w:val="Title"/>
    <w:basedOn w:val="Heading1"/>
    <w:next w:val="Subtitle"/>
    <w:link w:val="TitleChar"/>
    <w:rsid w:val="00F637D7"/>
    <w:pPr>
      <w:spacing w:after="120"/>
    </w:pPr>
  </w:style>
  <w:style w:type="paragraph" w:styleId="Subtitle">
    <w:name w:val="Subtitle"/>
    <w:basedOn w:val="Title"/>
    <w:next w:val="BodyText"/>
    <w:rsid w:val="00D363D6"/>
    <w:pPr>
      <w:spacing w:before="60" w:line="340" w:lineRule="atLeast"/>
    </w:pPr>
    <w:rPr>
      <w:spacing w:val="-16"/>
    </w:rPr>
  </w:style>
  <w:style w:type="character" w:customStyle="1" w:styleId="TitleChar">
    <w:name w:val="Title Char"/>
    <w:basedOn w:val="Heading1Char"/>
    <w:link w:val="Title"/>
    <w:rsid w:val="000E6437"/>
    <w:rPr>
      <w:rFonts w:ascii="Arial" w:hAnsi="Arial" w:cs="Arial"/>
      <w:b/>
      <w:color w:val="FE5000"/>
      <w:spacing w:val="-4"/>
      <w:kern w:val="40"/>
      <w:sz w:val="32"/>
      <w:szCs w:val="32"/>
      <w:lang w:val="en-GB" w:eastAsia="en-US"/>
    </w:rPr>
  </w:style>
  <w:style w:type="character" w:styleId="CommentReference">
    <w:name w:val="annotation reference"/>
    <w:rsid w:val="00D363D6"/>
    <w:rPr>
      <w:rFonts w:ascii="Arial" w:hAnsi="Arial"/>
      <w:sz w:val="16"/>
    </w:rPr>
  </w:style>
  <w:style w:type="paragraph" w:customStyle="1" w:styleId="FootnoteBase">
    <w:name w:val="Footnote Base"/>
    <w:basedOn w:val="Normal"/>
    <w:rsid w:val="005613F9"/>
    <w:pPr>
      <w:keepLines/>
      <w:spacing w:line="200" w:lineRule="atLeast"/>
      <w:jc w:val="right"/>
    </w:pPr>
    <w:rPr>
      <w:sz w:val="16"/>
    </w:rPr>
  </w:style>
  <w:style w:type="paragraph" w:styleId="CommentText">
    <w:name w:val="annotation text"/>
    <w:basedOn w:val="FootnoteBase"/>
    <w:link w:val="CommentTextChar"/>
    <w:rsid w:val="00D363D6"/>
  </w:style>
  <w:style w:type="character" w:customStyle="1" w:styleId="CommentTextChar">
    <w:name w:val="Comment Text Char"/>
    <w:basedOn w:val="DefaultParagraphFont"/>
    <w:link w:val="CommentText"/>
    <w:rsid w:val="00D6184D"/>
    <w:rPr>
      <w:rFonts w:ascii="Calibri" w:hAnsi="Calibri"/>
      <w:spacing w:val="-5"/>
      <w:sz w:val="16"/>
    </w:rPr>
  </w:style>
  <w:style w:type="paragraph" w:customStyle="1" w:styleId="TableText">
    <w:name w:val="Table Text"/>
    <w:basedOn w:val="Normal"/>
    <w:autoRedefine/>
    <w:qFormat/>
    <w:rsid w:val="00EC6DCC"/>
    <w:pPr>
      <w:spacing w:before="60"/>
    </w:pPr>
    <w:rPr>
      <w:rFonts w:asciiTheme="minorHAnsi" w:hAnsiTheme="minorHAnsi" w:cstheme="minorHAnsi"/>
      <w:color w:val="auto"/>
      <w:sz w:val="16"/>
      <w:szCs w:val="16"/>
    </w:rPr>
  </w:style>
  <w:style w:type="paragraph" w:customStyle="1" w:styleId="TitleCover">
    <w:name w:val="Title Cover"/>
    <w:basedOn w:val="HeadingBase"/>
    <w:next w:val="Normal"/>
    <w:link w:val="TitleCoverChar"/>
    <w:rsid w:val="00E8417A"/>
    <w:pPr>
      <w:spacing w:before="0" w:after="100" w:line="240" w:lineRule="auto"/>
    </w:pPr>
    <w:rPr>
      <w:rFonts w:cs="Arial"/>
      <w:color w:val="33526C"/>
      <w:spacing w:val="-10"/>
      <w:sz w:val="44"/>
      <w:szCs w:val="44"/>
    </w:rPr>
  </w:style>
  <w:style w:type="character" w:customStyle="1" w:styleId="TitleCoverChar">
    <w:name w:val="Title Cover Char"/>
    <w:basedOn w:val="HeadingBaseChar"/>
    <w:link w:val="TitleCover"/>
    <w:rsid w:val="000E6437"/>
    <w:rPr>
      <w:rFonts w:ascii="Arial" w:hAnsi="Arial" w:cs="Arial"/>
      <w:color w:val="33526C"/>
      <w:spacing w:val="-10"/>
      <w:kern w:val="28"/>
      <w:sz w:val="44"/>
      <w:szCs w:val="44"/>
      <w:lang w:val="en-US" w:eastAsia="en-US"/>
    </w:rPr>
  </w:style>
  <w:style w:type="character" w:styleId="Emphasis">
    <w:name w:val="Emphasis"/>
    <w:qFormat/>
    <w:rsid w:val="00D363D6"/>
    <w:rPr>
      <w:rFonts w:ascii="Arial Black" w:hAnsi="Arial Black"/>
      <w:spacing w:val="-4"/>
      <w:sz w:val="18"/>
    </w:rPr>
  </w:style>
  <w:style w:type="character" w:styleId="EndnoteReference">
    <w:name w:val="endnote reference"/>
    <w:semiHidden/>
    <w:rsid w:val="00D363D6"/>
    <w:rPr>
      <w:vertAlign w:val="superscript"/>
    </w:rPr>
  </w:style>
  <w:style w:type="paragraph" w:styleId="EndnoteText">
    <w:name w:val="endnote text"/>
    <w:basedOn w:val="FootnoteBase"/>
    <w:semiHidden/>
    <w:rsid w:val="00D363D6"/>
  </w:style>
  <w:style w:type="paragraph" w:customStyle="1" w:styleId="HeaderBase">
    <w:name w:val="Header Base"/>
    <w:rsid w:val="002F1DEF"/>
    <w:rPr>
      <w:rFonts w:ascii="Arial Narrow" w:hAnsi="Arial Narrow"/>
      <w:b/>
      <w:caps/>
      <w:color w:val="FFFFFF"/>
      <w:spacing w:val="20"/>
      <w:kern w:val="28"/>
      <w:sz w:val="24"/>
      <w:szCs w:val="24"/>
      <w:lang w:val="en-GB"/>
    </w:rPr>
  </w:style>
  <w:style w:type="paragraph" w:styleId="Footer">
    <w:name w:val="footer"/>
    <w:basedOn w:val="HeaderBase"/>
    <w:link w:val="FooterChar"/>
    <w:uiPriority w:val="99"/>
    <w:rsid w:val="00F637D7"/>
    <w:pPr>
      <w:jc w:val="right"/>
    </w:pPr>
    <w:rPr>
      <w:rFonts w:ascii="Arial" w:hAnsi="Arial" w:cs="Arial"/>
      <w:b w:val="0"/>
      <w:color w:val="333333"/>
      <w:spacing w:val="0"/>
      <w:sz w:val="16"/>
      <w:szCs w:val="16"/>
    </w:rPr>
  </w:style>
  <w:style w:type="character" w:customStyle="1" w:styleId="ListChar">
    <w:name w:val="List Char"/>
    <w:basedOn w:val="BodyTextChar"/>
    <w:link w:val="List"/>
    <w:uiPriority w:val="1"/>
    <w:rsid w:val="000E6437"/>
    <w:rPr>
      <w:rFonts w:ascii="Arial" w:hAnsi="Arial"/>
      <w:color w:val="333333"/>
      <w:spacing w:val="-5"/>
      <w:sz w:val="16"/>
      <w:lang w:val="en-US" w:eastAsia="en-US"/>
    </w:rPr>
  </w:style>
  <w:style w:type="paragraph" w:styleId="List">
    <w:name w:val="List"/>
    <w:basedOn w:val="BodyText"/>
    <w:link w:val="ListChar"/>
    <w:rsid w:val="002B2CB5"/>
    <w:pPr>
      <w:ind w:left="924" w:hanging="357"/>
    </w:pPr>
  </w:style>
  <w:style w:type="character" w:styleId="FootnoteReference">
    <w:name w:val="footnote reference"/>
    <w:semiHidden/>
    <w:rsid w:val="00D363D6"/>
    <w:rPr>
      <w:vertAlign w:val="superscript"/>
    </w:rPr>
  </w:style>
  <w:style w:type="paragraph" w:styleId="FootnoteText">
    <w:name w:val="footnote text"/>
    <w:basedOn w:val="FootnoteBase"/>
    <w:semiHidden/>
    <w:rsid w:val="00D363D6"/>
  </w:style>
  <w:style w:type="paragraph" w:customStyle="1" w:styleId="HeaderText2ndLine">
    <w:name w:val="Header Text 2nd Line"/>
    <w:basedOn w:val="HeaderText"/>
    <w:rsid w:val="00FB3E3B"/>
    <w:rPr>
      <w:color w:val="FE5000" w:themeColor="text1"/>
    </w:rPr>
  </w:style>
  <w:style w:type="paragraph" w:customStyle="1" w:styleId="HeaderText">
    <w:name w:val="Header Text"/>
    <w:basedOn w:val="Normal"/>
    <w:rsid w:val="00897CA8"/>
    <w:rPr>
      <w:color w:val="33526C"/>
      <w:sz w:val="28"/>
      <w:szCs w:val="28"/>
    </w:rPr>
  </w:style>
  <w:style w:type="character" w:customStyle="1" w:styleId="ListNumberChar">
    <w:name w:val="List Number Char"/>
    <w:basedOn w:val="ListChar"/>
    <w:link w:val="ListNumber"/>
    <w:rsid w:val="000E6437"/>
    <w:rPr>
      <w:rFonts w:ascii="Arial" w:hAnsi="Arial"/>
      <w:color w:val="333333"/>
      <w:spacing w:val="-5"/>
      <w:sz w:val="16"/>
      <w:lang w:val="en-GB" w:eastAsia="en-US"/>
    </w:rPr>
  </w:style>
  <w:style w:type="paragraph" w:styleId="ListNumber">
    <w:name w:val="List Number"/>
    <w:basedOn w:val="List"/>
    <w:link w:val="ListNumberChar"/>
    <w:qFormat/>
    <w:rsid w:val="00D84358"/>
    <w:pPr>
      <w:numPr>
        <w:numId w:val="1"/>
      </w:numPr>
      <w:spacing w:after="120"/>
    </w:pPr>
    <w:rPr>
      <w:sz w:val="20"/>
    </w:rPr>
  </w:style>
  <w:style w:type="character" w:customStyle="1" w:styleId="ListContinueChar">
    <w:name w:val="List Continue Char"/>
    <w:basedOn w:val="ListChar"/>
    <w:link w:val="ListContinue"/>
    <w:rsid w:val="000E6437"/>
    <w:rPr>
      <w:rFonts w:ascii="Arial" w:hAnsi="Arial"/>
      <w:color w:val="333333"/>
      <w:spacing w:val="-5"/>
      <w:sz w:val="16"/>
      <w:lang w:val="en-GB" w:eastAsia="en-US"/>
    </w:rPr>
  </w:style>
  <w:style w:type="paragraph" w:styleId="ListContinue">
    <w:name w:val="List Continue"/>
    <w:basedOn w:val="List"/>
    <w:link w:val="ListContinueChar"/>
    <w:rsid w:val="00A464D1"/>
    <w:pPr>
      <w:numPr>
        <w:numId w:val="6"/>
      </w:numPr>
      <w:spacing w:after="120"/>
      <w:ind w:firstLine="0"/>
    </w:pPr>
  </w:style>
  <w:style w:type="paragraph" w:customStyle="1" w:styleId="IndexBase">
    <w:name w:val="Index Base"/>
    <w:basedOn w:val="Normal"/>
    <w:rsid w:val="00D363D6"/>
    <w:pPr>
      <w:spacing w:line="240" w:lineRule="atLeast"/>
      <w:ind w:left="360" w:hanging="360"/>
    </w:pPr>
    <w:rPr>
      <w:sz w:val="18"/>
    </w:rPr>
  </w:style>
  <w:style w:type="paragraph" w:styleId="Index1">
    <w:name w:val="index 1"/>
    <w:basedOn w:val="IndexBase"/>
    <w:autoRedefine/>
    <w:semiHidden/>
    <w:rsid w:val="00D363D6"/>
  </w:style>
  <w:style w:type="paragraph" w:styleId="Index2">
    <w:name w:val="index 2"/>
    <w:basedOn w:val="IndexBase"/>
    <w:autoRedefine/>
    <w:semiHidden/>
    <w:rsid w:val="00D363D6"/>
    <w:pPr>
      <w:spacing w:line="240" w:lineRule="auto"/>
      <w:ind w:left="720"/>
    </w:pPr>
  </w:style>
  <w:style w:type="paragraph" w:styleId="Index3">
    <w:name w:val="index 3"/>
    <w:basedOn w:val="IndexBase"/>
    <w:autoRedefine/>
    <w:semiHidden/>
    <w:rsid w:val="00D363D6"/>
    <w:pPr>
      <w:spacing w:line="240" w:lineRule="auto"/>
      <w:ind w:left="1080"/>
    </w:pPr>
  </w:style>
  <w:style w:type="paragraph" w:styleId="Index4">
    <w:name w:val="index 4"/>
    <w:basedOn w:val="IndexBase"/>
    <w:autoRedefine/>
    <w:semiHidden/>
    <w:rsid w:val="00D363D6"/>
    <w:pPr>
      <w:spacing w:line="240" w:lineRule="auto"/>
      <w:ind w:left="1440"/>
    </w:pPr>
  </w:style>
  <w:style w:type="paragraph" w:styleId="Index5">
    <w:name w:val="index 5"/>
    <w:basedOn w:val="IndexBase"/>
    <w:autoRedefine/>
    <w:semiHidden/>
    <w:rsid w:val="00D363D6"/>
    <w:pPr>
      <w:spacing w:line="240" w:lineRule="auto"/>
      <w:ind w:left="1800"/>
    </w:pPr>
  </w:style>
  <w:style w:type="paragraph" w:styleId="IndexHeading">
    <w:name w:val="index heading"/>
    <w:basedOn w:val="HeadingBase"/>
    <w:next w:val="Index1"/>
    <w:semiHidden/>
    <w:rsid w:val="00D363D6"/>
    <w:pPr>
      <w:keepLines w:val="0"/>
      <w:spacing w:before="0" w:line="480" w:lineRule="atLeast"/>
    </w:pPr>
    <w:rPr>
      <w:rFonts w:ascii="Arial Black" w:hAnsi="Arial Black"/>
      <w:spacing w:val="-5"/>
      <w:kern w:val="0"/>
      <w:sz w:val="24"/>
    </w:rPr>
  </w:style>
  <w:style w:type="paragraph" w:styleId="List2">
    <w:name w:val="List 2"/>
    <w:basedOn w:val="List"/>
    <w:rsid w:val="002B2CB5"/>
    <w:pPr>
      <w:ind w:left="1208"/>
    </w:pPr>
  </w:style>
  <w:style w:type="paragraph" w:styleId="List3">
    <w:name w:val="List 3"/>
    <w:basedOn w:val="List"/>
    <w:rsid w:val="002B2CB5"/>
    <w:pPr>
      <w:ind w:left="1491"/>
    </w:pPr>
  </w:style>
  <w:style w:type="paragraph" w:styleId="List4">
    <w:name w:val="List 4"/>
    <w:basedOn w:val="List"/>
    <w:rsid w:val="002B2CB5"/>
    <w:pPr>
      <w:ind w:left="1775"/>
    </w:pPr>
  </w:style>
  <w:style w:type="paragraph" w:styleId="List5">
    <w:name w:val="List 5"/>
    <w:basedOn w:val="List"/>
    <w:rsid w:val="002B2CB5"/>
    <w:pPr>
      <w:ind w:left="2058"/>
    </w:pPr>
  </w:style>
  <w:style w:type="paragraph" w:styleId="ListBullet">
    <w:name w:val="List Bullet"/>
    <w:basedOn w:val="List"/>
    <w:link w:val="ListBulletChar"/>
    <w:qFormat/>
    <w:rsid w:val="001F7429"/>
    <w:pPr>
      <w:numPr>
        <w:numId w:val="8"/>
      </w:numPr>
      <w:spacing w:after="120"/>
    </w:pPr>
    <w:rPr>
      <w:sz w:val="20"/>
    </w:rPr>
  </w:style>
  <w:style w:type="character" w:customStyle="1" w:styleId="ListBulletChar">
    <w:name w:val="List Bullet Char"/>
    <w:basedOn w:val="ListChar"/>
    <w:link w:val="ListBullet"/>
    <w:rsid w:val="000E6437"/>
    <w:rPr>
      <w:rFonts w:ascii="Arial" w:hAnsi="Arial"/>
      <w:color w:val="333333"/>
      <w:spacing w:val="-5"/>
      <w:sz w:val="16"/>
      <w:lang w:val="en-GB" w:eastAsia="en-US"/>
    </w:rPr>
  </w:style>
  <w:style w:type="paragraph" w:styleId="ListBullet2">
    <w:name w:val="List Bullet 2"/>
    <w:basedOn w:val="ListBullet"/>
    <w:link w:val="ListBullet2Char"/>
    <w:rsid w:val="0022759A"/>
    <w:pPr>
      <w:numPr>
        <w:numId w:val="11"/>
      </w:numPr>
    </w:pPr>
  </w:style>
  <w:style w:type="character" w:customStyle="1" w:styleId="ListBullet2Char">
    <w:name w:val="List Bullet 2 Char"/>
    <w:basedOn w:val="ListBulletChar"/>
    <w:link w:val="ListBullet2"/>
    <w:rsid w:val="000E6437"/>
    <w:rPr>
      <w:rFonts w:ascii="Arial" w:hAnsi="Arial"/>
      <w:color w:val="333333"/>
      <w:spacing w:val="-5"/>
      <w:sz w:val="16"/>
      <w:lang w:val="en-GB" w:eastAsia="en-US"/>
    </w:rPr>
  </w:style>
  <w:style w:type="paragraph" w:styleId="ListBullet3">
    <w:name w:val="List Bullet 3"/>
    <w:basedOn w:val="ListBullet"/>
    <w:rsid w:val="00D22985"/>
    <w:pPr>
      <w:numPr>
        <w:numId w:val="3"/>
      </w:numPr>
    </w:pPr>
  </w:style>
  <w:style w:type="paragraph" w:styleId="ListBullet4">
    <w:name w:val="List Bullet 4"/>
    <w:basedOn w:val="ListBullet"/>
    <w:rsid w:val="001D3BCE"/>
    <w:pPr>
      <w:ind w:left="1928"/>
    </w:pPr>
  </w:style>
  <w:style w:type="paragraph" w:styleId="ListBullet5">
    <w:name w:val="List Bullet 5"/>
    <w:basedOn w:val="ListBullet"/>
    <w:rsid w:val="001D3BCE"/>
    <w:pPr>
      <w:tabs>
        <w:tab w:val="left" w:pos="2268"/>
      </w:tabs>
      <w:ind w:left="2268"/>
    </w:pPr>
  </w:style>
  <w:style w:type="paragraph" w:styleId="ListContinue2">
    <w:name w:val="List Continue 2"/>
    <w:basedOn w:val="ListContinue"/>
    <w:link w:val="ListContinue2Char"/>
    <w:rsid w:val="00976EE2"/>
    <w:pPr>
      <w:numPr>
        <w:numId w:val="2"/>
      </w:numPr>
      <w:ind w:left="1247"/>
    </w:pPr>
  </w:style>
  <w:style w:type="character" w:customStyle="1" w:styleId="ListContinue2Char">
    <w:name w:val="List Continue 2 Char"/>
    <w:basedOn w:val="ListContinueChar"/>
    <w:link w:val="ListContinue2"/>
    <w:rsid w:val="000E6437"/>
    <w:rPr>
      <w:rFonts w:ascii="Arial" w:hAnsi="Arial"/>
      <w:color w:val="333333"/>
      <w:spacing w:val="-5"/>
      <w:sz w:val="16"/>
      <w:lang w:val="en-GB" w:eastAsia="en-US"/>
    </w:rPr>
  </w:style>
  <w:style w:type="paragraph" w:styleId="ListContinue3">
    <w:name w:val="List Continue 3"/>
    <w:basedOn w:val="ListContinue"/>
    <w:rsid w:val="00976EE2"/>
    <w:pPr>
      <w:numPr>
        <w:numId w:val="4"/>
      </w:numPr>
      <w:ind w:left="1588"/>
    </w:pPr>
  </w:style>
  <w:style w:type="paragraph" w:styleId="ListContinue4">
    <w:name w:val="List Continue 4"/>
    <w:basedOn w:val="ListContinue"/>
    <w:rsid w:val="00976EE2"/>
    <w:pPr>
      <w:numPr>
        <w:numId w:val="5"/>
      </w:numPr>
      <w:ind w:left="1928"/>
    </w:pPr>
  </w:style>
  <w:style w:type="paragraph" w:styleId="ListContinue5">
    <w:name w:val="List Continue 5"/>
    <w:basedOn w:val="ListContinue4"/>
    <w:link w:val="ListContinue5Char"/>
    <w:rsid w:val="00976EE2"/>
    <w:pPr>
      <w:ind w:left="2268"/>
    </w:pPr>
  </w:style>
  <w:style w:type="character" w:customStyle="1" w:styleId="ListContinue5Char">
    <w:name w:val="List Continue 5 Char"/>
    <w:basedOn w:val="ListContinueChar"/>
    <w:link w:val="ListContinue5"/>
    <w:rsid w:val="000E6437"/>
    <w:rPr>
      <w:rFonts w:ascii="Arial" w:hAnsi="Arial"/>
      <w:color w:val="333333"/>
      <w:spacing w:val="-5"/>
      <w:sz w:val="16"/>
      <w:lang w:val="en-GB" w:eastAsia="en-US"/>
    </w:rPr>
  </w:style>
  <w:style w:type="paragraph" w:styleId="ListNumber2">
    <w:name w:val="List Number 2"/>
    <w:basedOn w:val="ListNumber"/>
    <w:rsid w:val="00976EE2"/>
    <w:pPr>
      <w:ind w:left="1264" w:hanging="357"/>
    </w:pPr>
  </w:style>
  <w:style w:type="paragraph" w:styleId="ListNumber3">
    <w:name w:val="List Number 3"/>
    <w:basedOn w:val="ListNumber"/>
    <w:rsid w:val="00976EE2"/>
    <w:pPr>
      <w:tabs>
        <w:tab w:val="left" w:pos="1588"/>
      </w:tabs>
      <w:ind w:left="1587" w:hanging="340"/>
    </w:pPr>
  </w:style>
  <w:style w:type="paragraph" w:styleId="ListNumber4">
    <w:name w:val="List Number 4"/>
    <w:basedOn w:val="ListNumber"/>
    <w:rsid w:val="00976EE2"/>
    <w:pPr>
      <w:ind w:left="1945" w:hanging="357"/>
    </w:pPr>
  </w:style>
  <w:style w:type="paragraph" w:styleId="ListNumber5">
    <w:name w:val="List Number 5"/>
    <w:basedOn w:val="ListNumber"/>
    <w:rsid w:val="00976EE2"/>
    <w:pPr>
      <w:tabs>
        <w:tab w:val="num" w:pos="2268"/>
      </w:tabs>
      <w:ind w:left="2268" w:hanging="340"/>
    </w:pPr>
  </w:style>
  <w:style w:type="paragraph" w:customStyle="1" w:styleId="TableHeader">
    <w:name w:val="Table Header"/>
    <w:basedOn w:val="Normal"/>
    <w:qFormat/>
    <w:rsid w:val="00D84358"/>
    <w:pPr>
      <w:spacing w:before="60"/>
    </w:pPr>
    <w:rPr>
      <w:rFonts w:cs="Arial"/>
      <w:b/>
    </w:rPr>
  </w:style>
  <w:style w:type="paragraph" w:styleId="MessageHeader">
    <w:name w:val="Message Header"/>
    <w:basedOn w:val="BodyText"/>
    <w:rsid w:val="00D363D6"/>
    <w:pPr>
      <w:keepLines/>
      <w:tabs>
        <w:tab w:val="left" w:pos="3600"/>
        <w:tab w:val="left" w:pos="4680"/>
      </w:tabs>
      <w:spacing w:after="120" w:line="280" w:lineRule="exact"/>
      <w:ind w:right="2160" w:hanging="1080"/>
    </w:pPr>
    <w:rPr>
      <w:sz w:val="22"/>
    </w:rPr>
  </w:style>
  <w:style w:type="paragraph" w:styleId="NormalIndent">
    <w:name w:val="Normal Indent"/>
    <w:basedOn w:val="Normal"/>
    <w:rsid w:val="00D363D6"/>
    <w:pPr>
      <w:ind w:left="1440"/>
    </w:pPr>
  </w:style>
  <w:style w:type="character" w:styleId="PageNumber">
    <w:name w:val="page number"/>
    <w:rsid w:val="00FB3E3B"/>
    <w:rPr>
      <w:color w:val="414042" w:themeColor="background1"/>
    </w:rPr>
  </w:style>
  <w:style w:type="paragraph" w:customStyle="1" w:styleId="SectionHeading">
    <w:name w:val="Section Heading"/>
    <w:basedOn w:val="Heading1"/>
    <w:rsid w:val="005D36FB"/>
  </w:style>
  <w:style w:type="character" w:customStyle="1" w:styleId="Slogan">
    <w:name w:val="Slogan"/>
    <w:basedOn w:val="DefaultParagraphFont"/>
    <w:rsid w:val="00D363D6"/>
    <w:rPr>
      <w:i/>
      <w:spacing w:val="-6"/>
      <w:sz w:val="24"/>
    </w:rPr>
  </w:style>
  <w:style w:type="paragraph" w:customStyle="1" w:styleId="SubtitleCover">
    <w:name w:val="Subtitle Cover"/>
    <w:basedOn w:val="TitleCover"/>
    <w:next w:val="BodyText"/>
    <w:rsid w:val="00FB3E3B"/>
    <w:pPr>
      <w:ind w:right="833"/>
    </w:pPr>
    <w:rPr>
      <w:color w:val="FE5000" w:themeColor="text1"/>
      <w:spacing w:val="0"/>
      <w:sz w:val="32"/>
      <w:szCs w:val="32"/>
    </w:rPr>
  </w:style>
  <w:style w:type="character" w:customStyle="1" w:styleId="Superscript">
    <w:name w:val="Superscript"/>
    <w:rsid w:val="00D363D6"/>
    <w:rPr>
      <w:b/>
      <w:vertAlign w:val="superscript"/>
    </w:rPr>
  </w:style>
  <w:style w:type="paragraph" w:styleId="TableofAuthorities">
    <w:name w:val="table of authorities"/>
    <w:basedOn w:val="Normal"/>
    <w:semiHidden/>
    <w:rsid w:val="00D363D6"/>
    <w:pPr>
      <w:tabs>
        <w:tab w:val="right" w:leader="dot" w:pos="7560"/>
      </w:tabs>
      <w:ind w:left="1440" w:hanging="360"/>
    </w:pPr>
  </w:style>
  <w:style w:type="paragraph" w:customStyle="1" w:styleId="TOCBase">
    <w:name w:val="TOC Base"/>
    <w:basedOn w:val="Normal"/>
    <w:rsid w:val="00EE4FE0"/>
    <w:pPr>
      <w:tabs>
        <w:tab w:val="right" w:leader="dot" w:pos="6480"/>
      </w:tabs>
      <w:spacing w:after="240" w:line="240" w:lineRule="atLeast"/>
    </w:pPr>
    <w:rPr>
      <w:sz w:val="18"/>
    </w:rPr>
  </w:style>
  <w:style w:type="paragraph" w:styleId="TableofFigures">
    <w:name w:val="table of figures"/>
    <w:basedOn w:val="TOCBase"/>
    <w:semiHidden/>
    <w:rsid w:val="00D363D6"/>
    <w:pPr>
      <w:ind w:left="1440" w:hanging="360"/>
    </w:pPr>
  </w:style>
  <w:style w:type="paragraph" w:styleId="TOAHeading">
    <w:name w:val="toa heading"/>
    <w:basedOn w:val="Normal"/>
    <w:next w:val="TableofAuthorities"/>
    <w:semiHidden/>
    <w:rsid w:val="00D363D6"/>
    <w:pPr>
      <w:keepNext/>
      <w:spacing w:line="480" w:lineRule="atLeast"/>
    </w:pPr>
    <w:rPr>
      <w:rFonts w:ascii="Arial Black" w:hAnsi="Arial Black"/>
      <w:b/>
      <w:spacing w:val="-10"/>
      <w:kern w:val="28"/>
    </w:rPr>
  </w:style>
  <w:style w:type="paragraph" w:styleId="TOC1">
    <w:name w:val="toc 1"/>
    <w:basedOn w:val="TOCBase"/>
    <w:autoRedefine/>
    <w:uiPriority w:val="39"/>
    <w:rsid w:val="00C37246"/>
    <w:pPr>
      <w:tabs>
        <w:tab w:val="clear" w:pos="6480"/>
        <w:tab w:val="right" w:leader="underscore" w:pos="10008"/>
      </w:tabs>
      <w:spacing w:before="60" w:after="60" w:line="240" w:lineRule="auto"/>
    </w:pPr>
    <w:rPr>
      <w:b/>
      <w:noProof/>
      <w:color w:val="414042"/>
      <w:spacing w:val="-4"/>
    </w:rPr>
  </w:style>
  <w:style w:type="paragraph" w:styleId="TOC2">
    <w:name w:val="toc 2"/>
    <w:basedOn w:val="TOCBase"/>
    <w:autoRedefine/>
    <w:uiPriority w:val="39"/>
    <w:rsid w:val="0054658B"/>
    <w:pPr>
      <w:tabs>
        <w:tab w:val="clear" w:pos="6480"/>
        <w:tab w:val="right" w:leader="dot" w:pos="10008"/>
      </w:tabs>
      <w:spacing w:after="60" w:line="240" w:lineRule="auto"/>
      <w:ind w:left="357"/>
    </w:pPr>
    <w:rPr>
      <w:noProof/>
      <w:color w:val="333333"/>
    </w:rPr>
  </w:style>
  <w:style w:type="paragraph" w:styleId="TOC3">
    <w:name w:val="toc 3"/>
    <w:basedOn w:val="TOCBase"/>
    <w:autoRedefine/>
    <w:uiPriority w:val="39"/>
    <w:rsid w:val="0054658B"/>
    <w:pPr>
      <w:tabs>
        <w:tab w:val="clear" w:pos="6480"/>
        <w:tab w:val="right" w:leader="dot" w:pos="10008"/>
      </w:tabs>
      <w:spacing w:after="60" w:line="240" w:lineRule="auto"/>
      <w:ind w:left="709"/>
    </w:pPr>
    <w:rPr>
      <w:noProof/>
      <w:color w:val="333333"/>
    </w:rPr>
  </w:style>
  <w:style w:type="paragraph" w:styleId="TOC4">
    <w:name w:val="toc 4"/>
    <w:basedOn w:val="TOCBase"/>
    <w:autoRedefine/>
    <w:uiPriority w:val="39"/>
    <w:rsid w:val="0054658B"/>
    <w:pPr>
      <w:tabs>
        <w:tab w:val="clear" w:pos="6480"/>
        <w:tab w:val="right" w:leader="dot" w:pos="10008"/>
      </w:tabs>
      <w:spacing w:after="60" w:line="240" w:lineRule="auto"/>
      <w:ind w:left="1134"/>
    </w:pPr>
    <w:rPr>
      <w:noProof/>
      <w:color w:val="333333"/>
    </w:rPr>
  </w:style>
  <w:style w:type="paragraph" w:styleId="TOC5">
    <w:name w:val="toc 5"/>
    <w:basedOn w:val="TOCBase"/>
    <w:autoRedefine/>
    <w:uiPriority w:val="39"/>
    <w:rsid w:val="0054658B"/>
    <w:pPr>
      <w:tabs>
        <w:tab w:val="clear" w:pos="6480"/>
        <w:tab w:val="right" w:leader="dot" w:pos="8647"/>
      </w:tabs>
      <w:spacing w:after="60" w:line="240" w:lineRule="auto"/>
      <w:ind w:left="1559"/>
    </w:pPr>
    <w:rPr>
      <w:color w:val="333333"/>
    </w:rPr>
  </w:style>
  <w:style w:type="paragraph" w:styleId="BalloonText">
    <w:name w:val="Balloon Text"/>
    <w:basedOn w:val="Normal"/>
    <w:semiHidden/>
    <w:rsid w:val="00400743"/>
    <w:rPr>
      <w:rFonts w:ascii="Tahoma" w:hAnsi="Tahoma" w:cs="Tahoma"/>
      <w:sz w:val="16"/>
      <w:szCs w:val="16"/>
    </w:rPr>
  </w:style>
  <w:style w:type="character" w:styleId="Hyperlink">
    <w:name w:val="Hyperlink"/>
    <w:basedOn w:val="DefaultParagraphFont"/>
    <w:uiPriority w:val="99"/>
    <w:rsid w:val="006804C2"/>
    <w:rPr>
      <w:color w:val="00A79D" w:themeColor="accent5"/>
      <w:u w:val="single"/>
    </w:rPr>
  </w:style>
  <w:style w:type="paragraph" w:customStyle="1" w:styleId="SmallTextCover">
    <w:name w:val="Small Text Cover"/>
    <w:rsid w:val="00FB3E3B"/>
    <w:pPr>
      <w:tabs>
        <w:tab w:val="left" w:pos="1134"/>
      </w:tabs>
    </w:pPr>
    <w:rPr>
      <w:rFonts w:asciiTheme="minorHAnsi" w:hAnsiTheme="minorHAnsi" w:cs="Arial"/>
      <w:kern w:val="28"/>
      <w:sz w:val="32"/>
      <w:szCs w:val="32"/>
      <w:lang w:val="en-GB"/>
    </w:rPr>
  </w:style>
  <w:style w:type="table" w:styleId="TableGrid">
    <w:name w:val="Table Grid"/>
    <w:basedOn w:val="TableNormal"/>
    <w:uiPriority w:val="59"/>
    <w:rsid w:val="00BE1BEC"/>
    <w:pPr>
      <w:ind w:left="108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oilerplate">
    <w:name w:val="Boilerplate"/>
    <w:basedOn w:val="BodyText"/>
    <w:rsid w:val="00C105C8"/>
    <w:pPr>
      <w:spacing w:line="220" w:lineRule="atLeast"/>
    </w:pPr>
    <w:rPr>
      <w:color w:val="33526C"/>
      <w:szCs w:val="16"/>
    </w:rPr>
  </w:style>
  <w:style w:type="paragraph" w:customStyle="1" w:styleId="FooterLeft">
    <w:name w:val="Footer Left"/>
    <w:rsid w:val="00F637D7"/>
    <w:pPr>
      <w:ind w:left="6"/>
    </w:pPr>
    <w:rPr>
      <w:rFonts w:ascii="Arial" w:hAnsi="Arial" w:cs="Arial"/>
      <w:caps/>
      <w:kern w:val="28"/>
      <w:sz w:val="16"/>
      <w:szCs w:val="16"/>
      <w:lang w:val="en-GB"/>
    </w:rPr>
  </w:style>
  <w:style w:type="paragraph" w:customStyle="1" w:styleId="DocumentIdentifier">
    <w:name w:val="Document Identifier"/>
    <w:basedOn w:val="Normal"/>
    <w:link w:val="DocumentIdentifierChar"/>
    <w:rsid w:val="009C4438"/>
    <w:pPr>
      <w:jc w:val="right"/>
    </w:pPr>
    <w:rPr>
      <w:rFonts w:cs="Arial"/>
      <w:color w:val="33526C"/>
    </w:rPr>
  </w:style>
  <w:style w:type="character" w:customStyle="1" w:styleId="DocumentIdentifierChar">
    <w:name w:val="Document Identifier Char"/>
    <w:basedOn w:val="DefaultParagraphFont"/>
    <w:link w:val="DocumentIdentifier"/>
    <w:rsid w:val="00B9172A"/>
    <w:rPr>
      <w:rFonts w:cs="Arial"/>
      <w:color w:val="33526C"/>
    </w:rPr>
  </w:style>
  <w:style w:type="paragraph" w:customStyle="1" w:styleId="BlockQuotationGrey">
    <w:name w:val="Block Quotation Grey"/>
    <w:basedOn w:val="BlockQuotationOrange"/>
    <w:rsid w:val="00F637D7"/>
    <w:pPr>
      <w:shd w:val="clear" w:color="auto" w:fill="EAEAEA"/>
    </w:pPr>
    <w:rPr>
      <w:color w:val="333333"/>
    </w:rPr>
  </w:style>
  <w:style w:type="paragraph" w:customStyle="1" w:styleId="Author">
    <w:name w:val="Author"/>
    <w:basedOn w:val="SmallTextCover"/>
    <w:rsid w:val="00FB3E3B"/>
    <w:pPr>
      <w:spacing w:after="120"/>
    </w:pPr>
  </w:style>
  <w:style w:type="paragraph" w:styleId="Header">
    <w:name w:val="header"/>
    <w:basedOn w:val="Normal"/>
    <w:rsid w:val="0005257E"/>
    <w:pPr>
      <w:tabs>
        <w:tab w:val="center" w:pos="4153"/>
        <w:tab w:val="right" w:pos="8306"/>
      </w:tabs>
    </w:pPr>
  </w:style>
  <w:style w:type="paragraph" w:customStyle="1" w:styleId="TableBullet">
    <w:name w:val="Table Bullet"/>
    <w:basedOn w:val="Normal"/>
    <w:qFormat/>
    <w:rsid w:val="008879AD"/>
    <w:pPr>
      <w:numPr>
        <w:numId w:val="10"/>
      </w:numPr>
      <w:tabs>
        <w:tab w:val="clear" w:pos="1870"/>
        <w:tab w:val="num" w:pos="245"/>
        <w:tab w:val="num" w:pos="340"/>
      </w:tabs>
      <w:ind w:left="245" w:hanging="180"/>
    </w:pPr>
    <w:rPr>
      <w:sz w:val="16"/>
    </w:rPr>
  </w:style>
  <w:style w:type="paragraph" w:customStyle="1" w:styleId="WHTableHeader">
    <w:name w:val="WH Table Header"/>
    <w:basedOn w:val="TableHeader"/>
    <w:autoRedefine/>
    <w:qFormat/>
    <w:rsid w:val="00EB0591"/>
    <w:rPr>
      <w:color w:val="FFFFFF"/>
    </w:rPr>
  </w:style>
  <w:style w:type="paragraph" w:customStyle="1" w:styleId="TableNumber">
    <w:name w:val="Table Number"/>
    <w:basedOn w:val="ListNumber"/>
    <w:next w:val="Normal"/>
    <w:autoRedefine/>
    <w:qFormat/>
    <w:rsid w:val="003B631E"/>
    <w:pPr>
      <w:tabs>
        <w:tab w:val="num" w:pos="306"/>
      </w:tabs>
      <w:spacing w:after="0" w:line="240" w:lineRule="auto"/>
      <w:ind w:left="297" w:hanging="297"/>
    </w:pPr>
    <w:rPr>
      <w:color w:val="414042" w:themeColor="background1"/>
      <w:sz w:val="16"/>
    </w:rPr>
  </w:style>
  <w:style w:type="paragraph" w:customStyle="1" w:styleId="TableBullet-Gray">
    <w:name w:val="Table Bullet - Gray"/>
    <w:basedOn w:val="TableBullet"/>
    <w:link w:val="TableBullet-GrayChar"/>
    <w:uiPriority w:val="2"/>
    <w:qFormat/>
    <w:rsid w:val="001F7429"/>
    <w:pPr>
      <w:numPr>
        <w:numId w:val="9"/>
      </w:numPr>
      <w:tabs>
        <w:tab w:val="clear" w:pos="907"/>
        <w:tab w:val="clear" w:pos="1870"/>
        <w:tab w:val="num" w:pos="295"/>
        <w:tab w:val="num" w:pos="340"/>
      </w:tabs>
      <w:ind w:left="253" w:hanging="234"/>
    </w:pPr>
  </w:style>
  <w:style w:type="character" w:customStyle="1" w:styleId="TableBullet-GrayChar">
    <w:name w:val="Table Bullet - Gray Char"/>
    <w:basedOn w:val="ListBulletChar"/>
    <w:link w:val="TableBullet-Gray"/>
    <w:uiPriority w:val="2"/>
    <w:rsid w:val="000E6437"/>
    <w:rPr>
      <w:rFonts w:ascii="Arial" w:hAnsi="Arial"/>
      <w:color w:val="333333"/>
      <w:spacing w:val="-5"/>
      <w:sz w:val="16"/>
      <w:lang w:val="en-GB" w:eastAsia="en-US"/>
    </w:rPr>
  </w:style>
  <w:style w:type="character" w:customStyle="1" w:styleId="Normal-Orange">
    <w:name w:val="Normal -Orange"/>
    <w:basedOn w:val="DefaultParagraphFont"/>
    <w:uiPriority w:val="1"/>
    <w:qFormat/>
    <w:rsid w:val="000545AB"/>
    <w:rPr>
      <w:color w:val="FE5000" w:themeColor="text1"/>
    </w:rPr>
  </w:style>
  <w:style w:type="character" w:customStyle="1" w:styleId="Normal-Teal">
    <w:name w:val="Normal - Teal"/>
    <w:basedOn w:val="DefaultParagraphFont"/>
    <w:uiPriority w:val="1"/>
    <w:qFormat/>
    <w:rsid w:val="000545AB"/>
    <w:rPr>
      <w:color w:val="00A79D" w:themeColor="accent5"/>
    </w:rPr>
  </w:style>
  <w:style w:type="paragraph" w:customStyle="1" w:styleId="Normal-Underline">
    <w:name w:val="Normal - Underline"/>
    <w:next w:val="Normal"/>
    <w:link w:val="Normal-UnderlineChar"/>
    <w:autoRedefine/>
    <w:qFormat/>
    <w:rsid w:val="002506A9"/>
    <w:rPr>
      <w:u w:val="single"/>
    </w:rPr>
  </w:style>
  <w:style w:type="character" w:customStyle="1" w:styleId="Normal-UnderlineChar">
    <w:name w:val="Normal - Underline Char"/>
    <w:basedOn w:val="DefaultParagraphFont"/>
    <w:link w:val="Normal-Underline"/>
    <w:uiPriority w:val="1"/>
    <w:rsid w:val="000E6437"/>
    <w:rPr>
      <w:u w:val="single"/>
    </w:rPr>
  </w:style>
  <w:style w:type="paragraph" w:styleId="CommentSubject">
    <w:name w:val="annotation subject"/>
    <w:basedOn w:val="CommentText"/>
    <w:next w:val="CommentText"/>
    <w:link w:val="CommentSubjectChar"/>
    <w:unhideWhenUsed/>
    <w:rsid w:val="00531BD4"/>
    <w:pPr>
      <w:keepLines w:val="0"/>
      <w:spacing w:line="240" w:lineRule="auto"/>
      <w:jc w:val="left"/>
    </w:pPr>
    <w:rPr>
      <w:b/>
      <w:bCs/>
      <w:sz w:val="20"/>
    </w:rPr>
  </w:style>
  <w:style w:type="character" w:customStyle="1" w:styleId="CommentSubjectChar">
    <w:name w:val="Comment Subject Char"/>
    <w:basedOn w:val="CommentTextChar"/>
    <w:link w:val="CommentSubject"/>
    <w:semiHidden/>
    <w:rsid w:val="00531BD4"/>
    <w:rPr>
      <w:rFonts w:ascii="Calibri" w:hAnsi="Calibri"/>
      <w:b/>
      <w:bCs/>
      <w:spacing w:val="-5"/>
      <w:sz w:val="16"/>
    </w:rPr>
  </w:style>
  <w:style w:type="paragraph" w:customStyle="1" w:styleId="CoverRightCorner">
    <w:name w:val="Cover Right Corner"/>
    <w:basedOn w:val="DocumentIdentifier"/>
    <w:link w:val="CoverRightCornerChar"/>
    <w:rsid w:val="00B9172A"/>
    <w:rPr>
      <w:color w:val="FE5000" w:themeColor="text1"/>
    </w:rPr>
  </w:style>
  <w:style w:type="character" w:customStyle="1" w:styleId="CoverRightCornerChar">
    <w:name w:val="Cover Right Corner Char"/>
    <w:basedOn w:val="DocumentIdentifierChar"/>
    <w:link w:val="CoverRightCorner"/>
    <w:rsid w:val="00B9172A"/>
    <w:rPr>
      <w:rFonts w:cs="Arial"/>
      <w:color w:val="FE5000" w:themeColor="text1"/>
    </w:rPr>
  </w:style>
  <w:style w:type="paragraph" w:customStyle="1" w:styleId="CoverPage">
    <w:name w:val="Cover Page"/>
    <w:basedOn w:val="TitleCover"/>
    <w:link w:val="CoverPageChar"/>
    <w:rsid w:val="00B9172A"/>
    <w:rPr>
      <w:color w:val="414042"/>
    </w:rPr>
  </w:style>
  <w:style w:type="character" w:customStyle="1" w:styleId="CoverPageChar">
    <w:name w:val="Cover Page Char"/>
    <w:basedOn w:val="TitleCoverChar"/>
    <w:link w:val="CoverPage"/>
    <w:rsid w:val="00B9172A"/>
    <w:rPr>
      <w:rFonts w:ascii="Arial" w:hAnsi="Arial" w:cs="Arial"/>
      <w:color w:val="414042"/>
      <w:spacing w:val="-10"/>
      <w:kern w:val="28"/>
      <w:sz w:val="44"/>
      <w:szCs w:val="44"/>
      <w:lang w:val="en-US" w:eastAsia="en-US"/>
    </w:rPr>
  </w:style>
  <w:style w:type="paragraph" w:customStyle="1" w:styleId="TopofthePage">
    <w:name w:val="Top of the Page"/>
    <w:basedOn w:val="HeaderText"/>
    <w:rsid w:val="00EA7E70"/>
    <w:rPr>
      <w:color w:val="414042"/>
    </w:rPr>
  </w:style>
  <w:style w:type="character" w:customStyle="1" w:styleId="STRONGGrey">
    <w:name w:val="STRONG Grey"/>
    <w:basedOn w:val="Strong"/>
    <w:uiPriority w:val="1"/>
    <w:qFormat/>
    <w:rsid w:val="006749DA"/>
    <w:rPr>
      <w:b/>
      <w:bCs/>
    </w:rPr>
  </w:style>
  <w:style w:type="character" w:styleId="Strong">
    <w:name w:val="Strong"/>
    <w:basedOn w:val="DefaultParagraphFont"/>
    <w:uiPriority w:val="22"/>
    <w:qFormat/>
    <w:rsid w:val="006749DA"/>
    <w:rPr>
      <w:b/>
      <w:bCs/>
    </w:rPr>
  </w:style>
  <w:style w:type="paragraph" w:customStyle="1" w:styleId="SignaturePage">
    <w:name w:val="Signature Page"/>
    <w:basedOn w:val="Normal"/>
    <w:link w:val="SignaturePageChar"/>
    <w:autoRedefine/>
    <w:rsid w:val="00A56708"/>
    <w:rPr>
      <w:rFonts w:cs="Arial"/>
      <w:b/>
      <w:sz w:val="28"/>
      <w:szCs w:val="28"/>
    </w:rPr>
  </w:style>
  <w:style w:type="character" w:customStyle="1" w:styleId="SignaturePageChar">
    <w:name w:val="Signature Page Char"/>
    <w:basedOn w:val="DefaultParagraphFont"/>
    <w:link w:val="SignaturePage"/>
    <w:rsid w:val="000E6437"/>
    <w:rPr>
      <w:rFonts w:cs="Arial"/>
      <w:b/>
      <w:sz w:val="28"/>
      <w:szCs w:val="28"/>
    </w:rPr>
  </w:style>
  <w:style w:type="paragraph" w:customStyle="1" w:styleId="SignaturePage2">
    <w:name w:val="Signature Page 2"/>
    <w:basedOn w:val="Normal"/>
    <w:link w:val="SignaturePage2Char"/>
    <w:autoRedefine/>
    <w:rsid w:val="006D794C"/>
    <w:rPr>
      <w:rFonts w:cs="Arial"/>
      <w:b/>
      <w:bCs/>
      <w:sz w:val="22"/>
    </w:rPr>
  </w:style>
  <w:style w:type="character" w:customStyle="1" w:styleId="SignaturePage2Char">
    <w:name w:val="Signature Page 2 Char"/>
    <w:basedOn w:val="DefaultParagraphFont"/>
    <w:link w:val="SignaturePage2"/>
    <w:rsid w:val="000E6437"/>
    <w:rPr>
      <w:rFonts w:cs="Arial"/>
      <w:b/>
      <w:bCs/>
      <w:sz w:val="22"/>
    </w:rPr>
  </w:style>
  <w:style w:type="paragraph" w:styleId="NormalWeb">
    <w:name w:val="Normal (Web)"/>
    <w:basedOn w:val="Normal"/>
    <w:uiPriority w:val="99"/>
    <w:rsid w:val="00E652B6"/>
    <w:pPr>
      <w:spacing w:before="100" w:beforeAutospacing="1" w:after="100" w:afterAutospacing="1"/>
    </w:pPr>
    <w:rPr>
      <w:rFonts w:ascii="Times New Roman" w:hAnsi="Times New Roman"/>
      <w:sz w:val="24"/>
      <w:szCs w:val="24"/>
    </w:rPr>
  </w:style>
  <w:style w:type="paragraph" w:customStyle="1" w:styleId="TableTextCentered">
    <w:name w:val="Table Text Centered"/>
    <w:uiPriority w:val="2"/>
    <w:qFormat/>
    <w:rsid w:val="00EB0591"/>
    <w:pPr>
      <w:jc w:val="center"/>
    </w:pPr>
    <w:rPr>
      <w:color w:val="333333"/>
      <w:sz w:val="16"/>
    </w:rPr>
  </w:style>
  <w:style w:type="paragraph" w:customStyle="1" w:styleId="Heading1-NONUMBER">
    <w:name w:val="Heading 1 - NO NUMBER"/>
    <w:basedOn w:val="Heading1"/>
    <w:link w:val="Heading1-NONUMBERChar"/>
    <w:uiPriority w:val="1"/>
    <w:qFormat/>
    <w:rsid w:val="006779BB"/>
    <w:pPr>
      <w:numPr>
        <w:numId w:val="0"/>
      </w:numPr>
    </w:pPr>
  </w:style>
  <w:style w:type="character" w:customStyle="1" w:styleId="Heading1-NONUMBERChar">
    <w:name w:val="Heading 1 - NO NUMBER Char"/>
    <w:basedOn w:val="Heading1Char"/>
    <w:link w:val="Heading1-NONUMBER"/>
    <w:uiPriority w:val="1"/>
    <w:rsid w:val="000E6437"/>
    <w:rPr>
      <w:rFonts w:ascii="Arial" w:hAnsi="Arial" w:cs="Arial"/>
      <w:b/>
      <w:color w:val="FE5000"/>
      <w:spacing w:val="-4"/>
      <w:kern w:val="40"/>
      <w:sz w:val="32"/>
      <w:szCs w:val="32"/>
      <w:lang w:val="en-US" w:eastAsia="en-US"/>
    </w:rPr>
  </w:style>
  <w:style w:type="paragraph" w:customStyle="1" w:styleId="Heading2-NONUMBERS">
    <w:name w:val="Heading 2 - NO NUMBERS"/>
    <w:basedOn w:val="Heading2"/>
    <w:link w:val="Heading2-NONUMBERSChar"/>
    <w:uiPriority w:val="1"/>
    <w:qFormat/>
    <w:rsid w:val="00E620C9"/>
    <w:pPr>
      <w:numPr>
        <w:ilvl w:val="0"/>
        <w:numId w:val="0"/>
      </w:numPr>
    </w:pPr>
  </w:style>
  <w:style w:type="character" w:customStyle="1" w:styleId="Heading2-NONUMBERSChar">
    <w:name w:val="Heading 2 - NO NUMBERS Char"/>
    <w:basedOn w:val="Heading2Char1"/>
    <w:link w:val="Heading2-NONUMBERS"/>
    <w:uiPriority w:val="1"/>
    <w:rsid w:val="000E6437"/>
    <w:rPr>
      <w:rFonts w:ascii="Arial" w:hAnsi="Arial" w:cs="Arial"/>
      <w:b/>
      <w:color w:val="FE5000" w:themeColor="text2"/>
      <w:spacing w:val="-4"/>
      <w:kern w:val="28"/>
      <w:sz w:val="24"/>
      <w:szCs w:val="24"/>
      <w:lang w:val="en-US" w:eastAsia="en-US"/>
    </w:rPr>
  </w:style>
  <w:style w:type="paragraph" w:customStyle="1" w:styleId="Heading3-NONUMBER">
    <w:name w:val="Heading 3 - NO NUMBER"/>
    <w:basedOn w:val="Heading3"/>
    <w:link w:val="Heading3-NONUMBERChar"/>
    <w:uiPriority w:val="1"/>
    <w:qFormat/>
    <w:rsid w:val="006779BB"/>
    <w:pPr>
      <w:numPr>
        <w:ilvl w:val="0"/>
        <w:numId w:val="0"/>
      </w:numPr>
      <w:ind w:left="432" w:hanging="432"/>
    </w:pPr>
  </w:style>
  <w:style w:type="character" w:customStyle="1" w:styleId="Heading3-NONUMBERChar">
    <w:name w:val="Heading 3 - NO NUMBER Char"/>
    <w:basedOn w:val="Heading3Char"/>
    <w:link w:val="Heading3-NONUMBER"/>
    <w:uiPriority w:val="1"/>
    <w:rsid w:val="000E6437"/>
    <w:rPr>
      <w:rFonts w:ascii="Arial" w:hAnsi="Arial" w:cs="Arial"/>
      <w:b/>
      <w:color w:val="FE5000"/>
      <w:spacing w:val="-4"/>
      <w:kern w:val="28"/>
      <w:sz w:val="22"/>
      <w:szCs w:val="22"/>
      <w:lang w:val="en-US" w:eastAsia="en-US"/>
    </w:rPr>
  </w:style>
  <w:style w:type="paragraph" w:customStyle="1" w:styleId="Heading4-NONUMBER">
    <w:name w:val="Heading 4 - NO NUMBER"/>
    <w:basedOn w:val="Heading4"/>
    <w:link w:val="Heading4-NONUMBERChar"/>
    <w:uiPriority w:val="1"/>
    <w:qFormat/>
    <w:rsid w:val="006779BB"/>
    <w:pPr>
      <w:numPr>
        <w:ilvl w:val="0"/>
        <w:numId w:val="0"/>
      </w:numPr>
      <w:ind w:left="432" w:hanging="432"/>
    </w:pPr>
  </w:style>
  <w:style w:type="character" w:customStyle="1" w:styleId="Heading4-NONUMBERChar">
    <w:name w:val="Heading 4 - NO NUMBER Char"/>
    <w:basedOn w:val="Heading4Char"/>
    <w:link w:val="Heading4-NONUMBER"/>
    <w:uiPriority w:val="1"/>
    <w:rsid w:val="000E6437"/>
    <w:rPr>
      <w:rFonts w:ascii="Arial" w:hAnsi="Arial" w:cs="Arial"/>
      <w:b/>
      <w:color w:val="FE5000"/>
      <w:spacing w:val="-4"/>
      <w:kern w:val="28"/>
      <w:sz w:val="22"/>
      <w:szCs w:val="22"/>
      <w:lang w:val="en-US" w:eastAsia="en-US"/>
    </w:rPr>
  </w:style>
  <w:style w:type="character" w:customStyle="1" w:styleId="TableText-Orange">
    <w:name w:val="Table Text - Orange"/>
    <w:basedOn w:val="DefaultParagraphFont"/>
    <w:uiPriority w:val="2"/>
    <w:qFormat/>
    <w:rsid w:val="00184343"/>
    <w:rPr>
      <w:rFonts w:ascii="Calibri" w:hAnsi="Calibri"/>
      <w:b w:val="0"/>
      <w:i w:val="0"/>
      <w:color w:val="FE5000" w:themeColor="text1"/>
      <w:sz w:val="16"/>
    </w:rPr>
  </w:style>
  <w:style w:type="character" w:customStyle="1" w:styleId="STRONGOrange">
    <w:name w:val="STRONG Orange"/>
    <w:basedOn w:val="Strong"/>
    <w:uiPriority w:val="1"/>
    <w:qFormat/>
    <w:rsid w:val="006749DA"/>
    <w:rPr>
      <w:b/>
      <w:bCs/>
      <w:color w:val="FE5000" w:themeColor="text1"/>
    </w:rPr>
  </w:style>
  <w:style w:type="paragraph" w:customStyle="1" w:styleId="ListBulletGrey">
    <w:name w:val="List Bullet Grey"/>
    <w:link w:val="ListBulletGreyChar"/>
    <w:uiPriority w:val="1"/>
    <w:qFormat/>
    <w:rsid w:val="007416F8"/>
    <w:pPr>
      <w:numPr>
        <w:numId w:val="12"/>
      </w:numPr>
    </w:pPr>
    <w:rPr>
      <w:color w:val="333333"/>
      <w:shd w:val="clear" w:color="auto" w:fill="FFFFFF"/>
    </w:rPr>
  </w:style>
  <w:style w:type="character" w:customStyle="1" w:styleId="ListBulletGreyChar">
    <w:name w:val="List Bullet Grey Char"/>
    <w:basedOn w:val="DefaultParagraphFont"/>
    <w:link w:val="ListBulletGrey"/>
    <w:uiPriority w:val="1"/>
    <w:rsid w:val="000E6437"/>
    <w:rPr>
      <w:color w:val="333333"/>
    </w:rPr>
  </w:style>
  <w:style w:type="character" w:customStyle="1" w:styleId="STRONGTeal">
    <w:name w:val="STRONG Teal"/>
    <w:basedOn w:val="Strong"/>
    <w:uiPriority w:val="1"/>
    <w:qFormat/>
    <w:rsid w:val="006749DA"/>
    <w:rPr>
      <w:b/>
      <w:bCs/>
      <w:color w:val="00A79D" w:themeColor="accent5"/>
    </w:rPr>
  </w:style>
  <w:style w:type="paragraph" w:customStyle="1" w:styleId="ORGTableHeader">
    <w:name w:val="ORG Table Header"/>
    <w:basedOn w:val="WHTableHeader"/>
    <w:uiPriority w:val="3"/>
    <w:qFormat/>
    <w:rsid w:val="00B85CF1"/>
    <w:rPr>
      <w:color w:val="FE5000" w:themeColor="text2"/>
    </w:rPr>
  </w:style>
  <w:style w:type="paragraph" w:styleId="TOCHeading">
    <w:name w:val="TOC Heading"/>
    <w:basedOn w:val="Heading1"/>
    <w:next w:val="Normal"/>
    <w:uiPriority w:val="39"/>
    <w:unhideWhenUsed/>
    <w:qFormat/>
    <w:rsid w:val="00365376"/>
    <w:pPr>
      <w:pageBreakBefore w:val="0"/>
      <w:numPr>
        <w:numId w:val="0"/>
      </w:numPr>
      <w:spacing w:before="240" w:after="0"/>
      <w:outlineLvl w:val="9"/>
    </w:pPr>
    <w:rPr>
      <w:rFonts w:asciiTheme="majorHAnsi" w:eastAsiaTheme="majorEastAsia" w:hAnsiTheme="majorHAnsi" w:cstheme="majorBidi"/>
      <w:b w:val="0"/>
      <w:color w:val="00A79D" w:themeColor="accent5"/>
      <w:kern w:val="0"/>
    </w:rPr>
  </w:style>
  <w:style w:type="paragraph" w:customStyle="1" w:styleId="TLTableHeader">
    <w:name w:val="TL Table Header"/>
    <w:basedOn w:val="WHTableHeader"/>
    <w:uiPriority w:val="3"/>
    <w:qFormat/>
    <w:rsid w:val="00B85CF1"/>
    <w:rPr>
      <w:color w:val="00A79D" w:themeColor="accent5"/>
    </w:rPr>
  </w:style>
  <w:style w:type="paragraph" w:customStyle="1" w:styleId="GRYTableHeader">
    <w:name w:val="GRY Table Header"/>
    <w:basedOn w:val="WHTableHeader"/>
    <w:uiPriority w:val="3"/>
    <w:qFormat/>
    <w:rsid w:val="00B85CF1"/>
    <w:rPr>
      <w:color w:val="414042" w:themeColor="background1"/>
    </w:rPr>
  </w:style>
  <w:style w:type="character" w:customStyle="1" w:styleId="TableText-Teal">
    <w:name w:val="Table Text - Teal"/>
    <w:basedOn w:val="TableText-Orange"/>
    <w:uiPriority w:val="2"/>
    <w:qFormat/>
    <w:rsid w:val="00184343"/>
    <w:rPr>
      <w:rFonts w:ascii="Calibri" w:hAnsi="Calibri"/>
      <w:b w:val="0"/>
      <w:i w:val="0"/>
      <w:color w:val="00A79D" w:themeColor="accent5"/>
      <w:sz w:val="16"/>
    </w:rPr>
  </w:style>
  <w:style w:type="character" w:styleId="FollowedHyperlink">
    <w:name w:val="FollowedHyperlink"/>
    <w:basedOn w:val="DefaultParagraphFont"/>
    <w:semiHidden/>
    <w:unhideWhenUsed/>
    <w:rsid w:val="00555624"/>
    <w:rPr>
      <w:color w:val="800080" w:themeColor="followedHyperlink"/>
      <w:u w:val="single"/>
    </w:rPr>
  </w:style>
  <w:style w:type="paragraph" w:styleId="ListParagraph">
    <w:name w:val="List Paragraph"/>
    <w:aliases w:val="List Paragraph1,Numbered Indented Text,Colorful List - Accent 11,YC Bulet,Use Case List Paragraph Char,RFP - List Bullet"/>
    <w:basedOn w:val="Normal"/>
    <w:link w:val="ListParagraphChar"/>
    <w:uiPriority w:val="34"/>
    <w:qFormat/>
    <w:rsid w:val="00B61D50"/>
    <w:pPr>
      <w:autoSpaceDN w:val="0"/>
      <w:spacing w:after="200" w:line="276" w:lineRule="auto"/>
      <w:ind w:left="720"/>
    </w:pPr>
    <w:rPr>
      <w:rFonts w:ascii="Arial" w:eastAsia="Sentinel Book" w:hAnsi="Arial"/>
      <w:color w:val="auto"/>
      <w:szCs w:val="22"/>
    </w:rPr>
  </w:style>
  <w:style w:type="paragraph" w:styleId="Revision">
    <w:name w:val="Revision"/>
    <w:hidden/>
    <w:uiPriority w:val="99"/>
    <w:semiHidden/>
    <w:rsid w:val="00B61D50"/>
    <w:rPr>
      <w:rFonts w:ascii="Arial" w:hAnsi="Arial"/>
      <w:color w:val="auto"/>
      <w:spacing w:val="-5"/>
    </w:rPr>
  </w:style>
  <w:style w:type="character" w:styleId="IntenseEmphasis">
    <w:name w:val="Intense Emphasis"/>
    <w:basedOn w:val="DefaultParagraphFont"/>
    <w:uiPriority w:val="21"/>
    <w:rsid w:val="00B61D50"/>
    <w:rPr>
      <w:b/>
      <w:bCs/>
      <w:i/>
      <w:iCs/>
      <w:color w:val="F83200" w:themeColor="accent1"/>
    </w:rPr>
  </w:style>
  <w:style w:type="character" w:styleId="BookTitle">
    <w:name w:val="Book Title"/>
    <w:basedOn w:val="DefaultParagraphFont"/>
    <w:uiPriority w:val="33"/>
    <w:rsid w:val="00B61D50"/>
    <w:rPr>
      <w:b/>
      <w:bCs/>
      <w:smallCaps/>
      <w:spacing w:val="5"/>
    </w:rPr>
  </w:style>
  <w:style w:type="character" w:styleId="HTMLCode">
    <w:name w:val="HTML Code"/>
    <w:basedOn w:val="DefaultParagraphFont"/>
    <w:uiPriority w:val="99"/>
    <w:semiHidden/>
    <w:unhideWhenUsed/>
    <w:rsid w:val="00C73A65"/>
    <w:rPr>
      <w:rFonts w:ascii="Courier New" w:eastAsia="Times New Roman" w:hAnsi="Courier New" w:cs="Courier New"/>
      <w:sz w:val="20"/>
      <w:szCs w:val="20"/>
    </w:rPr>
  </w:style>
  <w:style w:type="table" w:styleId="LightGrid-Accent1">
    <w:name w:val="Light Grid Accent 1"/>
    <w:basedOn w:val="TableNormal"/>
    <w:uiPriority w:val="62"/>
    <w:rsid w:val="005E3381"/>
    <w:rPr>
      <w:rFonts w:ascii="Times New Roman" w:hAnsi="Times New Roman"/>
      <w:color w:val="auto"/>
    </w:rPr>
    <w:tblPr>
      <w:tblStyleRowBandSize w:val="1"/>
      <w:tblStyleColBandSize w:val="1"/>
      <w:tblBorders>
        <w:top w:val="single" w:sz="8" w:space="0" w:color="F83200" w:themeColor="accent1"/>
        <w:left w:val="single" w:sz="8" w:space="0" w:color="F83200" w:themeColor="accent1"/>
        <w:bottom w:val="single" w:sz="8" w:space="0" w:color="F83200" w:themeColor="accent1"/>
        <w:right w:val="single" w:sz="8" w:space="0" w:color="F83200" w:themeColor="accent1"/>
        <w:insideH w:val="single" w:sz="8" w:space="0" w:color="F83200" w:themeColor="accent1"/>
        <w:insideV w:val="single" w:sz="8" w:space="0" w:color="F8320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83200" w:themeColor="accent1"/>
          <w:left w:val="single" w:sz="8" w:space="0" w:color="F83200" w:themeColor="accent1"/>
          <w:bottom w:val="single" w:sz="18" w:space="0" w:color="F83200" w:themeColor="accent1"/>
          <w:right w:val="single" w:sz="8" w:space="0" w:color="F83200" w:themeColor="accent1"/>
          <w:insideH w:val="nil"/>
          <w:insideV w:val="single" w:sz="8" w:space="0" w:color="F8320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83200" w:themeColor="accent1"/>
          <w:left w:val="single" w:sz="8" w:space="0" w:color="F83200" w:themeColor="accent1"/>
          <w:bottom w:val="single" w:sz="8" w:space="0" w:color="F83200" w:themeColor="accent1"/>
          <w:right w:val="single" w:sz="8" w:space="0" w:color="F83200" w:themeColor="accent1"/>
          <w:insideH w:val="nil"/>
          <w:insideV w:val="single" w:sz="8" w:space="0" w:color="F8320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83200" w:themeColor="accent1"/>
          <w:left w:val="single" w:sz="8" w:space="0" w:color="F83200" w:themeColor="accent1"/>
          <w:bottom w:val="single" w:sz="8" w:space="0" w:color="F83200" w:themeColor="accent1"/>
          <w:right w:val="single" w:sz="8" w:space="0" w:color="F83200" w:themeColor="accent1"/>
        </w:tcBorders>
      </w:tcPr>
    </w:tblStylePr>
    <w:tblStylePr w:type="band1Vert">
      <w:tblPr/>
      <w:tcPr>
        <w:tcBorders>
          <w:top w:val="single" w:sz="8" w:space="0" w:color="F83200" w:themeColor="accent1"/>
          <w:left w:val="single" w:sz="8" w:space="0" w:color="F83200" w:themeColor="accent1"/>
          <w:bottom w:val="single" w:sz="8" w:space="0" w:color="F83200" w:themeColor="accent1"/>
          <w:right w:val="single" w:sz="8" w:space="0" w:color="F83200" w:themeColor="accent1"/>
        </w:tcBorders>
        <w:shd w:val="clear" w:color="auto" w:fill="FFCBBE" w:themeFill="accent1" w:themeFillTint="3F"/>
      </w:tcPr>
    </w:tblStylePr>
    <w:tblStylePr w:type="band1Horz">
      <w:tblPr/>
      <w:tcPr>
        <w:tcBorders>
          <w:top w:val="single" w:sz="8" w:space="0" w:color="F83200" w:themeColor="accent1"/>
          <w:left w:val="single" w:sz="8" w:space="0" w:color="F83200" w:themeColor="accent1"/>
          <w:bottom w:val="single" w:sz="8" w:space="0" w:color="F83200" w:themeColor="accent1"/>
          <w:right w:val="single" w:sz="8" w:space="0" w:color="F83200" w:themeColor="accent1"/>
          <w:insideV w:val="single" w:sz="8" w:space="0" w:color="F83200" w:themeColor="accent1"/>
        </w:tcBorders>
        <w:shd w:val="clear" w:color="auto" w:fill="FFCBBE" w:themeFill="accent1" w:themeFillTint="3F"/>
      </w:tcPr>
    </w:tblStylePr>
    <w:tblStylePr w:type="band2Horz">
      <w:tblPr/>
      <w:tcPr>
        <w:tcBorders>
          <w:top w:val="single" w:sz="8" w:space="0" w:color="F83200" w:themeColor="accent1"/>
          <w:left w:val="single" w:sz="8" w:space="0" w:color="F83200" w:themeColor="accent1"/>
          <w:bottom w:val="single" w:sz="8" w:space="0" w:color="F83200" w:themeColor="accent1"/>
          <w:right w:val="single" w:sz="8" w:space="0" w:color="F83200" w:themeColor="accent1"/>
          <w:insideV w:val="single" w:sz="8" w:space="0" w:color="F83200" w:themeColor="accent1"/>
        </w:tcBorders>
      </w:tcPr>
    </w:tblStylePr>
  </w:style>
  <w:style w:type="paragraph" w:styleId="TOC6">
    <w:name w:val="toc 6"/>
    <w:basedOn w:val="Normal"/>
    <w:next w:val="Normal"/>
    <w:autoRedefine/>
    <w:uiPriority w:val="39"/>
    <w:unhideWhenUsed/>
    <w:rsid w:val="00C06B73"/>
    <w:pPr>
      <w:spacing w:after="100" w:line="259" w:lineRule="auto"/>
      <w:ind w:left="1100"/>
    </w:pPr>
    <w:rPr>
      <w:rFonts w:asciiTheme="minorHAnsi" w:eastAsiaTheme="minorEastAsia" w:hAnsiTheme="minorHAnsi" w:cstheme="minorBidi"/>
      <w:color w:val="auto"/>
      <w:sz w:val="22"/>
      <w:szCs w:val="22"/>
    </w:rPr>
  </w:style>
  <w:style w:type="paragraph" w:styleId="TOC7">
    <w:name w:val="toc 7"/>
    <w:basedOn w:val="Normal"/>
    <w:next w:val="Normal"/>
    <w:autoRedefine/>
    <w:uiPriority w:val="39"/>
    <w:unhideWhenUsed/>
    <w:rsid w:val="00C06B73"/>
    <w:pPr>
      <w:spacing w:after="100" w:line="259" w:lineRule="auto"/>
      <w:ind w:left="1320"/>
    </w:pPr>
    <w:rPr>
      <w:rFonts w:asciiTheme="minorHAnsi" w:eastAsiaTheme="minorEastAsia" w:hAnsiTheme="minorHAnsi" w:cstheme="minorBidi"/>
      <w:color w:val="auto"/>
      <w:sz w:val="22"/>
      <w:szCs w:val="22"/>
    </w:rPr>
  </w:style>
  <w:style w:type="paragraph" w:styleId="TOC8">
    <w:name w:val="toc 8"/>
    <w:basedOn w:val="Normal"/>
    <w:next w:val="Normal"/>
    <w:autoRedefine/>
    <w:uiPriority w:val="39"/>
    <w:unhideWhenUsed/>
    <w:rsid w:val="00C06B73"/>
    <w:pPr>
      <w:spacing w:after="100" w:line="259" w:lineRule="auto"/>
      <w:ind w:left="1540"/>
    </w:pPr>
    <w:rPr>
      <w:rFonts w:asciiTheme="minorHAnsi" w:eastAsiaTheme="minorEastAsia" w:hAnsiTheme="minorHAnsi" w:cstheme="minorBidi"/>
      <w:color w:val="auto"/>
      <w:sz w:val="22"/>
      <w:szCs w:val="22"/>
    </w:rPr>
  </w:style>
  <w:style w:type="paragraph" w:styleId="TOC9">
    <w:name w:val="toc 9"/>
    <w:basedOn w:val="Normal"/>
    <w:next w:val="Normal"/>
    <w:autoRedefine/>
    <w:uiPriority w:val="39"/>
    <w:unhideWhenUsed/>
    <w:rsid w:val="00C06B73"/>
    <w:pPr>
      <w:spacing w:after="100" w:line="259" w:lineRule="auto"/>
      <w:ind w:left="1760"/>
    </w:pPr>
    <w:rPr>
      <w:rFonts w:asciiTheme="minorHAnsi" w:eastAsiaTheme="minorEastAsia" w:hAnsiTheme="minorHAnsi" w:cstheme="minorBidi"/>
      <w:color w:val="auto"/>
      <w:sz w:val="22"/>
      <w:szCs w:val="22"/>
    </w:rPr>
  </w:style>
  <w:style w:type="table" w:styleId="TableGridLight">
    <w:name w:val="Grid Table Light"/>
    <w:basedOn w:val="TableNormal"/>
    <w:rsid w:val="0000086D"/>
    <w:tblPr>
      <w:tblBorders>
        <w:top w:val="single" w:sz="4" w:space="0" w:color="303031" w:themeColor="background1" w:themeShade="BF"/>
        <w:left w:val="single" w:sz="4" w:space="0" w:color="303031" w:themeColor="background1" w:themeShade="BF"/>
        <w:bottom w:val="single" w:sz="4" w:space="0" w:color="303031" w:themeColor="background1" w:themeShade="BF"/>
        <w:right w:val="single" w:sz="4" w:space="0" w:color="303031" w:themeColor="background1" w:themeShade="BF"/>
        <w:insideH w:val="single" w:sz="4" w:space="0" w:color="303031" w:themeColor="background1" w:themeShade="BF"/>
        <w:insideV w:val="single" w:sz="4" w:space="0" w:color="303031" w:themeColor="background1" w:themeShade="BF"/>
      </w:tblBorders>
    </w:tblPr>
  </w:style>
  <w:style w:type="character" w:customStyle="1" w:styleId="feeditemtext">
    <w:name w:val="feeditemtext"/>
    <w:basedOn w:val="DefaultParagraphFont"/>
    <w:rsid w:val="00B379C7"/>
  </w:style>
  <w:style w:type="character" w:customStyle="1" w:styleId="caseeventrow">
    <w:name w:val="caseeventrow"/>
    <w:basedOn w:val="DefaultParagraphFont"/>
    <w:rsid w:val="00006BC9"/>
  </w:style>
  <w:style w:type="character" w:customStyle="1" w:styleId="caseeventlabel">
    <w:name w:val="caseeventlabel"/>
    <w:basedOn w:val="DefaultParagraphFont"/>
    <w:rsid w:val="00006BC9"/>
  </w:style>
  <w:style w:type="character" w:customStyle="1" w:styleId="caseeventseparator">
    <w:name w:val="caseeventseparator"/>
    <w:basedOn w:val="DefaultParagraphFont"/>
    <w:rsid w:val="00006BC9"/>
  </w:style>
  <w:style w:type="character" w:customStyle="1" w:styleId="efhpcenterlabel">
    <w:name w:val="efhpcenterlabel"/>
    <w:basedOn w:val="DefaultParagraphFont"/>
    <w:rsid w:val="00BB5DD2"/>
  </w:style>
  <w:style w:type="character" w:customStyle="1" w:styleId="efhpcentervalue">
    <w:name w:val="efhpcentervalue"/>
    <w:basedOn w:val="DefaultParagraphFont"/>
    <w:rsid w:val="00BB5DD2"/>
  </w:style>
  <w:style w:type="paragraph" w:styleId="HTMLPreformatted">
    <w:name w:val="HTML Preformatted"/>
    <w:basedOn w:val="Normal"/>
    <w:link w:val="HTMLPreformattedChar"/>
    <w:uiPriority w:val="99"/>
    <w:semiHidden/>
    <w:unhideWhenUsed/>
    <w:rsid w:val="00332C0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color w:val="auto"/>
      <w:lang w:eastAsia="en-GB"/>
    </w:rPr>
  </w:style>
  <w:style w:type="character" w:customStyle="1" w:styleId="HTMLPreformattedChar">
    <w:name w:val="HTML Preformatted Char"/>
    <w:basedOn w:val="DefaultParagraphFont"/>
    <w:link w:val="HTMLPreformatted"/>
    <w:uiPriority w:val="99"/>
    <w:semiHidden/>
    <w:rsid w:val="00332C02"/>
    <w:rPr>
      <w:rFonts w:ascii="Courier New" w:hAnsi="Courier New" w:cs="Courier New"/>
      <w:color w:val="auto"/>
      <w:lang w:val="en-GB" w:eastAsia="en-GB"/>
    </w:rPr>
  </w:style>
  <w:style w:type="paragraph" w:styleId="PlainText">
    <w:name w:val="Plain Text"/>
    <w:basedOn w:val="Normal"/>
    <w:link w:val="PlainTextChar"/>
    <w:uiPriority w:val="99"/>
    <w:semiHidden/>
    <w:unhideWhenUsed/>
    <w:rsid w:val="005A4226"/>
    <w:rPr>
      <w:rFonts w:eastAsiaTheme="minorHAnsi"/>
      <w:color w:val="auto"/>
      <w:sz w:val="22"/>
      <w:szCs w:val="22"/>
      <w:lang w:eastAsia="en-GB"/>
    </w:rPr>
  </w:style>
  <w:style w:type="character" w:customStyle="1" w:styleId="PlainTextChar">
    <w:name w:val="Plain Text Char"/>
    <w:basedOn w:val="DefaultParagraphFont"/>
    <w:link w:val="PlainText"/>
    <w:uiPriority w:val="99"/>
    <w:semiHidden/>
    <w:rsid w:val="005A4226"/>
    <w:rPr>
      <w:rFonts w:eastAsiaTheme="minorHAnsi"/>
      <w:color w:val="auto"/>
      <w:sz w:val="22"/>
      <w:szCs w:val="22"/>
      <w:lang w:val="en-GB" w:eastAsia="en-GB"/>
    </w:rPr>
  </w:style>
  <w:style w:type="paragraph" w:customStyle="1" w:styleId="Title1">
    <w:name w:val="Title1"/>
    <w:basedOn w:val="Normal"/>
    <w:rsid w:val="00C20E84"/>
    <w:pPr>
      <w:spacing w:before="100" w:beforeAutospacing="1" w:after="100" w:afterAutospacing="1"/>
    </w:pPr>
    <w:rPr>
      <w:rFonts w:ascii="Times New Roman" w:hAnsi="Times New Roman"/>
      <w:color w:val="auto"/>
      <w:sz w:val="24"/>
      <w:szCs w:val="24"/>
      <w:lang w:eastAsia="en-GB"/>
    </w:rPr>
  </w:style>
  <w:style w:type="character" w:customStyle="1" w:styleId="text">
    <w:name w:val="text"/>
    <w:basedOn w:val="DefaultParagraphFont"/>
    <w:rsid w:val="00264CE3"/>
  </w:style>
  <w:style w:type="character" w:customStyle="1" w:styleId="cxfeeditemtext">
    <w:name w:val="cxfeeditemtext"/>
    <w:basedOn w:val="DefaultParagraphFont"/>
    <w:rsid w:val="00C07DA3"/>
  </w:style>
  <w:style w:type="paragraph" w:customStyle="1" w:styleId="Default">
    <w:name w:val="Default"/>
    <w:basedOn w:val="Normal"/>
    <w:rsid w:val="00CB4B01"/>
    <w:pPr>
      <w:autoSpaceDE w:val="0"/>
      <w:autoSpaceDN w:val="0"/>
    </w:pPr>
    <w:rPr>
      <w:rFonts w:eastAsiaTheme="minorHAnsi" w:cs="Calibri"/>
      <w:color w:val="000000"/>
      <w:sz w:val="24"/>
      <w:szCs w:val="24"/>
      <w:lang w:eastAsia="en-GB"/>
    </w:rPr>
  </w:style>
  <w:style w:type="character" w:styleId="UnresolvedMention">
    <w:name w:val="Unresolved Mention"/>
    <w:basedOn w:val="DefaultParagraphFont"/>
    <w:uiPriority w:val="99"/>
    <w:semiHidden/>
    <w:unhideWhenUsed/>
    <w:rsid w:val="009F53EB"/>
    <w:rPr>
      <w:color w:val="605E5C"/>
      <w:shd w:val="clear" w:color="auto" w:fill="E1DFDD"/>
    </w:rPr>
  </w:style>
  <w:style w:type="character" w:customStyle="1" w:styleId="ListParagraphChar">
    <w:name w:val="List Paragraph Char"/>
    <w:aliases w:val="List Paragraph1 Char,Numbered Indented Text Char,Colorful List - Accent 11 Char,YC Bulet Char,Use Case List Paragraph Char Char,RFP - List Bullet Char"/>
    <w:basedOn w:val="DefaultParagraphFont"/>
    <w:link w:val="ListParagraph"/>
    <w:uiPriority w:val="34"/>
    <w:rsid w:val="00B16439"/>
    <w:rPr>
      <w:rFonts w:ascii="Arial" w:eastAsia="Sentinel Book" w:hAnsi="Arial"/>
      <w:color w:val="auto"/>
      <w:szCs w:val="22"/>
    </w:rPr>
  </w:style>
  <w:style w:type="table" w:customStyle="1" w:styleId="TableGrid1">
    <w:name w:val="Table Grid1"/>
    <w:basedOn w:val="TableNormal"/>
    <w:next w:val="TableGrid"/>
    <w:uiPriority w:val="39"/>
    <w:rsid w:val="00645C7B"/>
    <w:rPr>
      <w:rFonts w:eastAsia="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diffaddedchars">
    <w:name w:val="diffaddedchars"/>
    <w:basedOn w:val="DefaultParagraphFont"/>
    <w:rsid w:val="00616DFB"/>
  </w:style>
  <w:style w:type="character" w:customStyle="1" w:styleId="conf-macro">
    <w:name w:val="conf-macro"/>
    <w:basedOn w:val="DefaultParagraphFont"/>
    <w:rsid w:val="00A401A8"/>
  </w:style>
  <w:style w:type="character" w:customStyle="1" w:styleId="linkwindow">
    <w:name w:val="linkwindow"/>
    <w:basedOn w:val="DefaultParagraphFont"/>
    <w:rsid w:val="00A401A8"/>
  </w:style>
  <w:style w:type="character" w:customStyle="1" w:styleId="js-about-item-abstr">
    <w:name w:val="js-about-item-abstr"/>
    <w:basedOn w:val="DefaultParagraphFont"/>
    <w:rsid w:val="00CE67DF"/>
  </w:style>
  <w:style w:type="character" w:customStyle="1" w:styleId="style-scope">
    <w:name w:val="style-scope"/>
    <w:basedOn w:val="DefaultParagraphFont"/>
    <w:rsid w:val="00B23D2E"/>
  </w:style>
  <w:style w:type="character" w:customStyle="1" w:styleId="normaltextrun">
    <w:name w:val="normaltextrun"/>
    <w:basedOn w:val="DefaultParagraphFont"/>
    <w:rsid w:val="00A553F3"/>
  </w:style>
  <w:style w:type="character" w:customStyle="1" w:styleId="eop">
    <w:name w:val="eop"/>
    <w:basedOn w:val="DefaultParagraphFont"/>
    <w:rsid w:val="00A553F3"/>
  </w:style>
  <w:style w:type="paragraph" w:customStyle="1" w:styleId="paragraph">
    <w:name w:val="paragraph"/>
    <w:basedOn w:val="Normal"/>
    <w:rsid w:val="00A553F3"/>
    <w:pPr>
      <w:spacing w:before="100" w:beforeAutospacing="1" w:after="100" w:afterAutospacing="1"/>
    </w:pPr>
    <w:rPr>
      <w:rFonts w:ascii="Times New Roman" w:hAnsi="Times New Roman"/>
      <w:color w:val="auto"/>
      <w:sz w:val="24"/>
      <w:szCs w:val="24"/>
      <w:lang w:val="en-US"/>
    </w:rPr>
  </w:style>
  <w:style w:type="table" w:customStyle="1" w:styleId="TableGrid2">
    <w:name w:val="Table Grid2"/>
    <w:basedOn w:val="TableNormal"/>
    <w:next w:val="TableGrid"/>
    <w:uiPriority w:val="39"/>
    <w:rsid w:val="006F1FAD"/>
    <w:rPr>
      <w:rFonts w:eastAsia="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
    <w:uiPriority w:val="39"/>
    <w:rsid w:val="00A56627"/>
    <w:rPr>
      <w:rFonts w:eastAsia="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A56627"/>
    <w:rPr>
      <w:color w:val="808080"/>
    </w:rPr>
  </w:style>
  <w:style w:type="table" w:customStyle="1" w:styleId="TableGrid4">
    <w:name w:val="Table Grid4"/>
    <w:basedOn w:val="TableNormal"/>
    <w:next w:val="TableGrid"/>
    <w:uiPriority w:val="39"/>
    <w:rsid w:val="00092756"/>
    <w:rPr>
      <w:rFonts w:eastAsia="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basedOn w:val="DefaultParagraphFont"/>
    <w:link w:val="Footer"/>
    <w:uiPriority w:val="99"/>
    <w:rsid w:val="00913E87"/>
    <w:rPr>
      <w:rFonts w:ascii="Arial" w:hAnsi="Arial" w:cs="Arial"/>
      <w:caps/>
      <w:color w:val="333333"/>
      <w:kern w:val="28"/>
      <w:sz w:val="16"/>
      <w:szCs w:val="16"/>
      <w:lang w:val="en-GB"/>
    </w:rPr>
  </w:style>
  <w:style w:type="character" w:customStyle="1" w:styleId="hps">
    <w:name w:val="hps"/>
    <w:basedOn w:val="DefaultParagraphFont"/>
    <w:rsid w:val="00913E87"/>
  </w:style>
  <w:style w:type="table" w:styleId="GridTable1Light-Accent1">
    <w:name w:val="Grid Table 1 Light Accent 1"/>
    <w:basedOn w:val="TableNormal"/>
    <w:uiPriority w:val="46"/>
    <w:rsid w:val="00913E87"/>
    <w:tblPr>
      <w:tblStyleRowBandSize w:val="1"/>
      <w:tblStyleColBandSize w:val="1"/>
      <w:tblBorders>
        <w:top w:val="single" w:sz="4" w:space="0" w:color="FFAB96" w:themeColor="accent1" w:themeTint="66"/>
        <w:left w:val="single" w:sz="4" w:space="0" w:color="FFAB96" w:themeColor="accent1" w:themeTint="66"/>
        <w:bottom w:val="single" w:sz="4" w:space="0" w:color="FFAB96" w:themeColor="accent1" w:themeTint="66"/>
        <w:right w:val="single" w:sz="4" w:space="0" w:color="FFAB96" w:themeColor="accent1" w:themeTint="66"/>
        <w:insideH w:val="single" w:sz="4" w:space="0" w:color="FFAB96" w:themeColor="accent1" w:themeTint="66"/>
        <w:insideV w:val="single" w:sz="4" w:space="0" w:color="FFAB96" w:themeColor="accent1" w:themeTint="66"/>
      </w:tblBorders>
    </w:tblPr>
    <w:tblStylePr w:type="firstRow">
      <w:rPr>
        <w:b/>
        <w:bCs/>
      </w:rPr>
      <w:tblPr/>
      <w:tcPr>
        <w:tcBorders>
          <w:bottom w:val="single" w:sz="12" w:space="0" w:color="FF8161" w:themeColor="accent1" w:themeTint="99"/>
        </w:tcBorders>
      </w:tcPr>
    </w:tblStylePr>
    <w:tblStylePr w:type="lastRow">
      <w:rPr>
        <w:b/>
        <w:bCs/>
      </w:rPr>
      <w:tblPr/>
      <w:tcPr>
        <w:tcBorders>
          <w:top w:val="double" w:sz="2" w:space="0" w:color="FF8161" w:themeColor="accent1" w:themeTint="99"/>
        </w:tcBorders>
      </w:tcPr>
    </w:tblStylePr>
    <w:tblStylePr w:type="firstCol">
      <w:rPr>
        <w:b/>
        <w:bCs/>
      </w:rPr>
    </w:tblStylePr>
    <w:tblStylePr w:type="lastCol">
      <w:rPr>
        <w:b/>
        <w:bCs/>
      </w:rPr>
    </w:tblStylePr>
  </w:style>
  <w:style w:type="character" w:customStyle="1" w:styleId="cso-txt-lrg">
    <w:name w:val="cso-txt-lrg"/>
    <w:basedOn w:val="DefaultParagraphFont"/>
    <w:rsid w:val="00913E87"/>
  </w:style>
  <w:style w:type="table" w:customStyle="1" w:styleId="TableGridLight1">
    <w:name w:val="Table Grid Light1"/>
    <w:basedOn w:val="TableNormal"/>
    <w:next w:val="TableGridLight"/>
    <w:rsid w:val="00913E87"/>
    <w:tblPr>
      <w:tblBorders>
        <w:top w:val="single" w:sz="4" w:space="0" w:color="303031" w:themeColor="background1" w:themeShade="BF"/>
        <w:left w:val="single" w:sz="4" w:space="0" w:color="303031" w:themeColor="background1" w:themeShade="BF"/>
        <w:bottom w:val="single" w:sz="4" w:space="0" w:color="303031" w:themeColor="background1" w:themeShade="BF"/>
        <w:right w:val="single" w:sz="4" w:space="0" w:color="303031" w:themeColor="background1" w:themeShade="BF"/>
        <w:insideH w:val="single" w:sz="4" w:space="0" w:color="303031" w:themeColor="background1" w:themeShade="BF"/>
        <w:insideV w:val="single" w:sz="4" w:space="0" w:color="303031" w:themeColor="background1" w:themeShade="BF"/>
      </w:tblBorders>
    </w:tblPr>
  </w:style>
  <w:style w:type="paragraph" w:customStyle="1" w:styleId="PORTTITPORTADA">
    <w:name w:val="PORT_TIT.PORTADA"/>
    <w:basedOn w:val="Normal"/>
    <w:rsid w:val="00913E87"/>
    <w:pPr>
      <w:framePr w:hSpace="142" w:wrap="around" w:vAnchor="page" w:hAnchor="margin" w:y="5378"/>
      <w:spacing w:before="60"/>
      <w:ind w:left="380"/>
    </w:pPr>
    <w:rPr>
      <w:rFonts w:ascii="Arial" w:hAnsi="Arial"/>
      <w:b/>
      <w:bCs/>
      <w:caps/>
      <w:color w:val="000000"/>
      <w:sz w:val="56"/>
      <w:lang w:val="es-ES" w:eastAsia="es-ES"/>
    </w:rPr>
  </w:style>
  <w:style w:type="character" w:customStyle="1" w:styleId="spellingerror">
    <w:name w:val="spellingerror"/>
    <w:basedOn w:val="DefaultParagraphFont"/>
    <w:rsid w:val="00913E87"/>
  </w:style>
  <w:style w:type="character" w:customStyle="1" w:styleId="UnresolvedMention1">
    <w:name w:val="Unresolved Mention1"/>
    <w:basedOn w:val="DefaultParagraphFont"/>
    <w:uiPriority w:val="99"/>
    <w:semiHidden/>
    <w:unhideWhenUsed/>
    <w:rsid w:val="00913E87"/>
    <w:rPr>
      <w:color w:val="808080"/>
      <w:shd w:val="clear" w:color="auto" w:fill="E6E6E6"/>
    </w:rPr>
  </w:style>
  <w:style w:type="character" w:customStyle="1" w:styleId="UnresolvedMention2">
    <w:name w:val="Unresolved Mention2"/>
    <w:basedOn w:val="DefaultParagraphFont"/>
    <w:uiPriority w:val="99"/>
    <w:semiHidden/>
    <w:unhideWhenUsed/>
    <w:rsid w:val="00913E87"/>
    <w:rPr>
      <w:color w:val="808080"/>
      <w:shd w:val="clear" w:color="auto" w:fill="E6E6E6"/>
    </w:rPr>
  </w:style>
  <w:style w:type="character" w:customStyle="1" w:styleId="UnresolvedMention3">
    <w:name w:val="Unresolved Mention3"/>
    <w:basedOn w:val="DefaultParagraphFont"/>
    <w:uiPriority w:val="99"/>
    <w:semiHidden/>
    <w:unhideWhenUsed/>
    <w:rsid w:val="00913E87"/>
    <w:rPr>
      <w:color w:val="808080"/>
      <w:shd w:val="clear" w:color="auto" w:fill="E6E6E6"/>
    </w:rPr>
  </w:style>
  <w:style w:type="character" w:customStyle="1" w:styleId="inline-comment-marker">
    <w:name w:val="inline-comment-marker"/>
    <w:basedOn w:val="DefaultParagraphFont"/>
    <w:rsid w:val="00D772F4"/>
  </w:style>
  <w:style w:type="character" w:customStyle="1" w:styleId="sv-infopopup-container">
    <w:name w:val="sv-infopopup-container"/>
    <w:basedOn w:val="DefaultParagraphFont"/>
    <w:rsid w:val="00384247"/>
  </w:style>
  <w:style w:type="table" w:customStyle="1" w:styleId="TableGrid5">
    <w:name w:val="Table Grid5"/>
    <w:basedOn w:val="TableNormal"/>
    <w:next w:val="TableGrid"/>
    <w:uiPriority w:val="39"/>
    <w:rsid w:val="00C00D30"/>
    <w:rPr>
      <w:rFonts w:eastAsia="Calibri"/>
      <w:color w:val="auto"/>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ui-provider">
    <w:name w:val="ui-provider"/>
    <w:basedOn w:val="DefaultParagraphFont"/>
    <w:rsid w:val="003E0E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673307">
      <w:bodyDiv w:val="1"/>
      <w:marLeft w:val="0"/>
      <w:marRight w:val="0"/>
      <w:marTop w:val="0"/>
      <w:marBottom w:val="0"/>
      <w:divBdr>
        <w:top w:val="none" w:sz="0" w:space="0" w:color="auto"/>
        <w:left w:val="none" w:sz="0" w:space="0" w:color="auto"/>
        <w:bottom w:val="none" w:sz="0" w:space="0" w:color="auto"/>
        <w:right w:val="none" w:sz="0" w:space="0" w:color="auto"/>
      </w:divBdr>
    </w:div>
    <w:div w:id="47194610">
      <w:bodyDiv w:val="1"/>
      <w:marLeft w:val="0"/>
      <w:marRight w:val="0"/>
      <w:marTop w:val="0"/>
      <w:marBottom w:val="0"/>
      <w:divBdr>
        <w:top w:val="none" w:sz="0" w:space="0" w:color="auto"/>
        <w:left w:val="none" w:sz="0" w:space="0" w:color="auto"/>
        <w:bottom w:val="none" w:sz="0" w:space="0" w:color="auto"/>
        <w:right w:val="none" w:sz="0" w:space="0" w:color="auto"/>
      </w:divBdr>
    </w:div>
    <w:div w:id="56831075">
      <w:bodyDiv w:val="1"/>
      <w:marLeft w:val="0"/>
      <w:marRight w:val="0"/>
      <w:marTop w:val="0"/>
      <w:marBottom w:val="0"/>
      <w:divBdr>
        <w:top w:val="none" w:sz="0" w:space="0" w:color="auto"/>
        <w:left w:val="none" w:sz="0" w:space="0" w:color="auto"/>
        <w:bottom w:val="none" w:sz="0" w:space="0" w:color="auto"/>
        <w:right w:val="none" w:sz="0" w:space="0" w:color="auto"/>
      </w:divBdr>
    </w:div>
    <w:div w:id="58332906">
      <w:bodyDiv w:val="1"/>
      <w:marLeft w:val="0"/>
      <w:marRight w:val="0"/>
      <w:marTop w:val="0"/>
      <w:marBottom w:val="0"/>
      <w:divBdr>
        <w:top w:val="none" w:sz="0" w:space="0" w:color="auto"/>
        <w:left w:val="none" w:sz="0" w:space="0" w:color="auto"/>
        <w:bottom w:val="none" w:sz="0" w:space="0" w:color="auto"/>
        <w:right w:val="none" w:sz="0" w:space="0" w:color="auto"/>
      </w:divBdr>
    </w:div>
    <w:div w:id="76169945">
      <w:bodyDiv w:val="1"/>
      <w:marLeft w:val="0"/>
      <w:marRight w:val="0"/>
      <w:marTop w:val="0"/>
      <w:marBottom w:val="0"/>
      <w:divBdr>
        <w:top w:val="none" w:sz="0" w:space="0" w:color="auto"/>
        <w:left w:val="none" w:sz="0" w:space="0" w:color="auto"/>
        <w:bottom w:val="none" w:sz="0" w:space="0" w:color="auto"/>
        <w:right w:val="none" w:sz="0" w:space="0" w:color="auto"/>
      </w:divBdr>
    </w:div>
    <w:div w:id="103506201">
      <w:bodyDiv w:val="1"/>
      <w:marLeft w:val="0"/>
      <w:marRight w:val="0"/>
      <w:marTop w:val="0"/>
      <w:marBottom w:val="0"/>
      <w:divBdr>
        <w:top w:val="none" w:sz="0" w:space="0" w:color="auto"/>
        <w:left w:val="none" w:sz="0" w:space="0" w:color="auto"/>
        <w:bottom w:val="none" w:sz="0" w:space="0" w:color="auto"/>
        <w:right w:val="none" w:sz="0" w:space="0" w:color="auto"/>
      </w:divBdr>
    </w:div>
    <w:div w:id="111634244">
      <w:bodyDiv w:val="1"/>
      <w:marLeft w:val="0"/>
      <w:marRight w:val="0"/>
      <w:marTop w:val="0"/>
      <w:marBottom w:val="0"/>
      <w:divBdr>
        <w:top w:val="none" w:sz="0" w:space="0" w:color="auto"/>
        <w:left w:val="none" w:sz="0" w:space="0" w:color="auto"/>
        <w:bottom w:val="none" w:sz="0" w:space="0" w:color="auto"/>
        <w:right w:val="none" w:sz="0" w:space="0" w:color="auto"/>
      </w:divBdr>
    </w:div>
    <w:div w:id="117647516">
      <w:bodyDiv w:val="1"/>
      <w:marLeft w:val="0"/>
      <w:marRight w:val="0"/>
      <w:marTop w:val="0"/>
      <w:marBottom w:val="0"/>
      <w:divBdr>
        <w:top w:val="none" w:sz="0" w:space="0" w:color="auto"/>
        <w:left w:val="none" w:sz="0" w:space="0" w:color="auto"/>
        <w:bottom w:val="none" w:sz="0" w:space="0" w:color="auto"/>
        <w:right w:val="none" w:sz="0" w:space="0" w:color="auto"/>
      </w:divBdr>
    </w:div>
    <w:div w:id="123305855">
      <w:bodyDiv w:val="1"/>
      <w:marLeft w:val="0"/>
      <w:marRight w:val="0"/>
      <w:marTop w:val="0"/>
      <w:marBottom w:val="0"/>
      <w:divBdr>
        <w:top w:val="none" w:sz="0" w:space="0" w:color="auto"/>
        <w:left w:val="none" w:sz="0" w:space="0" w:color="auto"/>
        <w:bottom w:val="none" w:sz="0" w:space="0" w:color="auto"/>
        <w:right w:val="none" w:sz="0" w:space="0" w:color="auto"/>
      </w:divBdr>
    </w:div>
    <w:div w:id="142738675">
      <w:bodyDiv w:val="1"/>
      <w:marLeft w:val="0"/>
      <w:marRight w:val="0"/>
      <w:marTop w:val="0"/>
      <w:marBottom w:val="0"/>
      <w:divBdr>
        <w:top w:val="none" w:sz="0" w:space="0" w:color="auto"/>
        <w:left w:val="none" w:sz="0" w:space="0" w:color="auto"/>
        <w:bottom w:val="none" w:sz="0" w:space="0" w:color="auto"/>
        <w:right w:val="none" w:sz="0" w:space="0" w:color="auto"/>
      </w:divBdr>
      <w:divsChild>
        <w:div w:id="1112825449">
          <w:marLeft w:val="0"/>
          <w:marRight w:val="0"/>
          <w:marTop w:val="0"/>
          <w:marBottom w:val="0"/>
          <w:divBdr>
            <w:top w:val="none" w:sz="0" w:space="0" w:color="auto"/>
            <w:left w:val="none" w:sz="0" w:space="0" w:color="auto"/>
            <w:bottom w:val="none" w:sz="0" w:space="0" w:color="auto"/>
            <w:right w:val="none" w:sz="0" w:space="0" w:color="auto"/>
          </w:divBdr>
        </w:div>
      </w:divsChild>
    </w:div>
    <w:div w:id="143745544">
      <w:bodyDiv w:val="1"/>
      <w:marLeft w:val="0"/>
      <w:marRight w:val="0"/>
      <w:marTop w:val="0"/>
      <w:marBottom w:val="0"/>
      <w:divBdr>
        <w:top w:val="none" w:sz="0" w:space="0" w:color="auto"/>
        <w:left w:val="none" w:sz="0" w:space="0" w:color="auto"/>
        <w:bottom w:val="none" w:sz="0" w:space="0" w:color="auto"/>
        <w:right w:val="none" w:sz="0" w:space="0" w:color="auto"/>
      </w:divBdr>
    </w:div>
    <w:div w:id="211620242">
      <w:bodyDiv w:val="1"/>
      <w:marLeft w:val="0"/>
      <w:marRight w:val="0"/>
      <w:marTop w:val="0"/>
      <w:marBottom w:val="0"/>
      <w:divBdr>
        <w:top w:val="none" w:sz="0" w:space="0" w:color="auto"/>
        <w:left w:val="none" w:sz="0" w:space="0" w:color="auto"/>
        <w:bottom w:val="none" w:sz="0" w:space="0" w:color="auto"/>
        <w:right w:val="none" w:sz="0" w:space="0" w:color="auto"/>
      </w:divBdr>
    </w:div>
    <w:div w:id="214901746">
      <w:bodyDiv w:val="1"/>
      <w:marLeft w:val="0"/>
      <w:marRight w:val="0"/>
      <w:marTop w:val="0"/>
      <w:marBottom w:val="0"/>
      <w:divBdr>
        <w:top w:val="none" w:sz="0" w:space="0" w:color="auto"/>
        <w:left w:val="none" w:sz="0" w:space="0" w:color="auto"/>
        <w:bottom w:val="none" w:sz="0" w:space="0" w:color="auto"/>
        <w:right w:val="none" w:sz="0" w:space="0" w:color="auto"/>
      </w:divBdr>
    </w:div>
    <w:div w:id="236401486">
      <w:bodyDiv w:val="1"/>
      <w:marLeft w:val="0"/>
      <w:marRight w:val="0"/>
      <w:marTop w:val="0"/>
      <w:marBottom w:val="0"/>
      <w:divBdr>
        <w:top w:val="none" w:sz="0" w:space="0" w:color="auto"/>
        <w:left w:val="none" w:sz="0" w:space="0" w:color="auto"/>
        <w:bottom w:val="none" w:sz="0" w:space="0" w:color="auto"/>
        <w:right w:val="none" w:sz="0" w:space="0" w:color="auto"/>
      </w:divBdr>
      <w:divsChild>
        <w:div w:id="102726772">
          <w:marLeft w:val="0"/>
          <w:marRight w:val="0"/>
          <w:marTop w:val="0"/>
          <w:marBottom w:val="0"/>
          <w:divBdr>
            <w:top w:val="none" w:sz="0" w:space="0" w:color="auto"/>
            <w:left w:val="none" w:sz="0" w:space="0" w:color="auto"/>
            <w:bottom w:val="none" w:sz="0" w:space="0" w:color="auto"/>
            <w:right w:val="none" w:sz="0" w:space="0" w:color="auto"/>
          </w:divBdr>
        </w:div>
      </w:divsChild>
    </w:div>
    <w:div w:id="249896228">
      <w:bodyDiv w:val="1"/>
      <w:marLeft w:val="0"/>
      <w:marRight w:val="0"/>
      <w:marTop w:val="0"/>
      <w:marBottom w:val="0"/>
      <w:divBdr>
        <w:top w:val="none" w:sz="0" w:space="0" w:color="auto"/>
        <w:left w:val="none" w:sz="0" w:space="0" w:color="auto"/>
        <w:bottom w:val="none" w:sz="0" w:space="0" w:color="auto"/>
        <w:right w:val="none" w:sz="0" w:space="0" w:color="auto"/>
      </w:divBdr>
    </w:div>
    <w:div w:id="253637885">
      <w:bodyDiv w:val="1"/>
      <w:marLeft w:val="0"/>
      <w:marRight w:val="0"/>
      <w:marTop w:val="0"/>
      <w:marBottom w:val="0"/>
      <w:divBdr>
        <w:top w:val="none" w:sz="0" w:space="0" w:color="auto"/>
        <w:left w:val="none" w:sz="0" w:space="0" w:color="auto"/>
        <w:bottom w:val="none" w:sz="0" w:space="0" w:color="auto"/>
        <w:right w:val="none" w:sz="0" w:space="0" w:color="auto"/>
      </w:divBdr>
    </w:div>
    <w:div w:id="261182637">
      <w:bodyDiv w:val="1"/>
      <w:marLeft w:val="0"/>
      <w:marRight w:val="0"/>
      <w:marTop w:val="0"/>
      <w:marBottom w:val="0"/>
      <w:divBdr>
        <w:top w:val="none" w:sz="0" w:space="0" w:color="auto"/>
        <w:left w:val="none" w:sz="0" w:space="0" w:color="auto"/>
        <w:bottom w:val="none" w:sz="0" w:space="0" w:color="auto"/>
        <w:right w:val="none" w:sz="0" w:space="0" w:color="auto"/>
      </w:divBdr>
    </w:div>
    <w:div w:id="269702918">
      <w:bodyDiv w:val="1"/>
      <w:marLeft w:val="0"/>
      <w:marRight w:val="0"/>
      <w:marTop w:val="0"/>
      <w:marBottom w:val="0"/>
      <w:divBdr>
        <w:top w:val="none" w:sz="0" w:space="0" w:color="auto"/>
        <w:left w:val="none" w:sz="0" w:space="0" w:color="auto"/>
        <w:bottom w:val="none" w:sz="0" w:space="0" w:color="auto"/>
        <w:right w:val="none" w:sz="0" w:space="0" w:color="auto"/>
      </w:divBdr>
    </w:div>
    <w:div w:id="310334693">
      <w:bodyDiv w:val="1"/>
      <w:marLeft w:val="0"/>
      <w:marRight w:val="0"/>
      <w:marTop w:val="0"/>
      <w:marBottom w:val="0"/>
      <w:divBdr>
        <w:top w:val="none" w:sz="0" w:space="0" w:color="auto"/>
        <w:left w:val="none" w:sz="0" w:space="0" w:color="auto"/>
        <w:bottom w:val="none" w:sz="0" w:space="0" w:color="auto"/>
        <w:right w:val="none" w:sz="0" w:space="0" w:color="auto"/>
      </w:divBdr>
    </w:div>
    <w:div w:id="371155765">
      <w:bodyDiv w:val="1"/>
      <w:marLeft w:val="0"/>
      <w:marRight w:val="0"/>
      <w:marTop w:val="0"/>
      <w:marBottom w:val="0"/>
      <w:divBdr>
        <w:top w:val="none" w:sz="0" w:space="0" w:color="auto"/>
        <w:left w:val="none" w:sz="0" w:space="0" w:color="auto"/>
        <w:bottom w:val="none" w:sz="0" w:space="0" w:color="auto"/>
        <w:right w:val="none" w:sz="0" w:space="0" w:color="auto"/>
      </w:divBdr>
    </w:div>
    <w:div w:id="390202665">
      <w:bodyDiv w:val="1"/>
      <w:marLeft w:val="0"/>
      <w:marRight w:val="0"/>
      <w:marTop w:val="0"/>
      <w:marBottom w:val="0"/>
      <w:divBdr>
        <w:top w:val="none" w:sz="0" w:space="0" w:color="auto"/>
        <w:left w:val="none" w:sz="0" w:space="0" w:color="auto"/>
        <w:bottom w:val="none" w:sz="0" w:space="0" w:color="auto"/>
        <w:right w:val="none" w:sz="0" w:space="0" w:color="auto"/>
      </w:divBdr>
    </w:div>
    <w:div w:id="408773704">
      <w:bodyDiv w:val="1"/>
      <w:marLeft w:val="0"/>
      <w:marRight w:val="0"/>
      <w:marTop w:val="0"/>
      <w:marBottom w:val="0"/>
      <w:divBdr>
        <w:top w:val="none" w:sz="0" w:space="0" w:color="auto"/>
        <w:left w:val="none" w:sz="0" w:space="0" w:color="auto"/>
        <w:bottom w:val="none" w:sz="0" w:space="0" w:color="auto"/>
        <w:right w:val="none" w:sz="0" w:space="0" w:color="auto"/>
      </w:divBdr>
    </w:div>
    <w:div w:id="425468183">
      <w:bodyDiv w:val="1"/>
      <w:marLeft w:val="0"/>
      <w:marRight w:val="0"/>
      <w:marTop w:val="0"/>
      <w:marBottom w:val="0"/>
      <w:divBdr>
        <w:top w:val="none" w:sz="0" w:space="0" w:color="auto"/>
        <w:left w:val="none" w:sz="0" w:space="0" w:color="auto"/>
        <w:bottom w:val="none" w:sz="0" w:space="0" w:color="auto"/>
        <w:right w:val="none" w:sz="0" w:space="0" w:color="auto"/>
      </w:divBdr>
    </w:div>
    <w:div w:id="454980031">
      <w:bodyDiv w:val="1"/>
      <w:marLeft w:val="0"/>
      <w:marRight w:val="0"/>
      <w:marTop w:val="0"/>
      <w:marBottom w:val="0"/>
      <w:divBdr>
        <w:top w:val="none" w:sz="0" w:space="0" w:color="auto"/>
        <w:left w:val="none" w:sz="0" w:space="0" w:color="auto"/>
        <w:bottom w:val="none" w:sz="0" w:space="0" w:color="auto"/>
        <w:right w:val="none" w:sz="0" w:space="0" w:color="auto"/>
      </w:divBdr>
    </w:div>
    <w:div w:id="479924937">
      <w:bodyDiv w:val="1"/>
      <w:marLeft w:val="0"/>
      <w:marRight w:val="0"/>
      <w:marTop w:val="0"/>
      <w:marBottom w:val="0"/>
      <w:divBdr>
        <w:top w:val="none" w:sz="0" w:space="0" w:color="auto"/>
        <w:left w:val="none" w:sz="0" w:space="0" w:color="auto"/>
        <w:bottom w:val="none" w:sz="0" w:space="0" w:color="auto"/>
        <w:right w:val="none" w:sz="0" w:space="0" w:color="auto"/>
      </w:divBdr>
    </w:div>
    <w:div w:id="520045282">
      <w:bodyDiv w:val="1"/>
      <w:marLeft w:val="0"/>
      <w:marRight w:val="0"/>
      <w:marTop w:val="0"/>
      <w:marBottom w:val="0"/>
      <w:divBdr>
        <w:top w:val="none" w:sz="0" w:space="0" w:color="auto"/>
        <w:left w:val="none" w:sz="0" w:space="0" w:color="auto"/>
        <w:bottom w:val="none" w:sz="0" w:space="0" w:color="auto"/>
        <w:right w:val="none" w:sz="0" w:space="0" w:color="auto"/>
      </w:divBdr>
    </w:div>
    <w:div w:id="523439945">
      <w:bodyDiv w:val="1"/>
      <w:marLeft w:val="0"/>
      <w:marRight w:val="0"/>
      <w:marTop w:val="0"/>
      <w:marBottom w:val="0"/>
      <w:divBdr>
        <w:top w:val="none" w:sz="0" w:space="0" w:color="auto"/>
        <w:left w:val="none" w:sz="0" w:space="0" w:color="auto"/>
        <w:bottom w:val="none" w:sz="0" w:space="0" w:color="auto"/>
        <w:right w:val="none" w:sz="0" w:space="0" w:color="auto"/>
      </w:divBdr>
    </w:div>
    <w:div w:id="546844429">
      <w:bodyDiv w:val="1"/>
      <w:marLeft w:val="0"/>
      <w:marRight w:val="0"/>
      <w:marTop w:val="0"/>
      <w:marBottom w:val="0"/>
      <w:divBdr>
        <w:top w:val="none" w:sz="0" w:space="0" w:color="auto"/>
        <w:left w:val="none" w:sz="0" w:space="0" w:color="auto"/>
        <w:bottom w:val="none" w:sz="0" w:space="0" w:color="auto"/>
        <w:right w:val="none" w:sz="0" w:space="0" w:color="auto"/>
      </w:divBdr>
    </w:div>
    <w:div w:id="566648143">
      <w:bodyDiv w:val="1"/>
      <w:marLeft w:val="0"/>
      <w:marRight w:val="0"/>
      <w:marTop w:val="0"/>
      <w:marBottom w:val="0"/>
      <w:divBdr>
        <w:top w:val="none" w:sz="0" w:space="0" w:color="auto"/>
        <w:left w:val="none" w:sz="0" w:space="0" w:color="auto"/>
        <w:bottom w:val="none" w:sz="0" w:space="0" w:color="auto"/>
        <w:right w:val="none" w:sz="0" w:space="0" w:color="auto"/>
      </w:divBdr>
    </w:div>
    <w:div w:id="576136567">
      <w:bodyDiv w:val="1"/>
      <w:marLeft w:val="0"/>
      <w:marRight w:val="0"/>
      <w:marTop w:val="0"/>
      <w:marBottom w:val="0"/>
      <w:divBdr>
        <w:top w:val="none" w:sz="0" w:space="0" w:color="auto"/>
        <w:left w:val="none" w:sz="0" w:space="0" w:color="auto"/>
        <w:bottom w:val="none" w:sz="0" w:space="0" w:color="auto"/>
        <w:right w:val="none" w:sz="0" w:space="0" w:color="auto"/>
      </w:divBdr>
    </w:div>
    <w:div w:id="597064156">
      <w:bodyDiv w:val="1"/>
      <w:marLeft w:val="0"/>
      <w:marRight w:val="0"/>
      <w:marTop w:val="0"/>
      <w:marBottom w:val="0"/>
      <w:divBdr>
        <w:top w:val="none" w:sz="0" w:space="0" w:color="auto"/>
        <w:left w:val="none" w:sz="0" w:space="0" w:color="auto"/>
        <w:bottom w:val="none" w:sz="0" w:space="0" w:color="auto"/>
        <w:right w:val="none" w:sz="0" w:space="0" w:color="auto"/>
      </w:divBdr>
    </w:div>
    <w:div w:id="613636402">
      <w:bodyDiv w:val="1"/>
      <w:marLeft w:val="0"/>
      <w:marRight w:val="0"/>
      <w:marTop w:val="0"/>
      <w:marBottom w:val="0"/>
      <w:divBdr>
        <w:top w:val="none" w:sz="0" w:space="0" w:color="auto"/>
        <w:left w:val="none" w:sz="0" w:space="0" w:color="auto"/>
        <w:bottom w:val="none" w:sz="0" w:space="0" w:color="auto"/>
        <w:right w:val="none" w:sz="0" w:space="0" w:color="auto"/>
      </w:divBdr>
    </w:div>
    <w:div w:id="622929791">
      <w:bodyDiv w:val="1"/>
      <w:marLeft w:val="0"/>
      <w:marRight w:val="0"/>
      <w:marTop w:val="0"/>
      <w:marBottom w:val="0"/>
      <w:divBdr>
        <w:top w:val="none" w:sz="0" w:space="0" w:color="auto"/>
        <w:left w:val="none" w:sz="0" w:space="0" w:color="auto"/>
        <w:bottom w:val="none" w:sz="0" w:space="0" w:color="auto"/>
        <w:right w:val="none" w:sz="0" w:space="0" w:color="auto"/>
      </w:divBdr>
    </w:div>
    <w:div w:id="625310634">
      <w:bodyDiv w:val="1"/>
      <w:marLeft w:val="0"/>
      <w:marRight w:val="0"/>
      <w:marTop w:val="0"/>
      <w:marBottom w:val="0"/>
      <w:divBdr>
        <w:top w:val="none" w:sz="0" w:space="0" w:color="auto"/>
        <w:left w:val="none" w:sz="0" w:space="0" w:color="auto"/>
        <w:bottom w:val="none" w:sz="0" w:space="0" w:color="auto"/>
        <w:right w:val="none" w:sz="0" w:space="0" w:color="auto"/>
      </w:divBdr>
    </w:div>
    <w:div w:id="647563342">
      <w:bodyDiv w:val="1"/>
      <w:marLeft w:val="0"/>
      <w:marRight w:val="0"/>
      <w:marTop w:val="0"/>
      <w:marBottom w:val="0"/>
      <w:divBdr>
        <w:top w:val="none" w:sz="0" w:space="0" w:color="auto"/>
        <w:left w:val="none" w:sz="0" w:space="0" w:color="auto"/>
        <w:bottom w:val="none" w:sz="0" w:space="0" w:color="auto"/>
        <w:right w:val="none" w:sz="0" w:space="0" w:color="auto"/>
      </w:divBdr>
    </w:div>
    <w:div w:id="649987672">
      <w:bodyDiv w:val="1"/>
      <w:marLeft w:val="0"/>
      <w:marRight w:val="0"/>
      <w:marTop w:val="0"/>
      <w:marBottom w:val="0"/>
      <w:divBdr>
        <w:top w:val="none" w:sz="0" w:space="0" w:color="auto"/>
        <w:left w:val="none" w:sz="0" w:space="0" w:color="auto"/>
        <w:bottom w:val="none" w:sz="0" w:space="0" w:color="auto"/>
        <w:right w:val="none" w:sz="0" w:space="0" w:color="auto"/>
      </w:divBdr>
    </w:div>
    <w:div w:id="712195115">
      <w:bodyDiv w:val="1"/>
      <w:marLeft w:val="0"/>
      <w:marRight w:val="0"/>
      <w:marTop w:val="0"/>
      <w:marBottom w:val="0"/>
      <w:divBdr>
        <w:top w:val="none" w:sz="0" w:space="0" w:color="auto"/>
        <w:left w:val="none" w:sz="0" w:space="0" w:color="auto"/>
        <w:bottom w:val="none" w:sz="0" w:space="0" w:color="auto"/>
        <w:right w:val="none" w:sz="0" w:space="0" w:color="auto"/>
      </w:divBdr>
    </w:div>
    <w:div w:id="713694240">
      <w:bodyDiv w:val="1"/>
      <w:marLeft w:val="0"/>
      <w:marRight w:val="0"/>
      <w:marTop w:val="0"/>
      <w:marBottom w:val="0"/>
      <w:divBdr>
        <w:top w:val="none" w:sz="0" w:space="0" w:color="auto"/>
        <w:left w:val="none" w:sz="0" w:space="0" w:color="auto"/>
        <w:bottom w:val="none" w:sz="0" w:space="0" w:color="auto"/>
        <w:right w:val="none" w:sz="0" w:space="0" w:color="auto"/>
      </w:divBdr>
    </w:div>
    <w:div w:id="718018386">
      <w:bodyDiv w:val="1"/>
      <w:marLeft w:val="0"/>
      <w:marRight w:val="0"/>
      <w:marTop w:val="0"/>
      <w:marBottom w:val="0"/>
      <w:divBdr>
        <w:top w:val="none" w:sz="0" w:space="0" w:color="auto"/>
        <w:left w:val="none" w:sz="0" w:space="0" w:color="auto"/>
        <w:bottom w:val="none" w:sz="0" w:space="0" w:color="auto"/>
        <w:right w:val="none" w:sz="0" w:space="0" w:color="auto"/>
      </w:divBdr>
    </w:div>
    <w:div w:id="729690124">
      <w:bodyDiv w:val="1"/>
      <w:marLeft w:val="0"/>
      <w:marRight w:val="0"/>
      <w:marTop w:val="0"/>
      <w:marBottom w:val="0"/>
      <w:divBdr>
        <w:top w:val="none" w:sz="0" w:space="0" w:color="auto"/>
        <w:left w:val="none" w:sz="0" w:space="0" w:color="auto"/>
        <w:bottom w:val="none" w:sz="0" w:space="0" w:color="auto"/>
        <w:right w:val="none" w:sz="0" w:space="0" w:color="auto"/>
      </w:divBdr>
    </w:div>
    <w:div w:id="734277178">
      <w:bodyDiv w:val="1"/>
      <w:marLeft w:val="0"/>
      <w:marRight w:val="0"/>
      <w:marTop w:val="0"/>
      <w:marBottom w:val="0"/>
      <w:divBdr>
        <w:top w:val="none" w:sz="0" w:space="0" w:color="auto"/>
        <w:left w:val="none" w:sz="0" w:space="0" w:color="auto"/>
        <w:bottom w:val="none" w:sz="0" w:space="0" w:color="auto"/>
        <w:right w:val="none" w:sz="0" w:space="0" w:color="auto"/>
      </w:divBdr>
    </w:div>
    <w:div w:id="746997457">
      <w:bodyDiv w:val="1"/>
      <w:marLeft w:val="0"/>
      <w:marRight w:val="0"/>
      <w:marTop w:val="0"/>
      <w:marBottom w:val="0"/>
      <w:divBdr>
        <w:top w:val="none" w:sz="0" w:space="0" w:color="auto"/>
        <w:left w:val="none" w:sz="0" w:space="0" w:color="auto"/>
        <w:bottom w:val="none" w:sz="0" w:space="0" w:color="auto"/>
        <w:right w:val="none" w:sz="0" w:space="0" w:color="auto"/>
      </w:divBdr>
    </w:div>
    <w:div w:id="776633914">
      <w:bodyDiv w:val="1"/>
      <w:marLeft w:val="0"/>
      <w:marRight w:val="0"/>
      <w:marTop w:val="0"/>
      <w:marBottom w:val="0"/>
      <w:divBdr>
        <w:top w:val="none" w:sz="0" w:space="0" w:color="auto"/>
        <w:left w:val="none" w:sz="0" w:space="0" w:color="auto"/>
        <w:bottom w:val="none" w:sz="0" w:space="0" w:color="auto"/>
        <w:right w:val="none" w:sz="0" w:space="0" w:color="auto"/>
      </w:divBdr>
    </w:div>
    <w:div w:id="810294727">
      <w:bodyDiv w:val="1"/>
      <w:marLeft w:val="0"/>
      <w:marRight w:val="0"/>
      <w:marTop w:val="0"/>
      <w:marBottom w:val="0"/>
      <w:divBdr>
        <w:top w:val="none" w:sz="0" w:space="0" w:color="auto"/>
        <w:left w:val="none" w:sz="0" w:space="0" w:color="auto"/>
        <w:bottom w:val="none" w:sz="0" w:space="0" w:color="auto"/>
        <w:right w:val="none" w:sz="0" w:space="0" w:color="auto"/>
      </w:divBdr>
    </w:div>
    <w:div w:id="815684939">
      <w:bodyDiv w:val="1"/>
      <w:marLeft w:val="0"/>
      <w:marRight w:val="0"/>
      <w:marTop w:val="0"/>
      <w:marBottom w:val="0"/>
      <w:divBdr>
        <w:top w:val="none" w:sz="0" w:space="0" w:color="auto"/>
        <w:left w:val="none" w:sz="0" w:space="0" w:color="auto"/>
        <w:bottom w:val="none" w:sz="0" w:space="0" w:color="auto"/>
        <w:right w:val="none" w:sz="0" w:space="0" w:color="auto"/>
      </w:divBdr>
    </w:div>
    <w:div w:id="868109871">
      <w:bodyDiv w:val="1"/>
      <w:marLeft w:val="0"/>
      <w:marRight w:val="0"/>
      <w:marTop w:val="0"/>
      <w:marBottom w:val="0"/>
      <w:divBdr>
        <w:top w:val="none" w:sz="0" w:space="0" w:color="auto"/>
        <w:left w:val="none" w:sz="0" w:space="0" w:color="auto"/>
        <w:bottom w:val="none" w:sz="0" w:space="0" w:color="auto"/>
        <w:right w:val="none" w:sz="0" w:space="0" w:color="auto"/>
      </w:divBdr>
    </w:div>
    <w:div w:id="873075708">
      <w:bodyDiv w:val="1"/>
      <w:marLeft w:val="0"/>
      <w:marRight w:val="0"/>
      <w:marTop w:val="0"/>
      <w:marBottom w:val="0"/>
      <w:divBdr>
        <w:top w:val="none" w:sz="0" w:space="0" w:color="auto"/>
        <w:left w:val="none" w:sz="0" w:space="0" w:color="auto"/>
        <w:bottom w:val="none" w:sz="0" w:space="0" w:color="auto"/>
        <w:right w:val="none" w:sz="0" w:space="0" w:color="auto"/>
      </w:divBdr>
    </w:div>
    <w:div w:id="884217014">
      <w:bodyDiv w:val="1"/>
      <w:marLeft w:val="0"/>
      <w:marRight w:val="0"/>
      <w:marTop w:val="0"/>
      <w:marBottom w:val="0"/>
      <w:divBdr>
        <w:top w:val="none" w:sz="0" w:space="0" w:color="auto"/>
        <w:left w:val="none" w:sz="0" w:space="0" w:color="auto"/>
        <w:bottom w:val="none" w:sz="0" w:space="0" w:color="auto"/>
        <w:right w:val="none" w:sz="0" w:space="0" w:color="auto"/>
      </w:divBdr>
    </w:div>
    <w:div w:id="890269414">
      <w:bodyDiv w:val="1"/>
      <w:marLeft w:val="0"/>
      <w:marRight w:val="0"/>
      <w:marTop w:val="0"/>
      <w:marBottom w:val="0"/>
      <w:divBdr>
        <w:top w:val="none" w:sz="0" w:space="0" w:color="auto"/>
        <w:left w:val="none" w:sz="0" w:space="0" w:color="auto"/>
        <w:bottom w:val="none" w:sz="0" w:space="0" w:color="auto"/>
        <w:right w:val="none" w:sz="0" w:space="0" w:color="auto"/>
      </w:divBdr>
    </w:div>
    <w:div w:id="915558336">
      <w:bodyDiv w:val="1"/>
      <w:marLeft w:val="0"/>
      <w:marRight w:val="0"/>
      <w:marTop w:val="0"/>
      <w:marBottom w:val="0"/>
      <w:divBdr>
        <w:top w:val="none" w:sz="0" w:space="0" w:color="auto"/>
        <w:left w:val="none" w:sz="0" w:space="0" w:color="auto"/>
        <w:bottom w:val="none" w:sz="0" w:space="0" w:color="auto"/>
        <w:right w:val="none" w:sz="0" w:space="0" w:color="auto"/>
      </w:divBdr>
      <w:divsChild>
        <w:div w:id="1966500900">
          <w:marLeft w:val="0"/>
          <w:marRight w:val="0"/>
          <w:marTop w:val="0"/>
          <w:marBottom w:val="0"/>
          <w:divBdr>
            <w:top w:val="none" w:sz="0" w:space="0" w:color="auto"/>
            <w:left w:val="none" w:sz="0" w:space="0" w:color="auto"/>
            <w:bottom w:val="none" w:sz="0" w:space="0" w:color="auto"/>
            <w:right w:val="none" w:sz="0" w:space="0" w:color="auto"/>
          </w:divBdr>
          <w:divsChild>
            <w:div w:id="30154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3420178">
      <w:bodyDiv w:val="1"/>
      <w:marLeft w:val="0"/>
      <w:marRight w:val="0"/>
      <w:marTop w:val="0"/>
      <w:marBottom w:val="0"/>
      <w:divBdr>
        <w:top w:val="none" w:sz="0" w:space="0" w:color="auto"/>
        <w:left w:val="none" w:sz="0" w:space="0" w:color="auto"/>
        <w:bottom w:val="none" w:sz="0" w:space="0" w:color="auto"/>
        <w:right w:val="none" w:sz="0" w:space="0" w:color="auto"/>
      </w:divBdr>
    </w:div>
    <w:div w:id="971977607">
      <w:bodyDiv w:val="1"/>
      <w:marLeft w:val="0"/>
      <w:marRight w:val="0"/>
      <w:marTop w:val="0"/>
      <w:marBottom w:val="0"/>
      <w:divBdr>
        <w:top w:val="none" w:sz="0" w:space="0" w:color="auto"/>
        <w:left w:val="none" w:sz="0" w:space="0" w:color="auto"/>
        <w:bottom w:val="none" w:sz="0" w:space="0" w:color="auto"/>
        <w:right w:val="none" w:sz="0" w:space="0" w:color="auto"/>
      </w:divBdr>
    </w:div>
    <w:div w:id="996149196">
      <w:bodyDiv w:val="1"/>
      <w:marLeft w:val="0"/>
      <w:marRight w:val="0"/>
      <w:marTop w:val="0"/>
      <w:marBottom w:val="0"/>
      <w:divBdr>
        <w:top w:val="none" w:sz="0" w:space="0" w:color="auto"/>
        <w:left w:val="none" w:sz="0" w:space="0" w:color="auto"/>
        <w:bottom w:val="none" w:sz="0" w:space="0" w:color="auto"/>
        <w:right w:val="none" w:sz="0" w:space="0" w:color="auto"/>
      </w:divBdr>
    </w:div>
    <w:div w:id="1047799172">
      <w:bodyDiv w:val="1"/>
      <w:marLeft w:val="0"/>
      <w:marRight w:val="0"/>
      <w:marTop w:val="0"/>
      <w:marBottom w:val="0"/>
      <w:divBdr>
        <w:top w:val="none" w:sz="0" w:space="0" w:color="auto"/>
        <w:left w:val="none" w:sz="0" w:space="0" w:color="auto"/>
        <w:bottom w:val="none" w:sz="0" w:space="0" w:color="auto"/>
        <w:right w:val="none" w:sz="0" w:space="0" w:color="auto"/>
      </w:divBdr>
    </w:div>
    <w:div w:id="1075129929">
      <w:bodyDiv w:val="1"/>
      <w:marLeft w:val="0"/>
      <w:marRight w:val="0"/>
      <w:marTop w:val="0"/>
      <w:marBottom w:val="0"/>
      <w:divBdr>
        <w:top w:val="none" w:sz="0" w:space="0" w:color="auto"/>
        <w:left w:val="none" w:sz="0" w:space="0" w:color="auto"/>
        <w:bottom w:val="none" w:sz="0" w:space="0" w:color="auto"/>
        <w:right w:val="none" w:sz="0" w:space="0" w:color="auto"/>
      </w:divBdr>
    </w:div>
    <w:div w:id="1079643104">
      <w:bodyDiv w:val="1"/>
      <w:marLeft w:val="0"/>
      <w:marRight w:val="0"/>
      <w:marTop w:val="0"/>
      <w:marBottom w:val="0"/>
      <w:divBdr>
        <w:top w:val="none" w:sz="0" w:space="0" w:color="auto"/>
        <w:left w:val="none" w:sz="0" w:space="0" w:color="auto"/>
        <w:bottom w:val="none" w:sz="0" w:space="0" w:color="auto"/>
        <w:right w:val="none" w:sz="0" w:space="0" w:color="auto"/>
      </w:divBdr>
    </w:div>
    <w:div w:id="1080833216">
      <w:bodyDiv w:val="1"/>
      <w:marLeft w:val="0"/>
      <w:marRight w:val="0"/>
      <w:marTop w:val="0"/>
      <w:marBottom w:val="0"/>
      <w:divBdr>
        <w:top w:val="none" w:sz="0" w:space="0" w:color="auto"/>
        <w:left w:val="none" w:sz="0" w:space="0" w:color="auto"/>
        <w:bottom w:val="none" w:sz="0" w:space="0" w:color="auto"/>
        <w:right w:val="none" w:sz="0" w:space="0" w:color="auto"/>
      </w:divBdr>
      <w:divsChild>
        <w:div w:id="1068654672">
          <w:marLeft w:val="432"/>
          <w:marRight w:val="0"/>
          <w:marTop w:val="264"/>
          <w:marBottom w:val="0"/>
          <w:divBdr>
            <w:top w:val="none" w:sz="0" w:space="0" w:color="auto"/>
            <w:left w:val="none" w:sz="0" w:space="0" w:color="auto"/>
            <w:bottom w:val="none" w:sz="0" w:space="0" w:color="auto"/>
            <w:right w:val="none" w:sz="0" w:space="0" w:color="auto"/>
          </w:divBdr>
        </w:div>
        <w:div w:id="1266037582">
          <w:marLeft w:val="893"/>
          <w:marRight w:val="0"/>
          <w:marTop w:val="48"/>
          <w:marBottom w:val="0"/>
          <w:divBdr>
            <w:top w:val="none" w:sz="0" w:space="0" w:color="auto"/>
            <w:left w:val="none" w:sz="0" w:space="0" w:color="auto"/>
            <w:bottom w:val="none" w:sz="0" w:space="0" w:color="auto"/>
            <w:right w:val="none" w:sz="0" w:space="0" w:color="auto"/>
          </w:divBdr>
        </w:div>
        <w:div w:id="1949584043">
          <w:marLeft w:val="432"/>
          <w:marRight w:val="0"/>
          <w:marTop w:val="264"/>
          <w:marBottom w:val="0"/>
          <w:divBdr>
            <w:top w:val="none" w:sz="0" w:space="0" w:color="auto"/>
            <w:left w:val="none" w:sz="0" w:space="0" w:color="auto"/>
            <w:bottom w:val="none" w:sz="0" w:space="0" w:color="auto"/>
            <w:right w:val="none" w:sz="0" w:space="0" w:color="auto"/>
          </w:divBdr>
        </w:div>
        <w:div w:id="1987540198">
          <w:marLeft w:val="893"/>
          <w:marRight w:val="0"/>
          <w:marTop w:val="48"/>
          <w:marBottom w:val="0"/>
          <w:divBdr>
            <w:top w:val="none" w:sz="0" w:space="0" w:color="auto"/>
            <w:left w:val="none" w:sz="0" w:space="0" w:color="auto"/>
            <w:bottom w:val="none" w:sz="0" w:space="0" w:color="auto"/>
            <w:right w:val="none" w:sz="0" w:space="0" w:color="auto"/>
          </w:divBdr>
        </w:div>
      </w:divsChild>
    </w:div>
    <w:div w:id="1097872753">
      <w:bodyDiv w:val="1"/>
      <w:marLeft w:val="0"/>
      <w:marRight w:val="0"/>
      <w:marTop w:val="0"/>
      <w:marBottom w:val="0"/>
      <w:divBdr>
        <w:top w:val="none" w:sz="0" w:space="0" w:color="auto"/>
        <w:left w:val="none" w:sz="0" w:space="0" w:color="auto"/>
        <w:bottom w:val="none" w:sz="0" w:space="0" w:color="auto"/>
        <w:right w:val="none" w:sz="0" w:space="0" w:color="auto"/>
      </w:divBdr>
    </w:div>
    <w:div w:id="1099107550">
      <w:bodyDiv w:val="1"/>
      <w:marLeft w:val="0"/>
      <w:marRight w:val="0"/>
      <w:marTop w:val="0"/>
      <w:marBottom w:val="0"/>
      <w:divBdr>
        <w:top w:val="none" w:sz="0" w:space="0" w:color="auto"/>
        <w:left w:val="none" w:sz="0" w:space="0" w:color="auto"/>
        <w:bottom w:val="none" w:sz="0" w:space="0" w:color="auto"/>
        <w:right w:val="none" w:sz="0" w:space="0" w:color="auto"/>
      </w:divBdr>
    </w:div>
    <w:div w:id="1101535506">
      <w:bodyDiv w:val="1"/>
      <w:marLeft w:val="0"/>
      <w:marRight w:val="0"/>
      <w:marTop w:val="0"/>
      <w:marBottom w:val="0"/>
      <w:divBdr>
        <w:top w:val="none" w:sz="0" w:space="0" w:color="auto"/>
        <w:left w:val="none" w:sz="0" w:space="0" w:color="auto"/>
        <w:bottom w:val="none" w:sz="0" w:space="0" w:color="auto"/>
        <w:right w:val="none" w:sz="0" w:space="0" w:color="auto"/>
      </w:divBdr>
    </w:div>
    <w:div w:id="1138035456">
      <w:bodyDiv w:val="1"/>
      <w:marLeft w:val="0"/>
      <w:marRight w:val="0"/>
      <w:marTop w:val="0"/>
      <w:marBottom w:val="0"/>
      <w:divBdr>
        <w:top w:val="none" w:sz="0" w:space="0" w:color="auto"/>
        <w:left w:val="none" w:sz="0" w:space="0" w:color="auto"/>
        <w:bottom w:val="none" w:sz="0" w:space="0" w:color="auto"/>
        <w:right w:val="none" w:sz="0" w:space="0" w:color="auto"/>
      </w:divBdr>
    </w:div>
    <w:div w:id="1148203269">
      <w:bodyDiv w:val="1"/>
      <w:marLeft w:val="0"/>
      <w:marRight w:val="0"/>
      <w:marTop w:val="0"/>
      <w:marBottom w:val="0"/>
      <w:divBdr>
        <w:top w:val="none" w:sz="0" w:space="0" w:color="auto"/>
        <w:left w:val="none" w:sz="0" w:space="0" w:color="auto"/>
        <w:bottom w:val="none" w:sz="0" w:space="0" w:color="auto"/>
        <w:right w:val="none" w:sz="0" w:space="0" w:color="auto"/>
      </w:divBdr>
    </w:div>
    <w:div w:id="1165707082">
      <w:bodyDiv w:val="1"/>
      <w:marLeft w:val="0"/>
      <w:marRight w:val="0"/>
      <w:marTop w:val="0"/>
      <w:marBottom w:val="0"/>
      <w:divBdr>
        <w:top w:val="none" w:sz="0" w:space="0" w:color="auto"/>
        <w:left w:val="none" w:sz="0" w:space="0" w:color="auto"/>
        <w:bottom w:val="none" w:sz="0" w:space="0" w:color="auto"/>
        <w:right w:val="none" w:sz="0" w:space="0" w:color="auto"/>
      </w:divBdr>
    </w:div>
    <w:div w:id="1203443637">
      <w:bodyDiv w:val="1"/>
      <w:marLeft w:val="0"/>
      <w:marRight w:val="0"/>
      <w:marTop w:val="0"/>
      <w:marBottom w:val="0"/>
      <w:divBdr>
        <w:top w:val="none" w:sz="0" w:space="0" w:color="auto"/>
        <w:left w:val="none" w:sz="0" w:space="0" w:color="auto"/>
        <w:bottom w:val="none" w:sz="0" w:space="0" w:color="auto"/>
        <w:right w:val="none" w:sz="0" w:space="0" w:color="auto"/>
      </w:divBdr>
    </w:div>
    <w:div w:id="1213811892">
      <w:bodyDiv w:val="1"/>
      <w:marLeft w:val="0"/>
      <w:marRight w:val="0"/>
      <w:marTop w:val="0"/>
      <w:marBottom w:val="0"/>
      <w:divBdr>
        <w:top w:val="none" w:sz="0" w:space="0" w:color="auto"/>
        <w:left w:val="none" w:sz="0" w:space="0" w:color="auto"/>
        <w:bottom w:val="none" w:sz="0" w:space="0" w:color="auto"/>
        <w:right w:val="none" w:sz="0" w:space="0" w:color="auto"/>
      </w:divBdr>
    </w:div>
    <w:div w:id="1218781293">
      <w:bodyDiv w:val="1"/>
      <w:marLeft w:val="0"/>
      <w:marRight w:val="0"/>
      <w:marTop w:val="0"/>
      <w:marBottom w:val="0"/>
      <w:divBdr>
        <w:top w:val="none" w:sz="0" w:space="0" w:color="auto"/>
        <w:left w:val="none" w:sz="0" w:space="0" w:color="auto"/>
        <w:bottom w:val="none" w:sz="0" w:space="0" w:color="auto"/>
        <w:right w:val="none" w:sz="0" w:space="0" w:color="auto"/>
      </w:divBdr>
    </w:div>
    <w:div w:id="1219324115">
      <w:bodyDiv w:val="1"/>
      <w:marLeft w:val="0"/>
      <w:marRight w:val="0"/>
      <w:marTop w:val="0"/>
      <w:marBottom w:val="0"/>
      <w:divBdr>
        <w:top w:val="none" w:sz="0" w:space="0" w:color="auto"/>
        <w:left w:val="none" w:sz="0" w:space="0" w:color="auto"/>
        <w:bottom w:val="none" w:sz="0" w:space="0" w:color="auto"/>
        <w:right w:val="none" w:sz="0" w:space="0" w:color="auto"/>
      </w:divBdr>
    </w:div>
    <w:div w:id="1246959685">
      <w:bodyDiv w:val="1"/>
      <w:marLeft w:val="0"/>
      <w:marRight w:val="0"/>
      <w:marTop w:val="0"/>
      <w:marBottom w:val="0"/>
      <w:divBdr>
        <w:top w:val="none" w:sz="0" w:space="0" w:color="auto"/>
        <w:left w:val="none" w:sz="0" w:space="0" w:color="auto"/>
        <w:bottom w:val="none" w:sz="0" w:space="0" w:color="auto"/>
        <w:right w:val="none" w:sz="0" w:space="0" w:color="auto"/>
      </w:divBdr>
    </w:div>
    <w:div w:id="1249578585">
      <w:bodyDiv w:val="1"/>
      <w:marLeft w:val="0"/>
      <w:marRight w:val="0"/>
      <w:marTop w:val="0"/>
      <w:marBottom w:val="0"/>
      <w:divBdr>
        <w:top w:val="none" w:sz="0" w:space="0" w:color="auto"/>
        <w:left w:val="none" w:sz="0" w:space="0" w:color="auto"/>
        <w:bottom w:val="none" w:sz="0" w:space="0" w:color="auto"/>
        <w:right w:val="none" w:sz="0" w:space="0" w:color="auto"/>
      </w:divBdr>
    </w:div>
    <w:div w:id="1262103534">
      <w:bodyDiv w:val="1"/>
      <w:marLeft w:val="0"/>
      <w:marRight w:val="0"/>
      <w:marTop w:val="0"/>
      <w:marBottom w:val="0"/>
      <w:divBdr>
        <w:top w:val="none" w:sz="0" w:space="0" w:color="auto"/>
        <w:left w:val="none" w:sz="0" w:space="0" w:color="auto"/>
        <w:bottom w:val="none" w:sz="0" w:space="0" w:color="auto"/>
        <w:right w:val="none" w:sz="0" w:space="0" w:color="auto"/>
      </w:divBdr>
    </w:div>
    <w:div w:id="1295871725">
      <w:bodyDiv w:val="1"/>
      <w:marLeft w:val="0"/>
      <w:marRight w:val="0"/>
      <w:marTop w:val="0"/>
      <w:marBottom w:val="0"/>
      <w:divBdr>
        <w:top w:val="none" w:sz="0" w:space="0" w:color="auto"/>
        <w:left w:val="none" w:sz="0" w:space="0" w:color="auto"/>
        <w:bottom w:val="none" w:sz="0" w:space="0" w:color="auto"/>
        <w:right w:val="none" w:sz="0" w:space="0" w:color="auto"/>
      </w:divBdr>
    </w:div>
    <w:div w:id="1300920976">
      <w:bodyDiv w:val="1"/>
      <w:marLeft w:val="0"/>
      <w:marRight w:val="0"/>
      <w:marTop w:val="0"/>
      <w:marBottom w:val="0"/>
      <w:divBdr>
        <w:top w:val="none" w:sz="0" w:space="0" w:color="auto"/>
        <w:left w:val="none" w:sz="0" w:space="0" w:color="auto"/>
        <w:bottom w:val="none" w:sz="0" w:space="0" w:color="auto"/>
        <w:right w:val="none" w:sz="0" w:space="0" w:color="auto"/>
      </w:divBdr>
    </w:div>
    <w:div w:id="1307473839">
      <w:bodyDiv w:val="1"/>
      <w:marLeft w:val="0"/>
      <w:marRight w:val="0"/>
      <w:marTop w:val="0"/>
      <w:marBottom w:val="0"/>
      <w:divBdr>
        <w:top w:val="none" w:sz="0" w:space="0" w:color="auto"/>
        <w:left w:val="none" w:sz="0" w:space="0" w:color="auto"/>
        <w:bottom w:val="none" w:sz="0" w:space="0" w:color="auto"/>
        <w:right w:val="none" w:sz="0" w:space="0" w:color="auto"/>
      </w:divBdr>
      <w:divsChild>
        <w:div w:id="671760901">
          <w:marLeft w:val="893"/>
          <w:marRight w:val="0"/>
          <w:marTop w:val="48"/>
          <w:marBottom w:val="0"/>
          <w:divBdr>
            <w:top w:val="none" w:sz="0" w:space="0" w:color="auto"/>
            <w:left w:val="none" w:sz="0" w:space="0" w:color="auto"/>
            <w:bottom w:val="none" w:sz="0" w:space="0" w:color="auto"/>
            <w:right w:val="none" w:sz="0" w:space="0" w:color="auto"/>
          </w:divBdr>
        </w:div>
        <w:div w:id="1139303134">
          <w:marLeft w:val="893"/>
          <w:marRight w:val="0"/>
          <w:marTop w:val="48"/>
          <w:marBottom w:val="0"/>
          <w:divBdr>
            <w:top w:val="none" w:sz="0" w:space="0" w:color="auto"/>
            <w:left w:val="none" w:sz="0" w:space="0" w:color="auto"/>
            <w:bottom w:val="none" w:sz="0" w:space="0" w:color="auto"/>
            <w:right w:val="none" w:sz="0" w:space="0" w:color="auto"/>
          </w:divBdr>
        </w:div>
        <w:div w:id="1672566409">
          <w:marLeft w:val="432"/>
          <w:marRight w:val="0"/>
          <w:marTop w:val="264"/>
          <w:marBottom w:val="0"/>
          <w:divBdr>
            <w:top w:val="none" w:sz="0" w:space="0" w:color="auto"/>
            <w:left w:val="none" w:sz="0" w:space="0" w:color="auto"/>
            <w:bottom w:val="none" w:sz="0" w:space="0" w:color="auto"/>
            <w:right w:val="none" w:sz="0" w:space="0" w:color="auto"/>
          </w:divBdr>
        </w:div>
        <w:div w:id="1889414175">
          <w:marLeft w:val="432"/>
          <w:marRight w:val="0"/>
          <w:marTop w:val="264"/>
          <w:marBottom w:val="0"/>
          <w:divBdr>
            <w:top w:val="none" w:sz="0" w:space="0" w:color="auto"/>
            <w:left w:val="none" w:sz="0" w:space="0" w:color="auto"/>
            <w:bottom w:val="none" w:sz="0" w:space="0" w:color="auto"/>
            <w:right w:val="none" w:sz="0" w:space="0" w:color="auto"/>
          </w:divBdr>
        </w:div>
      </w:divsChild>
    </w:div>
    <w:div w:id="1319268583">
      <w:bodyDiv w:val="1"/>
      <w:marLeft w:val="0"/>
      <w:marRight w:val="0"/>
      <w:marTop w:val="0"/>
      <w:marBottom w:val="0"/>
      <w:divBdr>
        <w:top w:val="none" w:sz="0" w:space="0" w:color="auto"/>
        <w:left w:val="none" w:sz="0" w:space="0" w:color="auto"/>
        <w:bottom w:val="none" w:sz="0" w:space="0" w:color="auto"/>
        <w:right w:val="none" w:sz="0" w:space="0" w:color="auto"/>
      </w:divBdr>
    </w:div>
    <w:div w:id="1330862836">
      <w:bodyDiv w:val="1"/>
      <w:marLeft w:val="0"/>
      <w:marRight w:val="0"/>
      <w:marTop w:val="0"/>
      <w:marBottom w:val="0"/>
      <w:divBdr>
        <w:top w:val="none" w:sz="0" w:space="0" w:color="auto"/>
        <w:left w:val="none" w:sz="0" w:space="0" w:color="auto"/>
        <w:bottom w:val="none" w:sz="0" w:space="0" w:color="auto"/>
        <w:right w:val="none" w:sz="0" w:space="0" w:color="auto"/>
      </w:divBdr>
    </w:div>
    <w:div w:id="1341423252">
      <w:bodyDiv w:val="1"/>
      <w:marLeft w:val="0"/>
      <w:marRight w:val="0"/>
      <w:marTop w:val="0"/>
      <w:marBottom w:val="0"/>
      <w:divBdr>
        <w:top w:val="none" w:sz="0" w:space="0" w:color="auto"/>
        <w:left w:val="none" w:sz="0" w:space="0" w:color="auto"/>
        <w:bottom w:val="none" w:sz="0" w:space="0" w:color="auto"/>
        <w:right w:val="none" w:sz="0" w:space="0" w:color="auto"/>
      </w:divBdr>
    </w:div>
    <w:div w:id="1355571424">
      <w:bodyDiv w:val="1"/>
      <w:marLeft w:val="0"/>
      <w:marRight w:val="0"/>
      <w:marTop w:val="0"/>
      <w:marBottom w:val="0"/>
      <w:divBdr>
        <w:top w:val="none" w:sz="0" w:space="0" w:color="auto"/>
        <w:left w:val="none" w:sz="0" w:space="0" w:color="auto"/>
        <w:bottom w:val="none" w:sz="0" w:space="0" w:color="auto"/>
        <w:right w:val="none" w:sz="0" w:space="0" w:color="auto"/>
      </w:divBdr>
    </w:div>
    <w:div w:id="1373992162">
      <w:bodyDiv w:val="1"/>
      <w:marLeft w:val="0"/>
      <w:marRight w:val="0"/>
      <w:marTop w:val="0"/>
      <w:marBottom w:val="0"/>
      <w:divBdr>
        <w:top w:val="none" w:sz="0" w:space="0" w:color="auto"/>
        <w:left w:val="none" w:sz="0" w:space="0" w:color="auto"/>
        <w:bottom w:val="none" w:sz="0" w:space="0" w:color="auto"/>
        <w:right w:val="none" w:sz="0" w:space="0" w:color="auto"/>
      </w:divBdr>
      <w:divsChild>
        <w:div w:id="1043285032">
          <w:marLeft w:val="0"/>
          <w:marRight w:val="0"/>
          <w:marTop w:val="0"/>
          <w:marBottom w:val="0"/>
          <w:divBdr>
            <w:top w:val="none" w:sz="0" w:space="0" w:color="auto"/>
            <w:left w:val="none" w:sz="0" w:space="0" w:color="auto"/>
            <w:bottom w:val="none" w:sz="0" w:space="0" w:color="auto"/>
            <w:right w:val="none" w:sz="0" w:space="0" w:color="auto"/>
          </w:divBdr>
        </w:div>
      </w:divsChild>
    </w:div>
    <w:div w:id="1376930461">
      <w:bodyDiv w:val="1"/>
      <w:marLeft w:val="0"/>
      <w:marRight w:val="0"/>
      <w:marTop w:val="0"/>
      <w:marBottom w:val="0"/>
      <w:divBdr>
        <w:top w:val="none" w:sz="0" w:space="0" w:color="auto"/>
        <w:left w:val="none" w:sz="0" w:space="0" w:color="auto"/>
        <w:bottom w:val="none" w:sz="0" w:space="0" w:color="auto"/>
        <w:right w:val="none" w:sz="0" w:space="0" w:color="auto"/>
      </w:divBdr>
    </w:div>
    <w:div w:id="1384527929">
      <w:bodyDiv w:val="1"/>
      <w:marLeft w:val="0"/>
      <w:marRight w:val="0"/>
      <w:marTop w:val="0"/>
      <w:marBottom w:val="0"/>
      <w:divBdr>
        <w:top w:val="none" w:sz="0" w:space="0" w:color="auto"/>
        <w:left w:val="none" w:sz="0" w:space="0" w:color="auto"/>
        <w:bottom w:val="none" w:sz="0" w:space="0" w:color="auto"/>
        <w:right w:val="none" w:sz="0" w:space="0" w:color="auto"/>
      </w:divBdr>
    </w:div>
    <w:div w:id="1398553091">
      <w:bodyDiv w:val="1"/>
      <w:marLeft w:val="0"/>
      <w:marRight w:val="0"/>
      <w:marTop w:val="0"/>
      <w:marBottom w:val="0"/>
      <w:divBdr>
        <w:top w:val="none" w:sz="0" w:space="0" w:color="auto"/>
        <w:left w:val="none" w:sz="0" w:space="0" w:color="auto"/>
        <w:bottom w:val="none" w:sz="0" w:space="0" w:color="auto"/>
        <w:right w:val="none" w:sz="0" w:space="0" w:color="auto"/>
      </w:divBdr>
    </w:div>
    <w:div w:id="1415937457">
      <w:bodyDiv w:val="1"/>
      <w:marLeft w:val="0"/>
      <w:marRight w:val="0"/>
      <w:marTop w:val="0"/>
      <w:marBottom w:val="0"/>
      <w:divBdr>
        <w:top w:val="none" w:sz="0" w:space="0" w:color="auto"/>
        <w:left w:val="none" w:sz="0" w:space="0" w:color="auto"/>
        <w:bottom w:val="none" w:sz="0" w:space="0" w:color="auto"/>
        <w:right w:val="none" w:sz="0" w:space="0" w:color="auto"/>
      </w:divBdr>
    </w:div>
    <w:div w:id="1420903948">
      <w:bodyDiv w:val="1"/>
      <w:marLeft w:val="0"/>
      <w:marRight w:val="0"/>
      <w:marTop w:val="0"/>
      <w:marBottom w:val="0"/>
      <w:divBdr>
        <w:top w:val="none" w:sz="0" w:space="0" w:color="auto"/>
        <w:left w:val="none" w:sz="0" w:space="0" w:color="auto"/>
        <w:bottom w:val="none" w:sz="0" w:space="0" w:color="auto"/>
        <w:right w:val="none" w:sz="0" w:space="0" w:color="auto"/>
      </w:divBdr>
    </w:div>
    <w:div w:id="1421441634">
      <w:bodyDiv w:val="1"/>
      <w:marLeft w:val="0"/>
      <w:marRight w:val="0"/>
      <w:marTop w:val="0"/>
      <w:marBottom w:val="0"/>
      <w:divBdr>
        <w:top w:val="none" w:sz="0" w:space="0" w:color="auto"/>
        <w:left w:val="none" w:sz="0" w:space="0" w:color="auto"/>
        <w:bottom w:val="none" w:sz="0" w:space="0" w:color="auto"/>
        <w:right w:val="none" w:sz="0" w:space="0" w:color="auto"/>
      </w:divBdr>
    </w:div>
    <w:div w:id="1428234528">
      <w:bodyDiv w:val="1"/>
      <w:marLeft w:val="0"/>
      <w:marRight w:val="0"/>
      <w:marTop w:val="0"/>
      <w:marBottom w:val="0"/>
      <w:divBdr>
        <w:top w:val="none" w:sz="0" w:space="0" w:color="auto"/>
        <w:left w:val="none" w:sz="0" w:space="0" w:color="auto"/>
        <w:bottom w:val="none" w:sz="0" w:space="0" w:color="auto"/>
        <w:right w:val="none" w:sz="0" w:space="0" w:color="auto"/>
      </w:divBdr>
    </w:div>
    <w:div w:id="1432823608">
      <w:bodyDiv w:val="1"/>
      <w:marLeft w:val="0"/>
      <w:marRight w:val="0"/>
      <w:marTop w:val="0"/>
      <w:marBottom w:val="0"/>
      <w:divBdr>
        <w:top w:val="none" w:sz="0" w:space="0" w:color="auto"/>
        <w:left w:val="none" w:sz="0" w:space="0" w:color="auto"/>
        <w:bottom w:val="none" w:sz="0" w:space="0" w:color="auto"/>
        <w:right w:val="none" w:sz="0" w:space="0" w:color="auto"/>
      </w:divBdr>
    </w:div>
    <w:div w:id="1454321834">
      <w:bodyDiv w:val="1"/>
      <w:marLeft w:val="0"/>
      <w:marRight w:val="0"/>
      <w:marTop w:val="0"/>
      <w:marBottom w:val="0"/>
      <w:divBdr>
        <w:top w:val="none" w:sz="0" w:space="0" w:color="auto"/>
        <w:left w:val="none" w:sz="0" w:space="0" w:color="auto"/>
        <w:bottom w:val="none" w:sz="0" w:space="0" w:color="auto"/>
        <w:right w:val="none" w:sz="0" w:space="0" w:color="auto"/>
      </w:divBdr>
      <w:divsChild>
        <w:div w:id="326396994">
          <w:marLeft w:val="432"/>
          <w:marRight w:val="0"/>
          <w:marTop w:val="264"/>
          <w:marBottom w:val="0"/>
          <w:divBdr>
            <w:top w:val="none" w:sz="0" w:space="0" w:color="auto"/>
            <w:left w:val="none" w:sz="0" w:space="0" w:color="auto"/>
            <w:bottom w:val="none" w:sz="0" w:space="0" w:color="auto"/>
            <w:right w:val="none" w:sz="0" w:space="0" w:color="auto"/>
          </w:divBdr>
        </w:div>
        <w:div w:id="368338737">
          <w:marLeft w:val="432"/>
          <w:marRight w:val="0"/>
          <w:marTop w:val="264"/>
          <w:marBottom w:val="0"/>
          <w:divBdr>
            <w:top w:val="none" w:sz="0" w:space="0" w:color="auto"/>
            <w:left w:val="none" w:sz="0" w:space="0" w:color="auto"/>
            <w:bottom w:val="none" w:sz="0" w:space="0" w:color="auto"/>
            <w:right w:val="none" w:sz="0" w:space="0" w:color="auto"/>
          </w:divBdr>
        </w:div>
        <w:div w:id="649333037">
          <w:marLeft w:val="432"/>
          <w:marRight w:val="0"/>
          <w:marTop w:val="264"/>
          <w:marBottom w:val="0"/>
          <w:divBdr>
            <w:top w:val="none" w:sz="0" w:space="0" w:color="auto"/>
            <w:left w:val="none" w:sz="0" w:space="0" w:color="auto"/>
            <w:bottom w:val="none" w:sz="0" w:space="0" w:color="auto"/>
            <w:right w:val="none" w:sz="0" w:space="0" w:color="auto"/>
          </w:divBdr>
        </w:div>
        <w:div w:id="870535092">
          <w:marLeft w:val="432"/>
          <w:marRight w:val="0"/>
          <w:marTop w:val="264"/>
          <w:marBottom w:val="0"/>
          <w:divBdr>
            <w:top w:val="none" w:sz="0" w:space="0" w:color="auto"/>
            <w:left w:val="none" w:sz="0" w:space="0" w:color="auto"/>
            <w:bottom w:val="none" w:sz="0" w:space="0" w:color="auto"/>
            <w:right w:val="none" w:sz="0" w:space="0" w:color="auto"/>
          </w:divBdr>
        </w:div>
        <w:div w:id="1337461429">
          <w:marLeft w:val="432"/>
          <w:marRight w:val="0"/>
          <w:marTop w:val="264"/>
          <w:marBottom w:val="0"/>
          <w:divBdr>
            <w:top w:val="none" w:sz="0" w:space="0" w:color="auto"/>
            <w:left w:val="none" w:sz="0" w:space="0" w:color="auto"/>
            <w:bottom w:val="none" w:sz="0" w:space="0" w:color="auto"/>
            <w:right w:val="none" w:sz="0" w:space="0" w:color="auto"/>
          </w:divBdr>
        </w:div>
        <w:div w:id="1680232383">
          <w:marLeft w:val="432"/>
          <w:marRight w:val="0"/>
          <w:marTop w:val="264"/>
          <w:marBottom w:val="0"/>
          <w:divBdr>
            <w:top w:val="none" w:sz="0" w:space="0" w:color="auto"/>
            <w:left w:val="none" w:sz="0" w:space="0" w:color="auto"/>
            <w:bottom w:val="none" w:sz="0" w:space="0" w:color="auto"/>
            <w:right w:val="none" w:sz="0" w:space="0" w:color="auto"/>
          </w:divBdr>
        </w:div>
        <w:div w:id="1699353855">
          <w:marLeft w:val="432"/>
          <w:marRight w:val="0"/>
          <w:marTop w:val="264"/>
          <w:marBottom w:val="0"/>
          <w:divBdr>
            <w:top w:val="none" w:sz="0" w:space="0" w:color="auto"/>
            <w:left w:val="none" w:sz="0" w:space="0" w:color="auto"/>
            <w:bottom w:val="none" w:sz="0" w:space="0" w:color="auto"/>
            <w:right w:val="none" w:sz="0" w:space="0" w:color="auto"/>
          </w:divBdr>
        </w:div>
        <w:div w:id="2116241071">
          <w:marLeft w:val="432"/>
          <w:marRight w:val="0"/>
          <w:marTop w:val="264"/>
          <w:marBottom w:val="0"/>
          <w:divBdr>
            <w:top w:val="none" w:sz="0" w:space="0" w:color="auto"/>
            <w:left w:val="none" w:sz="0" w:space="0" w:color="auto"/>
            <w:bottom w:val="none" w:sz="0" w:space="0" w:color="auto"/>
            <w:right w:val="none" w:sz="0" w:space="0" w:color="auto"/>
          </w:divBdr>
        </w:div>
      </w:divsChild>
    </w:div>
    <w:div w:id="1454471742">
      <w:bodyDiv w:val="1"/>
      <w:marLeft w:val="0"/>
      <w:marRight w:val="0"/>
      <w:marTop w:val="0"/>
      <w:marBottom w:val="0"/>
      <w:divBdr>
        <w:top w:val="none" w:sz="0" w:space="0" w:color="auto"/>
        <w:left w:val="none" w:sz="0" w:space="0" w:color="auto"/>
        <w:bottom w:val="none" w:sz="0" w:space="0" w:color="auto"/>
        <w:right w:val="none" w:sz="0" w:space="0" w:color="auto"/>
      </w:divBdr>
    </w:div>
    <w:div w:id="1459640045">
      <w:bodyDiv w:val="1"/>
      <w:marLeft w:val="0"/>
      <w:marRight w:val="0"/>
      <w:marTop w:val="0"/>
      <w:marBottom w:val="0"/>
      <w:divBdr>
        <w:top w:val="none" w:sz="0" w:space="0" w:color="auto"/>
        <w:left w:val="none" w:sz="0" w:space="0" w:color="auto"/>
        <w:bottom w:val="none" w:sz="0" w:space="0" w:color="auto"/>
        <w:right w:val="none" w:sz="0" w:space="0" w:color="auto"/>
      </w:divBdr>
      <w:divsChild>
        <w:div w:id="72360877">
          <w:marLeft w:val="1440"/>
          <w:marRight w:val="0"/>
          <w:marTop w:val="0"/>
          <w:marBottom w:val="80"/>
          <w:divBdr>
            <w:top w:val="none" w:sz="0" w:space="0" w:color="auto"/>
            <w:left w:val="none" w:sz="0" w:space="0" w:color="auto"/>
            <w:bottom w:val="none" w:sz="0" w:space="0" w:color="auto"/>
            <w:right w:val="none" w:sz="0" w:space="0" w:color="auto"/>
          </w:divBdr>
        </w:div>
        <w:div w:id="843319942">
          <w:marLeft w:val="1440"/>
          <w:marRight w:val="0"/>
          <w:marTop w:val="0"/>
          <w:marBottom w:val="80"/>
          <w:divBdr>
            <w:top w:val="none" w:sz="0" w:space="0" w:color="auto"/>
            <w:left w:val="none" w:sz="0" w:space="0" w:color="auto"/>
            <w:bottom w:val="none" w:sz="0" w:space="0" w:color="auto"/>
            <w:right w:val="none" w:sz="0" w:space="0" w:color="auto"/>
          </w:divBdr>
        </w:div>
        <w:div w:id="1086267126">
          <w:marLeft w:val="1440"/>
          <w:marRight w:val="0"/>
          <w:marTop w:val="0"/>
          <w:marBottom w:val="80"/>
          <w:divBdr>
            <w:top w:val="none" w:sz="0" w:space="0" w:color="auto"/>
            <w:left w:val="none" w:sz="0" w:space="0" w:color="auto"/>
            <w:bottom w:val="none" w:sz="0" w:space="0" w:color="auto"/>
            <w:right w:val="none" w:sz="0" w:space="0" w:color="auto"/>
          </w:divBdr>
        </w:div>
        <w:div w:id="1242373478">
          <w:marLeft w:val="1440"/>
          <w:marRight w:val="0"/>
          <w:marTop w:val="0"/>
          <w:marBottom w:val="80"/>
          <w:divBdr>
            <w:top w:val="none" w:sz="0" w:space="0" w:color="auto"/>
            <w:left w:val="none" w:sz="0" w:space="0" w:color="auto"/>
            <w:bottom w:val="none" w:sz="0" w:space="0" w:color="auto"/>
            <w:right w:val="none" w:sz="0" w:space="0" w:color="auto"/>
          </w:divBdr>
        </w:div>
        <w:div w:id="1277178864">
          <w:marLeft w:val="1440"/>
          <w:marRight w:val="0"/>
          <w:marTop w:val="0"/>
          <w:marBottom w:val="80"/>
          <w:divBdr>
            <w:top w:val="none" w:sz="0" w:space="0" w:color="auto"/>
            <w:left w:val="none" w:sz="0" w:space="0" w:color="auto"/>
            <w:bottom w:val="none" w:sz="0" w:space="0" w:color="auto"/>
            <w:right w:val="none" w:sz="0" w:space="0" w:color="auto"/>
          </w:divBdr>
        </w:div>
        <w:div w:id="1297299280">
          <w:marLeft w:val="1440"/>
          <w:marRight w:val="0"/>
          <w:marTop w:val="0"/>
          <w:marBottom w:val="80"/>
          <w:divBdr>
            <w:top w:val="none" w:sz="0" w:space="0" w:color="auto"/>
            <w:left w:val="none" w:sz="0" w:space="0" w:color="auto"/>
            <w:bottom w:val="none" w:sz="0" w:space="0" w:color="auto"/>
            <w:right w:val="none" w:sz="0" w:space="0" w:color="auto"/>
          </w:divBdr>
        </w:div>
        <w:div w:id="1986621525">
          <w:marLeft w:val="1267"/>
          <w:marRight w:val="0"/>
          <w:marTop w:val="0"/>
          <w:marBottom w:val="80"/>
          <w:divBdr>
            <w:top w:val="none" w:sz="0" w:space="0" w:color="auto"/>
            <w:left w:val="none" w:sz="0" w:space="0" w:color="auto"/>
            <w:bottom w:val="none" w:sz="0" w:space="0" w:color="auto"/>
            <w:right w:val="none" w:sz="0" w:space="0" w:color="auto"/>
          </w:divBdr>
        </w:div>
      </w:divsChild>
    </w:div>
    <w:div w:id="1460763404">
      <w:bodyDiv w:val="1"/>
      <w:marLeft w:val="0"/>
      <w:marRight w:val="0"/>
      <w:marTop w:val="0"/>
      <w:marBottom w:val="0"/>
      <w:divBdr>
        <w:top w:val="none" w:sz="0" w:space="0" w:color="auto"/>
        <w:left w:val="none" w:sz="0" w:space="0" w:color="auto"/>
        <w:bottom w:val="none" w:sz="0" w:space="0" w:color="auto"/>
        <w:right w:val="none" w:sz="0" w:space="0" w:color="auto"/>
      </w:divBdr>
      <w:divsChild>
        <w:div w:id="367070388">
          <w:marLeft w:val="0"/>
          <w:marRight w:val="0"/>
          <w:marTop w:val="150"/>
          <w:marBottom w:val="150"/>
          <w:divBdr>
            <w:top w:val="single" w:sz="6" w:space="0" w:color="6699CC"/>
            <w:left w:val="single" w:sz="6" w:space="0" w:color="6699CC"/>
            <w:bottom w:val="single" w:sz="6" w:space="0" w:color="6699CC"/>
            <w:right w:val="single" w:sz="6" w:space="0" w:color="6699CC"/>
          </w:divBdr>
          <w:divsChild>
            <w:div w:id="2025592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191799">
      <w:bodyDiv w:val="1"/>
      <w:marLeft w:val="0"/>
      <w:marRight w:val="0"/>
      <w:marTop w:val="0"/>
      <w:marBottom w:val="0"/>
      <w:divBdr>
        <w:top w:val="none" w:sz="0" w:space="0" w:color="auto"/>
        <w:left w:val="none" w:sz="0" w:space="0" w:color="auto"/>
        <w:bottom w:val="none" w:sz="0" w:space="0" w:color="auto"/>
        <w:right w:val="none" w:sz="0" w:space="0" w:color="auto"/>
      </w:divBdr>
      <w:divsChild>
        <w:div w:id="11955673">
          <w:marLeft w:val="432"/>
          <w:marRight w:val="0"/>
          <w:marTop w:val="264"/>
          <w:marBottom w:val="0"/>
          <w:divBdr>
            <w:top w:val="none" w:sz="0" w:space="0" w:color="auto"/>
            <w:left w:val="none" w:sz="0" w:space="0" w:color="auto"/>
            <w:bottom w:val="none" w:sz="0" w:space="0" w:color="auto"/>
            <w:right w:val="none" w:sz="0" w:space="0" w:color="auto"/>
          </w:divBdr>
        </w:div>
        <w:div w:id="149518506">
          <w:marLeft w:val="893"/>
          <w:marRight w:val="0"/>
          <w:marTop w:val="48"/>
          <w:marBottom w:val="0"/>
          <w:divBdr>
            <w:top w:val="none" w:sz="0" w:space="0" w:color="auto"/>
            <w:left w:val="none" w:sz="0" w:space="0" w:color="auto"/>
            <w:bottom w:val="none" w:sz="0" w:space="0" w:color="auto"/>
            <w:right w:val="none" w:sz="0" w:space="0" w:color="auto"/>
          </w:divBdr>
        </w:div>
        <w:div w:id="688071174">
          <w:marLeft w:val="893"/>
          <w:marRight w:val="0"/>
          <w:marTop w:val="48"/>
          <w:marBottom w:val="0"/>
          <w:divBdr>
            <w:top w:val="none" w:sz="0" w:space="0" w:color="auto"/>
            <w:left w:val="none" w:sz="0" w:space="0" w:color="auto"/>
            <w:bottom w:val="none" w:sz="0" w:space="0" w:color="auto"/>
            <w:right w:val="none" w:sz="0" w:space="0" w:color="auto"/>
          </w:divBdr>
        </w:div>
        <w:div w:id="1318340627">
          <w:marLeft w:val="432"/>
          <w:marRight w:val="0"/>
          <w:marTop w:val="264"/>
          <w:marBottom w:val="0"/>
          <w:divBdr>
            <w:top w:val="none" w:sz="0" w:space="0" w:color="auto"/>
            <w:left w:val="none" w:sz="0" w:space="0" w:color="auto"/>
            <w:bottom w:val="none" w:sz="0" w:space="0" w:color="auto"/>
            <w:right w:val="none" w:sz="0" w:space="0" w:color="auto"/>
          </w:divBdr>
        </w:div>
      </w:divsChild>
    </w:div>
    <w:div w:id="1474718270">
      <w:bodyDiv w:val="1"/>
      <w:marLeft w:val="0"/>
      <w:marRight w:val="0"/>
      <w:marTop w:val="0"/>
      <w:marBottom w:val="0"/>
      <w:divBdr>
        <w:top w:val="none" w:sz="0" w:space="0" w:color="auto"/>
        <w:left w:val="none" w:sz="0" w:space="0" w:color="auto"/>
        <w:bottom w:val="none" w:sz="0" w:space="0" w:color="auto"/>
        <w:right w:val="none" w:sz="0" w:space="0" w:color="auto"/>
      </w:divBdr>
    </w:div>
    <w:div w:id="1475105385">
      <w:bodyDiv w:val="1"/>
      <w:marLeft w:val="0"/>
      <w:marRight w:val="0"/>
      <w:marTop w:val="0"/>
      <w:marBottom w:val="0"/>
      <w:divBdr>
        <w:top w:val="none" w:sz="0" w:space="0" w:color="auto"/>
        <w:left w:val="none" w:sz="0" w:space="0" w:color="auto"/>
        <w:bottom w:val="none" w:sz="0" w:space="0" w:color="auto"/>
        <w:right w:val="none" w:sz="0" w:space="0" w:color="auto"/>
      </w:divBdr>
    </w:div>
    <w:div w:id="1483736210">
      <w:bodyDiv w:val="1"/>
      <w:marLeft w:val="0"/>
      <w:marRight w:val="0"/>
      <w:marTop w:val="0"/>
      <w:marBottom w:val="0"/>
      <w:divBdr>
        <w:top w:val="none" w:sz="0" w:space="0" w:color="auto"/>
        <w:left w:val="none" w:sz="0" w:space="0" w:color="auto"/>
        <w:bottom w:val="none" w:sz="0" w:space="0" w:color="auto"/>
        <w:right w:val="none" w:sz="0" w:space="0" w:color="auto"/>
      </w:divBdr>
    </w:div>
    <w:div w:id="1489128811">
      <w:bodyDiv w:val="1"/>
      <w:marLeft w:val="0"/>
      <w:marRight w:val="0"/>
      <w:marTop w:val="0"/>
      <w:marBottom w:val="0"/>
      <w:divBdr>
        <w:top w:val="none" w:sz="0" w:space="0" w:color="auto"/>
        <w:left w:val="none" w:sz="0" w:space="0" w:color="auto"/>
        <w:bottom w:val="none" w:sz="0" w:space="0" w:color="auto"/>
        <w:right w:val="none" w:sz="0" w:space="0" w:color="auto"/>
      </w:divBdr>
    </w:div>
    <w:div w:id="1514302387">
      <w:bodyDiv w:val="1"/>
      <w:marLeft w:val="0"/>
      <w:marRight w:val="0"/>
      <w:marTop w:val="0"/>
      <w:marBottom w:val="0"/>
      <w:divBdr>
        <w:top w:val="none" w:sz="0" w:space="0" w:color="auto"/>
        <w:left w:val="none" w:sz="0" w:space="0" w:color="auto"/>
        <w:bottom w:val="none" w:sz="0" w:space="0" w:color="auto"/>
        <w:right w:val="none" w:sz="0" w:space="0" w:color="auto"/>
      </w:divBdr>
    </w:div>
    <w:div w:id="1523862175">
      <w:bodyDiv w:val="1"/>
      <w:marLeft w:val="0"/>
      <w:marRight w:val="0"/>
      <w:marTop w:val="0"/>
      <w:marBottom w:val="0"/>
      <w:divBdr>
        <w:top w:val="none" w:sz="0" w:space="0" w:color="auto"/>
        <w:left w:val="none" w:sz="0" w:space="0" w:color="auto"/>
        <w:bottom w:val="none" w:sz="0" w:space="0" w:color="auto"/>
        <w:right w:val="none" w:sz="0" w:space="0" w:color="auto"/>
      </w:divBdr>
    </w:div>
    <w:div w:id="1528327889">
      <w:bodyDiv w:val="1"/>
      <w:marLeft w:val="0"/>
      <w:marRight w:val="0"/>
      <w:marTop w:val="0"/>
      <w:marBottom w:val="0"/>
      <w:divBdr>
        <w:top w:val="none" w:sz="0" w:space="0" w:color="auto"/>
        <w:left w:val="none" w:sz="0" w:space="0" w:color="auto"/>
        <w:bottom w:val="none" w:sz="0" w:space="0" w:color="auto"/>
        <w:right w:val="none" w:sz="0" w:space="0" w:color="auto"/>
      </w:divBdr>
    </w:div>
    <w:div w:id="1579707901">
      <w:bodyDiv w:val="1"/>
      <w:marLeft w:val="0"/>
      <w:marRight w:val="0"/>
      <w:marTop w:val="0"/>
      <w:marBottom w:val="0"/>
      <w:divBdr>
        <w:top w:val="none" w:sz="0" w:space="0" w:color="auto"/>
        <w:left w:val="none" w:sz="0" w:space="0" w:color="auto"/>
        <w:bottom w:val="none" w:sz="0" w:space="0" w:color="auto"/>
        <w:right w:val="none" w:sz="0" w:space="0" w:color="auto"/>
      </w:divBdr>
    </w:div>
    <w:div w:id="1605453708">
      <w:bodyDiv w:val="1"/>
      <w:marLeft w:val="0"/>
      <w:marRight w:val="0"/>
      <w:marTop w:val="0"/>
      <w:marBottom w:val="0"/>
      <w:divBdr>
        <w:top w:val="none" w:sz="0" w:space="0" w:color="auto"/>
        <w:left w:val="none" w:sz="0" w:space="0" w:color="auto"/>
        <w:bottom w:val="none" w:sz="0" w:space="0" w:color="auto"/>
        <w:right w:val="none" w:sz="0" w:space="0" w:color="auto"/>
      </w:divBdr>
    </w:div>
    <w:div w:id="1623490418">
      <w:bodyDiv w:val="1"/>
      <w:marLeft w:val="0"/>
      <w:marRight w:val="0"/>
      <w:marTop w:val="0"/>
      <w:marBottom w:val="0"/>
      <w:divBdr>
        <w:top w:val="none" w:sz="0" w:space="0" w:color="auto"/>
        <w:left w:val="none" w:sz="0" w:space="0" w:color="auto"/>
        <w:bottom w:val="none" w:sz="0" w:space="0" w:color="auto"/>
        <w:right w:val="none" w:sz="0" w:space="0" w:color="auto"/>
      </w:divBdr>
    </w:div>
    <w:div w:id="1624261595">
      <w:bodyDiv w:val="1"/>
      <w:marLeft w:val="0"/>
      <w:marRight w:val="0"/>
      <w:marTop w:val="0"/>
      <w:marBottom w:val="0"/>
      <w:divBdr>
        <w:top w:val="none" w:sz="0" w:space="0" w:color="auto"/>
        <w:left w:val="none" w:sz="0" w:space="0" w:color="auto"/>
        <w:bottom w:val="none" w:sz="0" w:space="0" w:color="auto"/>
        <w:right w:val="none" w:sz="0" w:space="0" w:color="auto"/>
      </w:divBdr>
    </w:div>
    <w:div w:id="1625230804">
      <w:bodyDiv w:val="1"/>
      <w:marLeft w:val="0"/>
      <w:marRight w:val="0"/>
      <w:marTop w:val="0"/>
      <w:marBottom w:val="0"/>
      <w:divBdr>
        <w:top w:val="none" w:sz="0" w:space="0" w:color="auto"/>
        <w:left w:val="none" w:sz="0" w:space="0" w:color="auto"/>
        <w:bottom w:val="none" w:sz="0" w:space="0" w:color="auto"/>
        <w:right w:val="none" w:sz="0" w:space="0" w:color="auto"/>
      </w:divBdr>
    </w:div>
    <w:div w:id="1646200435">
      <w:bodyDiv w:val="1"/>
      <w:marLeft w:val="0"/>
      <w:marRight w:val="0"/>
      <w:marTop w:val="0"/>
      <w:marBottom w:val="0"/>
      <w:divBdr>
        <w:top w:val="none" w:sz="0" w:space="0" w:color="auto"/>
        <w:left w:val="none" w:sz="0" w:space="0" w:color="auto"/>
        <w:bottom w:val="none" w:sz="0" w:space="0" w:color="auto"/>
        <w:right w:val="none" w:sz="0" w:space="0" w:color="auto"/>
      </w:divBdr>
    </w:div>
    <w:div w:id="1687906360">
      <w:bodyDiv w:val="1"/>
      <w:marLeft w:val="0"/>
      <w:marRight w:val="0"/>
      <w:marTop w:val="0"/>
      <w:marBottom w:val="0"/>
      <w:divBdr>
        <w:top w:val="none" w:sz="0" w:space="0" w:color="auto"/>
        <w:left w:val="none" w:sz="0" w:space="0" w:color="auto"/>
        <w:bottom w:val="none" w:sz="0" w:space="0" w:color="auto"/>
        <w:right w:val="none" w:sz="0" w:space="0" w:color="auto"/>
      </w:divBdr>
    </w:div>
    <w:div w:id="1701936042">
      <w:bodyDiv w:val="1"/>
      <w:marLeft w:val="0"/>
      <w:marRight w:val="0"/>
      <w:marTop w:val="0"/>
      <w:marBottom w:val="0"/>
      <w:divBdr>
        <w:top w:val="none" w:sz="0" w:space="0" w:color="auto"/>
        <w:left w:val="none" w:sz="0" w:space="0" w:color="auto"/>
        <w:bottom w:val="none" w:sz="0" w:space="0" w:color="auto"/>
        <w:right w:val="none" w:sz="0" w:space="0" w:color="auto"/>
      </w:divBdr>
    </w:div>
    <w:div w:id="1711881999">
      <w:bodyDiv w:val="1"/>
      <w:marLeft w:val="0"/>
      <w:marRight w:val="0"/>
      <w:marTop w:val="0"/>
      <w:marBottom w:val="0"/>
      <w:divBdr>
        <w:top w:val="none" w:sz="0" w:space="0" w:color="auto"/>
        <w:left w:val="none" w:sz="0" w:space="0" w:color="auto"/>
        <w:bottom w:val="none" w:sz="0" w:space="0" w:color="auto"/>
        <w:right w:val="none" w:sz="0" w:space="0" w:color="auto"/>
      </w:divBdr>
    </w:div>
    <w:div w:id="1739865963">
      <w:bodyDiv w:val="1"/>
      <w:marLeft w:val="0"/>
      <w:marRight w:val="0"/>
      <w:marTop w:val="0"/>
      <w:marBottom w:val="0"/>
      <w:divBdr>
        <w:top w:val="none" w:sz="0" w:space="0" w:color="auto"/>
        <w:left w:val="none" w:sz="0" w:space="0" w:color="auto"/>
        <w:bottom w:val="none" w:sz="0" w:space="0" w:color="auto"/>
        <w:right w:val="none" w:sz="0" w:space="0" w:color="auto"/>
      </w:divBdr>
    </w:div>
    <w:div w:id="1752506252">
      <w:bodyDiv w:val="1"/>
      <w:marLeft w:val="0"/>
      <w:marRight w:val="0"/>
      <w:marTop w:val="0"/>
      <w:marBottom w:val="0"/>
      <w:divBdr>
        <w:top w:val="none" w:sz="0" w:space="0" w:color="auto"/>
        <w:left w:val="none" w:sz="0" w:space="0" w:color="auto"/>
        <w:bottom w:val="none" w:sz="0" w:space="0" w:color="auto"/>
        <w:right w:val="none" w:sz="0" w:space="0" w:color="auto"/>
      </w:divBdr>
    </w:div>
    <w:div w:id="1766686295">
      <w:bodyDiv w:val="1"/>
      <w:marLeft w:val="0"/>
      <w:marRight w:val="0"/>
      <w:marTop w:val="0"/>
      <w:marBottom w:val="0"/>
      <w:divBdr>
        <w:top w:val="none" w:sz="0" w:space="0" w:color="auto"/>
        <w:left w:val="none" w:sz="0" w:space="0" w:color="auto"/>
        <w:bottom w:val="none" w:sz="0" w:space="0" w:color="auto"/>
        <w:right w:val="none" w:sz="0" w:space="0" w:color="auto"/>
      </w:divBdr>
    </w:div>
    <w:div w:id="1775899361">
      <w:bodyDiv w:val="1"/>
      <w:marLeft w:val="0"/>
      <w:marRight w:val="0"/>
      <w:marTop w:val="0"/>
      <w:marBottom w:val="0"/>
      <w:divBdr>
        <w:top w:val="none" w:sz="0" w:space="0" w:color="auto"/>
        <w:left w:val="none" w:sz="0" w:space="0" w:color="auto"/>
        <w:bottom w:val="none" w:sz="0" w:space="0" w:color="auto"/>
        <w:right w:val="none" w:sz="0" w:space="0" w:color="auto"/>
      </w:divBdr>
    </w:div>
    <w:div w:id="1776825461">
      <w:bodyDiv w:val="1"/>
      <w:marLeft w:val="0"/>
      <w:marRight w:val="0"/>
      <w:marTop w:val="0"/>
      <w:marBottom w:val="0"/>
      <w:divBdr>
        <w:top w:val="none" w:sz="0" w:space="0" w:color="auto"/>
        <w:left w:val="none" w:sz="0" w:space="0" w:color="auto"/>
        <w:bottom w:val="none" w:sz="0" w:space="0" w:color="auto"/>
        <w:right w:val="none" w:sz="0" w:space="0" w:color="auto"/>
      </w:divBdr>
    </w:div>
    <w:div w:id="1814909956">
      <w:bodyDiv w:val="1"/>
      <w:marLeft w:val="0"/>
      <w:marRight w:val="0"/>
      <w:marTop w:val="0"/>
      <w:marBottom w:val="0"/>
      <w:divBdr>
        <w:top w:val="none" w:sz="0" w:space="0" w:color="auto"/>
        <w:left w:val="none" w:sz="0" w:space="0" w:color="auto"/>
        <w:bottom w:val="none" w:sz="0" w:space="0" w:color="auto"/>
        <w:right w:val="none" w:sz="0" w:space="0" w:color="auto"/>
      </w:divBdr>
    </w:div>
    <w:div w:id="1843814556">
      <w:bodyDiv w:val="1"/>
      <w:marLeft w:val="0"/>
      <w:marRight w:val="0"/>
      <w:marTop w:val="0"/>
      <w:marBottom w:val="0"/>
      <w:divBdr>
        <w:top w:val="none" w:sz="0" w:space="0" w:color="auto"/>
        <w:left w:val="none" w:sz="0" w:space="0" w:color="auto"/>
        <w:bottom w:val="none" w:sz="0" w:space="0" w:color="auto"/>
        <w:right w:val="none" w:sz="0" w:space="0" w:color="auto"/>
      </w:divBdr>
    </w:div>
    <w:div w:id="1855261386">
      <w:bodyDiv w:val="1"/>
      <w:marLeft w:val="0"/>
      <w:marRight w:val="0"/>
      <w:marTop w:val="0"/>
      <w:marBottom w:val="0"/>
      <w:divBdr>
        <w:top w:val="none" w:sz="0" w:space="0" w:color="auto"/>
        <w:left w:val="none" w:sz="0" w:space="0" w:color="auto"/>
        <w:bottom w:val="none" w:sz="0" w:space="0" w:color="auto"/>
        <w:right w:val="none" w:sz="0" w:space="0" w:color="auto"/>
      </w:divBdr>
    </w:div>
    <w:div w:id="1857889869">
      <w:bodyDiv w:val="1"/>
      <w:marLeft w:val="0"/>
      <w:marRight w:val="0"/>
      <w:marTop w:val="0"/>
      <w:marBottom w:val="0"/>
      <w:divBdr>
        <w:top w:val="none" w:sz="0" w:space="0" w:color="auto"/>
        <w:left w:val="none" w:sz="0" w:space="0" w:color="auto"/>
        <w:bottom w:val="none" w:sz="0" w:space="0" w:color="auto"/>
        <w:right w:val="none" w:sz="0" w:space="0" w:color="auto"/>
      </w:divBdr>
    </w:div>
    <w:div w:id="1892034510">
      <w:bodyDiv w:val="1"/>
      <w:marLeft w:val="0"/>
      <w:marRight w:val="0"/>
      <w:marTop w:val="0"/>
      <w:marBottom w:val="0"/>
      <w:divBdr>
        <w:top w:val="none" w:sz="0" w:space="0" w:color="auto"/>
        <w:left w:val="none" w:sz="0" w:space="0" w:color="auto"/>
        <w:bottom w:val="none" w:sz="0" w:space="0" w:color="auto"/>
        <w:right w:val="none" w:sz="0" w:space="0" w:color="auto"/>
      </w:divBdr>
    </w:div>
    <w:div w:id="1958373244">
      <w:bodyDiv w:val="1"/>
      <w:marLeft w:val="0"/>
      <w:marRight w:val="0"/>
      <w:marTop w:val="0"/>
      <w:marBottom w:val="0"/>
      <w:divBdr>
        <w:top w:val="none" w:sz="0" w:space="0" w:color="auto"/>
        <w:left w:val="none" w:sz="0" w:space="0" w:color="auto"/>
        <w:bottom w:val="none" w:sz="0" w:space="0" w:color="auto"/>
        <w:right w:val="none" w:sz="0" w:space="0" w:color="auto"/>
      </w:divBdr>
    </w:div>
    <w:div w:id="1961648355">
      <w:bodyDiv w:val="1"/>
      <w:marLeft w:val="0"/>
      <w:marRight w:val="0"/>
      <w:marTop w:val="0"/>
      <w:marBottom w:val="0"/>
      <w:divBdr>
        <w:top w:val="none" w:sz="0" w:space="0" w:color="auto"/>
        <w:left w:val="none" w:sz="0" w:space="0" w:color="auto"/>
        <w:bottom w:val="none" w:sz="0" w:space="0" w:color="auto"/>
        <w:right w:val="none" w:sz="0" w:space="0" w:color="auto"/>
      </w:divBdr>
    </w:div>
    <w:div w:id="2016764906">
      <w:bodyDiv w:val="1"/>
      <w:marLeft w:val="0"/>
      <w:marRight w:val="0"/>
      <w:marTop w:val="0"/>
      <w:marBottom w:val="0"/>
      <w:divBdr>
        <w:top w:val="none" w:sz="0" w:space="0" w:color="auto"/>
        <w:left w:val="none" w:sz="0" w:space="0" w:color="auto"/>
        <w:bottom w:val="none" w:sz="0" w:space="0" w:color="auto"/>
        <w:right w:val="none" w:sz="0" w:space="0" w:color="auto"/>
      </w:divBdr>
    </w:div>
    <w:div w:id="2025353380">
      <w:bodyDiv w:val="1"/>
      <w:marLeft w:val="0"/>
      <w:marRight w:val="0"/>
      <w:marTop w:val="0"/>
      <w:marBottom w:val="0"/>
      <w:divBdr>
        <w:top w:val="none" w:sz="0" w:space="0" w:color="auto"/>
        <w:left w:val="none" w:sz="0" w:space="0" w:color="auto"/>
        <w:bottom w:val="none" w:sz="0" w:space="0" w:color="auto"/>
        <w:right w:val="none" w:sz="0" w:space="0" w:color="auto"/>
      </w:divBdr>
    </w:div>
    <w:div w:id="2038702624">
      <w:bodyDiv w:val="1"/>
      <w:marLeft w:val="0"/>
      <w:marRight w:val="0"/>
      <w:marTop w:val="0"/>
      <w:marBottom w:val="0"/>
      <w:divBdr>
        <w:top w:val="none" w:sz="0" w:space="0" w:color="auto"/>
        <w:left w:val="none" w:sz="0" w:space="0" w:color="auto"/>
        <w:bottom w:val="none" w:sz="0" w:space="0" w:color="auto"/>
        <w:right w:val="none" w:sz="0" w:space="0" w:color="auto"/>
      </w:divBdr>
    </w:div>
    <w:div w:id="2041514831">
      <w:bodyDiv w:val="1"/>
      <w:marLeft w:val="0"/>
      <w:marRight w:val="0"/>
      <w:marTop w:val="0"/>
      <w:marBottom w:val="0"/>
      <w:divBdr>
        <w:top w:val="none" w:sz="0" w:space="0" w:color="auto"/>
        <w:left w:val="none" w:sz="0" w:space="0" w:color="auto"/>
        <w:bottom w:val="none" w:sz="0" w:space="0" w:color="auto"/>
        <w:right w:val="none" w:sz="0" w:space="0" w:color="auto"/>
      </w:divBdr>
    </w:div>
    <w:div w:id="2043284615">
      <w:bodyDiv w:val="1"/>
      <w:marLeft w:val="0"/>
      <w:marRight w:val="0"/>
      <w:marTop w:val="0"/>
      <w:marBottom w:val="0"/>
      <w:divBdr>
        <w:top w:val="none" w:sz="0" w:space="0" w:color="auto"/>
        <w:left w:val="none" w:sz="0" w:space="0" w:color="auto"/>
        <w:bottom w:val="none" w:sz="0" w:space="0" w:color="auto"/>
        <w:right w:val="none" w:sz="0" w:space="0" w:color="auto"/>
      </w:divBdr>
    </w:div>
    <w:div w:id="2048989998">
      <w:bodyDiv w:val="1"/>
      <w:marLeft w:val="0"/>
      <w:marRight w:val="0"/>
      <w:marTop w:val="0"/>
      <w:marBottom w:val="0"/>
      <w:divBdr>
        <w:top w:val="none" w:sz="0" w:space="0" w:color="auto"/>
        <w:left w:val="none" w:sz="0" w:space="0" w:color="auto"/>
        <w:bottom w:val="none" w:sz="0" w:space="0" w:color="auto"/>
        <w:right w:val="none" w:sz="0" w:space="0" w:color="auto"/>
      </w:divBdr>
      <w:divsChild>
        <w:div w:id="1514689078">
          <w:marLeft w:val="0"/>
          <w:marRight w:val="0"/>
          <w:marTop w:val="0"/>
          <w:marBottom w:val="0"/>
          <w:divBdr>
            <w:top w:val="none" w:sz="0" w:space="0" w:color="auto"/>
            <w:left w:val="none" w:sz="0" w:space="0" w:color="auto"/>
            <w:bottom w:val="none" w:sz="0" w:space="0" w:color="auto"/>
            <w:right w:val="none" w:sz="0" w:space="0" w:color="auto"/>
          </w:divBdr>
        </w:div>
      </w:divsChild>
    </w:div>
    <w:div w:id="2068410653">
      <w:bodyDiv w:val="1"/>
      <w:marLeft w:val="0"/>
      <w:marRight w:val="0"/>
      <w:marTop w:val="0"/>
      <w:marBottom w:val="0"/>
      <w:divBdr>
        <w:top w:val="none" w:sz="0" w:space="0" w:color="auto"/>
        <w:left w:val="none" w:sz="0" w:space="0" w:color="auto"/>
        <w:bottom w:val="none" w:sz="0" w:space="0" w:color="auto"/>
        <w:right w:val="none" w:sz="0" w:space="0" w:color="auto"/>
      </w:divBdr>
    </w:div>
    <w:div w:id="2136635435">
      <w:bodyDiv w:val="1"/>
      <w:marLeft w:val="0"/>
      <w:marRight w:val="0"/>
      <w:marTop w:val="0"/>
      <w:marBottom w:val="0"/>
      <w:divBdr>
        <w:top w:val="none" w:sz="0" w:space="0" w:color="auto"/>
        <w:left w:val="none" w:sz="0" w:space="0" w:color="auto"/>
        <w:bottom w:val="none" w:sz="0" w:space="0" w:color="auto"/>
        <w:right w:val="none" w:sz="0" w:space="0" w:color="auto"/>
      </w:divBdr>
    </w:div>
    <w:div w:id="21410275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18" Type="http://schemas.openxmlformats.org/officeDocument/2006/relationships/hyperlink" Target="https://docs.bmc.com/docs/helixaiops/243/home-1362867694.html" TargetMode="External"/><Relationship Id="rId26" Type="http://schemas.openxmlformats.org/officeDocument/2006/relationships/header" Target="header6.xml"/><Relationship Id="rId3" Type="http://schemas.openxmlformats.org/officeDocument/2006/relationships/customXml" Target="../customXml/item3.xml"/><Relationship Id="rId21" Type="http://schemas.openxmlformats.org/officeDocument/2006/relationships/image" Target="media/image1.png"/><Relationship Id="rId7" Type="http://schemas.openxmlformats.org/officeDocument/2006/relationships/settings" Target="settings.xml"/><Relationship Id="rId12" Type="http://schemas.openxmlformats.org/officeDocument/2006/relationships/header" Target="header2.xml"/><Relationship Id="rId17" Type="http://schemas.openxmlformats.org/officeDocument/2006/relationships/hyperlink" Target="https://docs.bmc.com/docs/itomdeploy242/home-1310266615.html" TargetMode="External"/><Relationship Id="rId25" Type="http://schemas.openxmlformats.org/officeDocument/2006/relationships/footer" Target="footer4.xml"/><Relationship Id="rId2" Type="http://schemas.openxmlformats.org/officeDocument/2006/relationships/customXml" Target="../customXml/item2.xml"/><Relationship Id="rId16" Type="http://schemas.openxmlformats.org/officeDocument/2006/relationships/footer" Target="footer3.xml"/><Relationship Id="rId20" Type="http://schemas.openxmlformats.org/officeDocument/2006/relationships/hyperlink" Target="https://docs.bmc.com/docs/TrueSight/Repository/monitoring-solutions-in-bmc-helix-operations-management-955525756.html" TargetMode="Externa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24" Type="http://schemas.openxmlformats.org/officeDocument/2006/relationships/header" Target="header5.xml"/><Relationship Id="rId5" Type="http://schemas.openxmlformats.org/officeDocument/2006/relationships/numbering" Target="numbering.xml"/><Relationship Id="rId15" Type="http://schemas.openxmlformats.org/officeDocument/2006/relationships/header" Target="header3.xml"/><Relationship Id="rId23" Type="http://schemas.openxmlformats.org/officeDocument/2006/relationships/header" Target="header4.xml"/><Relationship Id="rId28" Type="http://schemas.openxmlformats.org/officeDocument/2006/relationships/theme" Target="theme/theme1.xml"/><Relationship Id="rId10" Type="http://schemas.openxmlformats.org/officeDocument/2006/relationships/endnotes" Target="endnotes.xml"/><Relationship Id="rId19" Type="http://schemas.openxmlformats.org/officeDocument/2006/relationships/hyperlink" Target="https://docs.bmc.com/docs/PATROLAgent/233/home-1226109831.html" TargetMode="Externa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oter" Target="footer2.xml"/><Relationship Id="rId22" Type="http://schemas.openxmlformats.org/officeDocument/2006/relationships/image" Target="media/image2.png"/><Relationship Id="rId27"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TSEIBEL\AppData\Local\Temp\Temp1_BMC_Report_Templates.zip\BMC_Report_Template_External_Letter.dotx" TargetMode="External"/></Relationships>
</file>

<file path=word/theme/theme1.xml><?xml version="1.0" encoding="utf-8"?>
<a:theme xmlns:a="http://schemas.openxmlformats.org/drawingml/2006/main" name="Office Theme">
  <a:themeElements>
    <a:clrScheme name="New BMC Theme">
      <a:dk1>
        <a:srgbClr val="FE5000"/>
      </a:dk1>
      <a:lt1>
        <a:srgbClr val="414042"/>
      </a:lt1>
      <a:dk2>
        <a:srgbClr val="FE5000"/>
      </a:dk2>
      <a:lt2>
        <a:srgbClr val="414042"/>
      </a:lt2>
      <a:accent1>
        <a:srgbClr val="F83200"/>
      </a:accent1>
      <a:accent2>
        <a:srgbClr val="F86E00"/>
      </a:accent2>
      <a:accent3>
        <a:srgbClr val="F98700"/>
      </a:accent3>
      <a:accent4>
        <a:srgbClr val="A7A9AC"/>
      </a:accent4>
      <a:accent5>
        <a:srgbClr val="00A79D"/>
      </a:accent5>
      <a:accent6>
        <a:srgbClr val="000000"/>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7" row="3">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46241F9-195D-4434-A9CC-CEFCEF3B6E19}">
  <we:reference id="wa104099688" version="1.3.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B734D3B8A5C03D42A746F7FC3BEF22E5" ma:contentTypeVersion="12" ma:contentTypeDescription="Create a new document." ma:contentTypeScope="" ma:versionID="f803bd3807f6cea3c1a0306dc049d00b">
  <xsd:schema xmlns:xsd="http://www.w3.org/2001/XMLSchema" xmlns:xs="http://www.w3.org/2001/XMLSchema" xmlns:p="http://schemas.microsoft.com/office/2006/metadata/properties" xmlns:ns2="74b45158-a29a-4c67-b550-f5d9d2d4a1f3" xmlns:ns3="dac5f777-1555-4acb-85aa-eb35c6d9f5a3" targetNamespace="http://schemas.microsoft.com/office/2006/metadata/properties" ma:root="true" ma:fieldsID="a26c1142f18e79153509194037818ad5" ns2:_="" ns3:_="">
    <xsd:import namespace="74b45158-a29a-4c67-b550-f5d9d2d4a1f3"/>
    <xsd:import namespace="dac5f777-1555-4acb-85aa-eb35c6d9f5a3"/>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3:SharedWithUsers" minOccurs="0"/>
                <xsd:element ref="ns3:SharedWithDetails" minOccurs="0"/>
                <xsd:element ref="ns2:MediaServiceDateTaken" minOccurs="0"/>
                <xsd:element ref="ns2:MediaLengthInSeconds" minOccurs="0"/>
                <xsd:element ref="ns2:MediaServiceAutoTags" minOccurs="0"/>
                <xsd:element ref="ns2:MediaServiceOCR" minOccurs="0"/>
                <xsd:element ref="ns2:MediaServiceGenerationTime" minOccurs="0"/>
                <xsd:element ref="ns2:MediaServiceEventHashCode"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74b45158-a29a-4c67-b550-f5d9d2d4a1f3"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4" nillable="true" ma:displayName="MediaServiceDateTaken" ma:hidden="true" ma:internalName="MediaServiceDateTaken" ma:readOnly="true">
      <xsd:simpleType>
        <xsd:restriction base="dms:Text"/>
      </xsd:simpleType>
    </xsd:element>
    <xsd:element name="MediaLengthInSeconds" ma:index="15" nillable="true" ma:displayName="Length (seconds)" ma:internalName="MediaLengthInSeconds" ma:readOnly="true">
      <xsd:simpleType>
        <xsd:restriction base="dms:Unknown"/>
      </xsd:simpleType>
    </xsd:element>
    <xsd:element name="MediaServiceAutoTags" ma:index="16" nillable="true" ma:displayName="Tags" ma:internalName="MediaServiceAutoTags"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GenerationTime" ma:index="18" nillable="true" ma:displayName="MediaServiceGenerationTime" ma:hidden="true" ma:internalName="MediaServiceGenerationTime"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ac5f777-1555-4acb-85aa-eb35c6d9f5a3"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b:Sources xmlns:b="http://schemas.openxmlformats.org/officeDocument/2006/bibliography" xmlns="http://schemas.openxmlformats.org/officeDocument/2006/bibliography" SelectedStyle="\APA.XSL" StyleName="AP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29AB454-1A97-40E2-B002-681B93C71C8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74b45158-a29a-4c67-b550-f5d9d2d4a1f3"/>
    <ds:schemaRef ds:uri="dac5f777-1555-4acb-85aa-eb35c6d9f5a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7D7F30D-0D60-45E1-9A2B-6171E34676B8}">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11367-993B-4D87-95A3-2527535E6565}">
  <ds:schemaRefs>
    <ds:schemaRef ds:uri="http://schemas.openxmlformats.org/officeDocument/2006/bibliography"/>
  </ds:schemaRefs>
</ds:datastoreItem>
</file>

<file path=customXml/itemProps4.xml><?xml version="1.0" encoding="utf-8"?>
<ds:datastoreItem xmlns:ds="http://schemas.openxmlformats.org/officeDocument/2006/customXml" ds:itemID="{61F9A397-0C1C-440E-A23F-74A185CCFE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BMC_Report_Template_External_Letter.dotx</Template>
  <TotalTime>1863</TotalTime>
  <Pages>1</Pages>
  <Words>2043</Words>
  <Characters>11646</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Professional Report</vt:lpstr>
    </vt:vector>
  </TitlesOfParts>
  <Company>BMC Software Ltd</Company>
  <LinksUpToDate>false</LinksUpToDate>
  <CharactersWithSpaces>13662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Professional Report</dc:title>
  <dc:subject/>
  <dc:creator>bmcadmin</dc:creator>
  <cp:keywords>2102a</cp:keywords>
  <dc:description/>
  <cp:lastModifiedBy>Mundy, Steve</cp:lastModifiedBy>
  <cp:revision>124</cp:revision>
  <cp:lastPrinted>2020-04-27T15:57:00Z</cp:lastPrinted>
  <dcterms:created xsi:type="dcterms:W3CDTF">2022-02-24T10:24:00Z</dcterms:created>
  <dcterms:modified xsi:type="dcterms:W3CDTF">2024-09-08T11:58:00Z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UseDefaultLanguage">
    <vt:bool>true</vt:bool>
  </property>
  <property fmtid="{D5CDD505-2E9C-101B-9397-08002B2CF9AE}" pid="3" name="Version">
    <vt:i4>2003051900</vt:i4>
  </property>
  <property fmtid="{D5CDD505-2E9C-101B-9397-08002B2CF9AE}" pid="4" name="LCID">
    <vt:i4>1033</vt:i4>
  </property>
  <property fmtid="{D5CDD505-2E9C-101B-9397-08002B2CF9AE}" pid="5" name="ContentTypeId">
    <vt:lpwstr>0x010100B734D3B8A5C03D42A746F7FC3BEF22E5</vt:lpwstr>
  </property>
</Properties>
</file>